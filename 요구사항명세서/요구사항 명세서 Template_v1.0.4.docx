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FACACCB" w:rsidR="00A358BA" w:rsidRDefault="00A358BA" w:rsidP="000C1C63"/>
    <w:p w14:paraId="4ABD56CC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0A37501D" w14:textId="77777777" w:rsidR="00BF2488" w:rsidRPr="00137DCF" w:rsidRDefault="00910CC5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320902F9" wp14:editId="07777777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arto="http://schemas.microsoft.com/office/word/2006/arto">
            <w:pict w14:anchorId="769763EF">
              <v:group id="Canvas 164" style="width:423pt;height:15.65pt;mso-position-horizontal-relative:char;mso-position-vertical-relative:line" coordsize="53721,1987" o:spid="_x0000_s1026" editas="canvas" w14:anchorId="4CA2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/>
                <w10:anchorlock/>
              </v:group>
            </w:pict>
          </mc:Fallback>
        </mc:AlternateContent>
      </w:r>
    </w:p>
    <w:p w14:paraId="5DAB6C7B" w14:textId="77777777" w:rsidR="00BF2488" w:rsidRPr="00137DCF" w:rsidRDefault="00BF2488" w:rsidP="00BF2488"/>
    <w:p w14:paraId="02EB378F" w14:textId="77777777" w:rsidR="00BF2488" w:rsidRPr="00137DCF" w:rsidRDefault="00BF2488" w:rsidP="00BF2488"/>
    <w:p w14:paraId="6A05A809" w14:textId="77777777" w:rsidR="00BF2488" w:rsidRPr="00137DCF" w:rsidRDefault="00BF2488" w:rsidP="00BF2488"/>
    <w:p w14:paraId="5A39BBE3" w14:textId="77777777" w:rsidR="00BF2488" w:rsidRPr="00137DCF" w:rsidRDefault="00BF2488" w:rsidP="00BF2488"/>
    <w:p w14:paraId="41C8F396" w14:textId="77777777" w:rsidR="00BF2488" w:rsidRPr="00137DCF" w:rsidRDefault="00BF2488" w:rsidP="00BF2488"/>
    <w:p w14:paraId="72A3D3EC" w14:textId="77777777" w:rsidR="00BF2488" w:rsidRPr="00137DCF" w:rsidRDefault="00BF2488" w:rsidP="00BF2488"/>
    <w:p w14:paraId="0D0B940D" w14:textId="77777777" w:rsidR="00BF2488" w:rsidRPr="00137DCF" w:rsidRDefault="00BF2488" w:rsidP="00BF2488"/>
    <w:p w14:paraId="0E27B00A" w14:textId="77777777" w:rsidR="00BF2488" w:rsidRPr="00137DCF" w:rsidRDefault="00BF2488" w:rsidP="00BF2488"/>
    <w:p w14:paraId="60061E4C" w14:textId="77777777" w:rsidR="00BF2488" w:rsidRPr="00137DCF" w:rsidRDefault="00BF2488" w:rsidP="00BF2488"/>
    <w:p w14:paraId="44EAFD9C" w14:textId="77777777" w:rsidR="005A0F5A" w:rsidRDefault="005A0F5A" w:rsidP="00BF2488"/>
    <w:p w14:paraId="4B94D5A5" w14:textId="77777777" w:rsidR="005A0F5A" w:rsidRDefault="005A0F5A" w:rsidP="00BF2488"/>
    <w:p w14:paraId="3DEEC669" w14:textId="77777777" w:rsidR="005A0F5A" w:rsidRDefault="005A0F5A" w:rsidP="00BF2488"/>
    <w:p w14:paraId="3656B9AB" w14:textId="77777777" w:rsidR="005A0F5A" w:rsidRDefault="005A0F5A" w:rsidP="00BF2488"/>
    <w:p w14:paraId="45FB0818" w14:textId="77777777" w:rsidR="005A0F5A" w:rsidRDefault="005A0F5A" w:rsidP="00BF2488"/>
    <w:p w14:paraId="049F31CB" w14:textId="77777777" w:rsidR="005A0F5A" w:rsidRPr="00137DCF" w:rsidRDefault="005A0F5A" w:rsidP="00BF2488"/>
    <w:p w14:paraId="1CEFC3E0" w14:textId="2C64AED5" w:rsidR="004921E5" w:rsidRPr="002C1DC5" w:rsidRDefault="078F25CC" w:rsidP="008A302C">
      <w:pPr>
        <w:pStyle w:val="af1"/>
      </w:pPr>
      <w:r>
        <w:t>&lt;넷플러스&gt;</w:t>
      </w:r>
    </w:p>
    <w:p w14:paraId="53128261" w14:textId="77777777" w:rsidR="00BF2488" w:rsidRPr="00137DCF" w:rsidRDefault="00BF2488" w:rsidP="00BF2488"/>
    <w:p w14:paraId="62486C05" w14:textId="77777777" w:rsidR="00BF2488" w:rsidRPr="00137DCF" w:rsidRDefault="00BF2488" w:rsidP="00BF2488"/>
    <w:p w14:paraId="4101652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4B99056E" w14:textId="77777777" w:rsidR="0051769F" w:rsidRDefault="0051769F" w:rsidP="00D668F3"/>
    <w:p w14:paraId="1299C43A" w14:textId="77777777" w:rsidR="000F729C" w:rsidRDefault="000F729C" w:rsidP="00D668F3"/>
    <w:p w14:paraId="3D74F2B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4DDBEF00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10F0C" w14:textId="77777777" w:rsidTr="73DA0B40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5CF6304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582F0D77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DA0F7B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31BCBB98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461D779" w14:textId="77777777" w:rsidTr="73DA0B40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F2D8B6" w14:textId="3B4C78E8" w:rsidR="000F729C" w:rsidRPr="00BA2195" w:rsidRDefault="2C108AF0" w:rsidP="2C108AF0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78278" w14:textId="0AC0E71A" w:rsidR="000F729C" w:rsidRPr="00BA2195" w:rsidRDefault="2C108AF0" w:rsidP="2C108AF0">
            <w:pPr>
              <w:jc w:val="center"/>
            </w:pPr>
            <w:r>
              <w:t>V 1.0.0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39945" w14:textId="67B3081F" w:rsidR="000F729C" w:rsidRPr="00BA2195" w:rsidRDefault="2C108AF0" w:rsidP="2C108AF0">
            <w:pPr>
              <w:jc w:val="center"/>
            </w:pPr>
            <w:r>
              <w:t>요구사항</w:t>
            </w:r>
            <w:r>
              <w:t xml:space="preserve"> </w:t>
            </w:r>
            <w:r>
              <w:t>명세서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62CB0E" w14:textId="0F55DF7F" w:rsidR="000F729C" w:rsidRPr="004D74F0" w:rsidRDefault="2C108AF0" w:rsidP="2C108AF0">
            <w:pPr>
              <w:jc w:val="center"/>
              <w:rPr>
                <w:rFonts w:ascii="돋움" w:eastAsia="돋움" w:hAnsi="돋움" w:cs="굴림"/>
                <w:color w:val="000000"/>
                <w:kern w:val="0"/>
              </w:rPr>
            </w:pPr>
            <w:r w:rsidRPr="328EA134">
              <w:rPr>
                <w:rFonts w:ascii="돋움" w:eastAsia="돋움" w:hAnsi="돋움" w:cs="굴림"/>
                <w:color w:val="000000" w:themeColor="text1"/>
              </w:rPr>
              <w:t xml:space="preserve">팀원 </w:t>
            </w:r>
            <w:r w:rsidR="3181FF9F" w:rsidRPr="328EA134">
              <w:rPr>
                <w:rFonts w:ascii="돋움" w:eastAsia="돋움" w:hAnsi="돋움" w:cs="굴림"/>
                <w:color w:val="000000" w:themeColor="text1"/>
              </w:rPr>
              <w:t>전원</w:t>
            </w:r>
          </w:p>
        </w:tc>
      </w:tr>
      <w:tr w:rsidR="000F729C" w:rsidRPr="00BA2195" w14:paraId="25E1FD54" w14:textId="77777777" w:rsidTr="73DA0B40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7BEAA2" w14:textId="5ECE466F" w:rsidR="000F729C" w:rsidRPr="00BA2195" w:rsidRDefault="1D4506E1" w:rsidP="2C108AF0">
            <w:pPr>
              <w:jc w:val="center"/>
            </w:pPr>
            <w:r>
              <w:t> </w:t>
            </w:r>
            <w:r>
              <w:t>2023.05.21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4A9CD" w14:textId="622208F8" w:rsidR="000F729C" w:rsidRPr="00BA2195" w:rsidRDefault="1D4506E1" w:rsidP="1D4506E1">
            <w:pPr>
              <w:jc w:val="center"/>
            </w:pPr>
            <w:r>
              <w:t>V 1.0.1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584BE" w14:textId="0DD1C371" w:rsidR="000F729C" w:rsidRPr="00BA2195" w:rsidRDefault="1D4506E1" w:rsidP="2C108AF0">
            <w:pPr>
              <w:jc w:val="center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38FC" w14:textId="2D9CB33C" w:rsidR="000F729C" w:rsidRPr="00BA2195" w:rsidRDefault="1D4506E1" w:rsidP="2C108AF0">
            <w:pPr>
              <w:jc w:val="center"/>
            </w:pPr>
            <w:proofErr w:type="spellStart"/>
            <w:r>
              <w:t>신유정</w:t>
            </w:r>
            <w:proofErr w:type="spellEnd"/>
            <w:r>
              <w:t> </w:t>
            </w:r>
          </w:p>
        </w:tc>
      </w:tr>
      <w:tr w:rsidR="000F729C" w:rsidRPr="00BA2195" w14:paraId="2970B2BD" w14:textId="77777777" w:rsidTr="73DA0B40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F0B28A" w14:textId="76CEA4FA" w:rsidR="1D4506E1" w:rsidRDefault="1D4506E1" w:rsidP="1D4506E1">
            <w:pPr>
              <w:jc w:val="center"/>
            </w:pPr>
            <w:r>
              <w:t>2023.05.23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CE2AE0" w14:textId="4E8D9076" w:rsidR="1D4506E1" w:rsidRDefault="1D4506E1" w:rsidP="1D4506E1">
            <w:pPr>
              <w:jc w:val="center"/>
            </w:pPr>
            <w:r>
              <w:t>V 1.0.2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2F5DB" w14:textId="02F65F3C" w:rsidR="1D4506E1" w:rsidRDefault="686720D8" w:rsidP="1D4506E1">
            <w:pPr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상세</w:t>
            </w:r>
            <w:r w:rsidR="1D4506E1">
              <w:t xml:space="preserve"> </w:t>
            </w:r>
            <w:r w:rsidR="1D4506E1">
              <w:t>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D27A04" w14:textId="0BD5B300" w:rsidR="1D4506E1" w:rsidRDefault="1D4506E1" w:rsidP="1D4506E1">
            <w:pPr>
              <w:jc w:val="center"/>
              <w:rPr>
                <w:rFonts w:ascii="돋움" w:eastAsia="돋움" w:hAnsi="돋움" w:cs="굴림"/>
                <w:color w:val="000000" w:themeColor="text1"/>
              </w:rPr>
            </w:pPr>
            <w:proofErr w:type="spellStart"/>
            <w:r w:rsidRPr="1D4506E1">
              <w:rPr>
                <w:rFonts w:ascii="돋움" w:eastAsia="돋움" w:hAnsi="돋움" w:cs="굴림"/>
                <w:color w:val="000000" w:themeColor="text1"/>
              </w:rPr>
              <w:t>이용직</w:t>
            </w:r>
            <w:proofErr w:type="spellEnd"/>
          </w:p>
        </w:tc>
      </w:tr>
      <w:tr w:rsidR="000F729C" w:rsidRPr="00BA2195" w14:paraId="3510C91B" w14:textId="77777777" w:rsidTr="73DA0B40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8484D5" w14:textId="0E294606" w:rsidR="000F729C" w:rsidRPr="00BA2195" w:rsidRDefault="2C108AF0" w:rsidP="2C108AF0">
            <w:pPr>
              <w:jc w:val="center"/>
            </w:pPr>
            <w:r>
              <w:t> </w:t>
            </w:r>
            <w:r w:rsidR="2C173597">
              <w:t>2023.06.01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F56C0" w14:textId="35F30F94" w:rsidR="000F729C" w:rsidRPr="00BA2195" w:rsidRDefault="2C173597" w:rsidP="2C108AF0">
            <w:pPr>
              <w:jc w:val="center"/>
            </w:pPr>
            <w:r>
              <w:t>V 1.0.3</w:t>
            </w:r>
            <w:r w:rsidR="2C108AF0"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CC1FA" w14:textId="0371515F" w:rsidR="000F729C" w:rsidRPr="00BA2195" w:rsidRDefault="2C108AF0" w:rsidP="2C108AF0">
            <w:pPr>
              <w:jc w:val="center"/>
            </w:pPr>
            <w:r>
              <w:t> </w:t>
            </w:r>
            <w:proofErr w:type="spellStart"/>
            <w:r w:rsidR="1C3307F4">
              <w:t>유스케이스</w:t>
            </w:r>
            <w:proofErr w:type="spellEnd"/>
            <w:r w:rsidR="1C3307F4">
              <w:t xml:space="preserve"> </w:t>
            </w:r>
            <w:r w:rsidR="1C3307F4">
              <w:t>다이어그램</w:t>
            </w:r>
            <w:r w:rsidR="1C3307F4">
              <w:t xml:space="preserve"> </w:t>
            </w:r>
            <w:r w:rsidR="1C3307F4">
              <w:t>수정</w:t>
            </w:r>
            <w:r w:rsidR="1C3307F4">
              <w:t xml:space="preserve">, </w:t>
            </w:r>
            <w:proofErr w:type="spellStart"/>
            <w:r w:rsidR="1C3307F4">
              <w:t>유스케이스</w:t>
            </w:r>
            <w:proofErr w:type="spellEnd"/>
            <w:r w:rsidR="1C3307F4">
              <w:t xml:space="preserve"> </w:t>
            </w:r>
            <w:r w:rsidR="1C3307F4">
              <w:t>상세</w:t>
            </w:r>
            <w:r w:rsidR="1C3307F4">
              <w:t xml:space="preserve"> </w:t>
            </w:r>
            <w:r w:rsidR="1C3307F4">
              <w:t>수정</w:t>
            </w:r>
            <w:r w:rsidR="1C3307F4">
              <w:t xml:space="preserve">, </w:t>
            </w:r>
            <w:r w:rsidR="1C3307F4">
              <w:t>인터페이스</w:t>
            </w:r>
            <w:r w:rsidR="1C3307F4">
              <w:t xml:space="preserve"> </w:t>
            </w:r>
            <w:r w:rsidR="1C3307F4">
              <w:t>화면</w:t>
            </w:r>
            <w:r w:rsidR="1C3307F4">
              <w:t xml:space="preserve"> </w:t>
            </w:r>
            <w:r w:rsidR="1C3307F4">
              <w:t>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F996B" w14:textId="07D71C19" w:rsidR="000F729C" w:rsidRPr="00BA2195" w:rsidRDefault="2C108AF0" w:rsidP="2C108AF0">
            <w:pPr>
              <w:jc w:val="center"/>
            </w:pPr>
            <w:r>
              <w:t> </w:t>
            </w:r>
            <w:r w:rsidR="14176FD9">
              <w:t>팀원</w:t>
            </w:r>
            <w:r w:rsidR="14176FD9">
              <w:t xml:space="preserve"> </w:t>
            </w:r>
            <w:r w:rsidR="14176FD9">
              <w:t>전원</w:t>
            </w:r>
          </w:p>
        </w:tc>
      </w:tr>
      <w:tr w:rsidR="000F729C" w:rsidRPr="00BA2195" w14:paraId="04531709" w14:textId="77777777" w:rsidTr="73DA0B40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3886A4" w14:textId="08661FA4" w:rsidR="000F729C" w:rsidRPr="00BA2195" w:rsidRDefault="73DA0B40" w:rsidP="2C108AF0">
            <w:pPr>
              <w:jc w:val="center"/>
            </w:pPr>
            <w:r>
              <w:t> </w:t>
            </w:r>
            <w:r>
              <w:t>2023.06.07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EB114" w14:textId="641E545C" w:rsidR="000F729C" w:rsidRPr="00BA2195" w:rsidRDefault="73DA0B40" w:rsidP="2C108AF0">
            <w:pPr>
              <w:jc w:val="center"/>
            </w:pPr>
            <w:r>
              <w:t> </w:t>
            </w:r>
            <w:r>
              <w:t>V 1.0.4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8BF348" w14:textId="7671A58E" w:rsidR="000F729C" w:rsidRPr="00BA2195" w:rsidRDefault="73DA0B40" w:rsidP="2C108AF0">
            <w:pPr>
              <w:jc w:val="center"/>
            </w:pPr>
            <w:r>
              <w:t> </w:t>
            </w: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요구사항</w:t>
            </w:r>
            <w:r>
              <w:t>-</w:t>
            </w:r>
            <w:r>
              <w:t>화면목록</w:t>
            </w:r>
            <w:r>
              <w:t xml:space="preserve"> </w:t>
            </w:r>
            <w:r>
              <w:t>설명</w:t>
            </w:r>
            <w:r>
              <w:t xml:space="preserve"> </w:t>
            </w:r>
            <w:r>
              <w:t>추가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B29A5" w14:textId="617B2C1A" w:rsidR="000F729C" w:rsidRPr="00BA2195" w:rsidRDefault="73DA0B40" w:rsidP="2C108AF0">
            <w:pPr>
              <w:jc w:val="center"/>
            </w:pPr>
            <w:r>
              <w:t> </w:t>
            </w:r>
            <w:r>
              <w:t>팀원</w:t>
            </w:r>
            <w:r>
              <w:t xml:space="preserve"> </w:t>
            </w:r>
            <w:r>
              <w:t>전원</w:t>
            </w:r>
          </w:p>
        </w:tc>
      </w:tr>
      <w:tr w:rsidR="000F729C" w:rsidRPr="00BA2195" w14:paraId="2AE5A731" w14:textId="77777777" w:rsidTr="73DA0B40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4F8A0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6F60B5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8BA61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DB198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</w:tr>
    </w:tbl>
    <w:p w14:paraId="110FFD37" w14:textId="77777777" w:rsidR="00D668F3" w:rsidRDefault="000F729C" w:rsidP="00D668F3">
      <w:r>
        <w:br w:type="page"/>
      </w:r>
    </w:p>
    <w:p w14:paraId="4A0F8D1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27C33EE3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D3139D5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53F06D6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1200D7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D0E98C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0BE6EF5A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6A932A3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33C19D1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5CDB2EA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EAA61DF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C560B2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33BA452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493DE93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B69937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5482945" w14:textId="77777777" w:rsidR="00121136" w:rsidRDefault="2C108AF0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3FE9F23F" w14:textId="1B571902" w:rsidR="00FF46A0" w:rsidRPr="00FF46A0" w:rsidRDefault="2C108AF0" w:rsidP="00FF46A0">
      <w:r>
        <w:t xml:space="preserve"> </w:t>
      </w:r>
    </w:p>
    <w:p w14:paraId="50D22EFC" w14:textId="7A44E423" w:rsidR="00FF46A0" w:rsidRPr="00FF46A0" w:rsidRDefault="2C108AF0" w:rsidP="2C108AF0">
      <w:r>
        <w:t>현대의</w:t>
      </w:r>
      <w:r>
        <w:t xml:space="preserve"> </w:t>
      </w:r>
      <w:r>
        <w:t>많은</w:t>
      </w:r>
      <w:r>
        <w:t xml:space="preserve"> </w:t>
      </w:r>
      <w:r>
        <w:t>사회인들은</w:t>
      </w:r>
      <w:r>
        <w:t xml:space="preserve"> </w:t>
      </w:r>
      <w:r>
        <w:t>과거에</w:t>
      </w:r>
      <w:r>
        <w:t xml:space="preserve"> </w:t>
      </w:r>
      <w:r>
        <w:t>비해</w:t>
      </w:r>
      <w:r>
        <w:t xml:space="preserve"> </w:t>
      </w:r>
      <w:r>
        <w:t>더욱</w:t>
      </w:r>
      <w:r>
        <w:t xml:space="preserve"> </w:t>
      </w:r>
      <w:r>
        <w:t>다양한</w:t>
      </w:r>
      <w:r>
        <w:t xml:space="preserve"> </w:t>
      </w:r>
      <w:r>
        <w:t>업무와</w:t>
      </w:r>
      <w:r>
        <w:t xml:space="preserve"> </w:t>
      </w:r>
      <w:r>
        <w:t>일정으로</w:t>
      </w:r>
      <w:r>
        <w:t xml:space="preserve"> </w:t>
      </w:r>
      <w:r>
        <w:t>바쁘게</w:t>
      </w:r>
      <w:r>
        <w:t xml:space="preserve"> </w:t>
      </w:r>
      <w:r>
        <w:t>살아가고</w:t>
      </w:r>
      <w:r>
        <w:t xml:space="preserve"> </w:t>
      </w:r>
      <w:r>
        <w:t>있습니다</w:t>
      </w:r>
      <w:r>
        <w:t>.</w:t>
      </w:r>
    </w:p>
    <w:p w14:paraId="139F02CC" w14:textId="2F668673" w:rsidR="00FF46A0" w:rsidRPr="00FF46A0" w:rsidRDefault="2C108AF0" w:rsidP="2C108AF0">
      <w:r>
        <w:t>대표적으로</w:t>
      </w:r>
      <w:r>
        <w:t xml:space="preserve">, </w:t>
      </w:r>
      <w:r>
        <w:t>업무와</w:t>
      </w:r>
      <w:r>
        <w:t xml:space="preserve"> </w:t>
      </w:r>
      <w:r>
        <w:t>일상생활에서의</w:t>
      </w:r>
      <w:r>
        <w:t xml:space="preserve"> </w:t>
      </w:r>
      <w:r>
        <w:t>책임이</w:t>
      </w:r>
      <w:r>
        <w:t xml:space="preserve"> </w:t>
      </w:r>
      <w:r>
        <w:t>많아졌습니다</w:t>
      </w:r>
      <w:r>
        <w:t xml:space="preserve">. </w:t>
      </w:r>
      <w:r>
        <w:t>기술의</w:t>
      </w:r>
      <w:r>
        <w:t xml:space="preserve"> </w:t>
      </w:r>
      <w:r>
        <w:t>발전으로</w:t>
      </w:r>
      <w:r>
        <w:t xml:space="preserve"> </w:t>
      </w:r>
      <w:r>
        <w:t>인해</w:t>
      </w:r>
      <w:r>
        <w:t xml:space="preserve"> </w:t>
      </w:r>
      <w:r>
        <w:t>일의</w:t>
      </w:r>
      <w:r>
        <w:t xml:space="preserve"> </w:t>
      </w:r>
      <w:r>
        <w:t>복잡성이</w:t>
      </w:r>
      <w:r>
        <w:t xml:space="preserve"> </w:t>
      </w:r>
      <w:r>
        <w:t>증가하고</w:t>
      </w:r>
      <w:r>
        <w:t xml:space="preserve">, </w:t>
      </w:r>
      <w:r>
        <w:t>경쟁적인</w:t>
      </w:r>
      <w:r>
        <w:t xml:space="preserve"> </w:t>
      </w:r>
      <w:r>
        <w:t>현대</w:t>
      </w:r>
      <w:r>
        <w:t xml:space="preserve"> </w:t>
      </w:r>
      <w:r>
        <w:t>사회에서는</w:t>
      </w:r>
      <w:r>
        <w:t xml:space="preserve"> </w:t>
      </w:r>
      <w:r>
        <w:t>개인의</w:t>
      </w:r>
      <w:r>
        <w:t xml:space="preserve"> </w:t>
      </w:r>
      <w:r>
        <w:t>성장과</w:t>
      </w:r>
      <w:r>
        <w:t xml:space="preserve"> </w:t>
      </w:r>
      <w:r>
        <w:t>발전을</w:t>
      </w:r>
      <w:r>
        <w:t xml:space="preserve"> </w:t>
      </w:r>
      <w:r>
        <w:t>위해</w:t>
      </w:r>
      <w:r>
        <w:t xml:space="preserve"> </w:t>
      </w:r>
      <w:r>
        <w:t>추가적인</w:t>
      </w:r>
      <w:r>
        <w:t xml:space="preserve"> </w:t>
      </w:r>
      <w:r>
        <w:t>일들을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상황이</w:t>
      </w:r>
      <w:r>
        <w:t xml:space="preserve"> </w:t>
      </w:r>
      <w:r>
        <w:t>발생하고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, </w:t>
      </w:r>
      <w:r>
        <w:t>빠르게</w:t>
      </w:r>
      <w:r>
        <w:t xml:space="preserve"> </w:t>
      </w:r>
      <w:r>
        <w:t>변화하는</w:t>
      </w:r>
      <w:r>
        <w:t xml:space="preserve"> </w:t>
      </w:r>
      <w:r>
        <w:t>상황에서</w:t>
      </w:r>
      <w:r>
        <w:t xml:space="preserve"> </w:t>
      </w:r>
      <w:r>
        <w:t>개인이</w:t>
      </w:r>
      <w:r>
        <w:t xml:space="preserve"> </w:t>
      </w:r>
      <w:r>
        <w:t>대처하기</w:t>
      </w:r>
      <w:r>
        <w:t xml:space="preserve"> </w:t>
      </w:r>
      <w:r>
        <w:t>위해서는</w:t>
      </w:r>
      <w:r>
        <w:t xml:space="preserve"> </w:t>
      </w:r>
      <w:r>
        <w:t>다양한</w:t>
      </w:r>
      <w:r>
        <w:t xml:space="preserve"> </w:t>
      </w:r>
      <w:r>
        <w:t>분야에서의</w:t>
      </w:r>
      <w:r>
        <w:t xml:space="preserve"> </w:t>
      </w:r>
      <w:r>
        <w:t>지식과</w:t>
      </w:r>
      <w:r>
        <w:t xml:space="preserve"> </w:t>
      </w:r>
      <w:r>
        <w:t>기술이</w:t>
      </w:r>
      <w:r>
        <w:t xml:space="preserve"> </w:t>
      </w:r>
      <w:r>
        <w:t>필요하며</w:t>
      </w:r>
      <w:r>
        <w:t xml:space="preserve">, </w:t>
      </w:r>
      <w:r>
        <w:t>이를</w:t>
      </w:r>
      <w:r>
        <w:t xml:space="preserve"> </w:t>
      </w:r>
      <w:r>
        <w:t>위한</w:t>
      </w:r>
      <w:r>
        <w:t xml:space="preserve"> </w:t>
      </w:r>
      <w:r>
        <w:t>학습과</w:t>
      </w:r>
      <w:r>
        <w:t xml:space="preserve"> </w:t>
      </w:r>
      <w:r>
        <w:t>연습을</w:t>
      </w:r>
      <w:r>
        <w:t xml:space="preserve"> </w:t>
      </w:r>
      <w:r>
        <w:t>위한</w:t>
      </w:r>
      <w:r>
        <w:t xml:space="preserve"> </w:t>
      </w:r>
      <w:r>
        <w:t>시간이</w:t>
      </w:r>
      <w:r>
        <w:t xml:space="preserve"> </w:t>
      </w:r>
      <w:r>
        <w:t>요구되고</w:t>
      </w:r>
      <w:r>
        <w:t xml:space="preserve"> </w:t>
      </w:r>
      <w:r>
        <w:t>있습니다</w:t>
      </w:r>
      <w:r>
        <w:t xml:space="preserve">. </w:t>
      </w:r>
      <w:r>
        <w:t>더불어</w:t>
      </w:r>
      <w:r>
        <w:t xml:space="preserve">, </w:t>
      </w:r>
      <w:r>
        <w:t>현대사회에서는</w:t>
      </w:r>
      <w:r>
        <w:t xml:space="preserve"> </w:t>
      </w:r>
      <w:r>
        <w:t>다양한</w:t>
      </w:r>
      <w:r>
        <w:t xml:space="preserve"> </w:t>
      </w:r>
      <w:r>
        <w:t>미디어를</w:t>
      </w:r>
      <w:r>
        <w:t xml:space="preserve"> </w:t>
      </w:r>
      <w:r>
        <w:t>통해</w:t>
      </w:r>
      <w:r>
        <w:t xml:space="preserve"> </w:t>
      </w:r>
      <w:r>
        <w:t>정보를</w:t>
      </w:r>
      <w:r>
        <w:t xml:space="preserve"> </w:t>
      </w:r>
      <w:r>
        <w:t>소비하고</w:t>
      </w:r>
      <w:r>
        <w:t xml:space="preserve"> </w:t>
      </w:r>
      <w:r>
        <w:t>소셜</w:t>
      </w:r>
      <w:r>
        <w:t xml:space="preserve"> </w:t>
      </w:r>
      <w:r>
        <w:t>미디어를</w:t>
      </w:r>
      <w:r>
        <w:t xml:space="preserve"> </w:t>
      </w:r>
      <w:r>
        <w:t>통해</w:t>
      </w:r>
      <w:r>
        <w:t xml:space="preserve"> </w:t>
      </w:r>
      <w:r>
        <w:t>소통하며</w:t>
      </w:r>
      <w:r>
        <w:t xml:space="preserve">, </w:t>
      </w:r>
      <w:r>
        <w:t>이를</w:t>
      </w:r>
      <w:r>
        <w:t xml:space="preserve"> </w:t>
      </w:r>
      <w:r>
        <w:t>관리하기</w:t>
      </w:r>
      <w:r>
        <w:t xml:space="preserve"> </w:t>
      </w:r>
      <w:r>
        <w:t>위해서도</w:t>
      </w:r>
      <w:r>
        <w:t xml:space="preserve"> </w:t>
      </w:r>
      <w:r>
        <w:t>시간과</w:t>
      </w:r>
      <w:r>
        <w:t xml:space="preserve"> </w:t>
      </w:r>
      <w:r>
        <w:t>노력이</w:t>
      </w:r>
      <w:r>
        <w:t xml:space="preserve"> </w:t>
      </w:r>
      <w:r>
        <w:t>필요합니다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변화들은</w:t>
      </w:r>
      <w:r>
        <w:t xml:space="preserve"> </w:t>
      </w:r>
      <w:r>
        <w:t>현대인들에게</w:t>
      </w:r>
      <w:r>
        <w:t xml:space="preserve"> </w:t>
      </w:r>
      <w:r>
        <w:t>더욱</w:t>
      </w:r>
      <w:r>
        <w:t xml:space="preserve"> </w:t>
      </w:r>
      <w:r>
        <w:t>많은</w:t>
      </w:r>
      <w:r>
        <w:t xml:space="preserve">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부과하였습니다</w:t>
      </w:r>
      <w:r>
        <w:t>.</w:t>
      </w:r>
    </w:p>
    <w:p w14:paraId="5F58F986" w14:textId="63337903" w:rsidR="00FF46A0" w:rsidRPr="00FF46A0" w:rsidRDefault="2C108AF0" w:rsidP="2C108AF0">
      <w:r>
        <w:t>이런</w:t>
      </w:r>
      <w:r>
        <w:t xml:space="preserve"> </w:t>
      </w:r>
      <w:r>
        <w:t>상황</w:t>
      </w:r>
      <w:r>
        <w:t xml:space="preserve"> </w:t>
      </w:r>
      <w:r>
        <w:t>속에서</w:t>
      </w:r>
      <w:r>
        <w:t xml:space="preserve">, </w:t>
      </w:r>
      <w:r>
        <w:t>사회인들이</w:t>
      </w:r>
      <w:r>
        <w:t xml:space="preserve"> </w:t>
      </w:r>
      <w:r>
        <w:t>자신의</w:t>
      </w:r>
      <w:r>
        <w:t xml:space="preserve"> </w:t>
      </w:r>
      <w:r>
        <w:t>일들을</w:t>
      </w:r>
      <w:r>
        <w:t xml:space="preserve"> </w:t>
      </w:r>
      <w:r>
        <w:t>기록하지</w:t>
      </w:r>
      <w:r>
        <w:t xml:space="preserve"> </w:t>
      </w:r>
      <w:r>
        <w:t>않으면</w:t>
      </w:r>
      <w:r>
        <w:t xml:space="preserve">,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관리하기</w:t>
      </w:r>
      <w:r>
        <w:t xml:space="preserve"> </w:t>
      </w:r>
      <w:r>
        <w:t>어려워지고</w:t>
      </w:r>
      <w:r>
        <w:t xml:space="preserve">,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예상하지</w:t>
      </w:r>
      <w:r>
        <w:t xml:space="preserve"> </w:t>
      </w:r>
      <w:r>
        <w:t>못한</w:t>
      </w:r>
      <w:r>
        <w:t xml:space="preserve"> </w:t>
      </w:r>
      <w:r>
        <w:t>문제가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이를</w:t>
      </w:r>
      <w:r>
        <w:t xml:space="preserve"> </w:t>
      </w:r>
      <w:r>
        <w:t>방지하고자</w:t>
      </w:r>
      <w:r>
        <w:t xml:space="preserve">, </w:t>
      </w:r>
      <w:r>
        <w:t>할</w:t>
      </w:r>
      <w:r>
        <w:t xml:space="preserve"> </w:t>
      </w:r>
      <w:r>
        <w:t>일</w:t>
      </w:r>
      <w:r>
        <w:t xml:space="preserve"> </w:t>
      </w:r>
      <w:r>
        <w:t>목록을</w:t>
      </w:r>
      <w:r>
        <w:t xml:space="preserve"> </w:t>
      </w:r>
      <w:r>
        <w:t>관리하는</w:t>
      </w:r>
      <w:r>
        <w:t xml:space="preserve"> </w:t>
      </w:r>
      <w:r>
        <w:t>프로그램을</w:t>
      </w:r>
      <w:r>
        <w:t xml:space="preserve"> </w:t>
      </w:r>
      <w:r>
        <w:t>고안하게</w:t>
      </w:r>
      <w:r>
        <w:t xml:space="preserve"> </w:t>
      </w:r>
      <w:r>
        <w:t>되었습니다</w:t>
      </w:r>
      <w:r>
        <w:t>.</w:t>
      </w:r>
    </w:p>
    <w:p w14:paraId="336F2858" w14:textId="77BF481A" w:rsidR="00FF46A0" w:rsidRPr="00FF46A0" w:rsidRDefault="00FF46A0" w:rsidP="2C108AF0"/>
    <w:p w14:paraId="0F9DE9CB" w14:textId="7D110AC5" w:rsidR="00FF46A0" w:rsidRPr="00FF46A0" w:rsidRDefault="2C108AF0" w:rsidP="2C108AF0">
      <w:r>
        <w:t>본</w:t>
      </w:r>
      <w:r>
        <w:t xml:space="preserve"> </w:t>
      </w:r>
      <w:r>
        <w:t>시스템은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기능을</w:t>
      </w:r>
      <w:r>
        <w:t xml:space="preserve"> </w:t>
      </w:r>
      <w:r>
        <w:t>제공합니다</w:t>
      </w:r>
      <w:r>
        <w:t>.</w:t>
      </w:r>
    </w:p>
    <w:p w14:paraId="026D0A60" w14:textId="27DDD2F5" w:rsidR="00FF46A0" w:rsidRPr="00FF46A0" w:rsidRDefault="2C108AF0" w:rsidP="2C108AF0">
      <w:r>
        <w:t xml:space="preserve">1. </w:t>
      </w:r>
      <w:r>
        <w:t>로그인</w:t>
      </w:r>
      <w:r>
        <w:t xml:space="preserve"> </w:t>
      </w:r>
      <w:r>
        <w:t>기능을</w:t>
      </w:r>
      <w:r>
        <w:t xml:space="preserve"> </w:t>
      </w:r>
      <w:r>
        <w:t>통한</w:t>
      </w:r>
      <w:r>
        <w:t xml:space="preserve"> </w:t>
      </w:r>
      <w:r>
        <w:t>개인</w:t>
      </w:r>
      <w:r>
        <w:t xml:space="preserve"> </w:t>
      </w:r>
      <w:r>
        <w:t>일정</w:t>
      </w:r>
      <w:r>
        <w:t xml:space="preserve">, </w:t>
      </w:r>
      <w:r>
        <w:t>할</w:t>
      </w:r>
      <w:r>
        <w:t xml:space="preserve"> </w:t>
      </w:r>
      <w:r>
        <w:t>일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629DD499" w14:textId="282BB467" w:rsidR="00FF46A0" w:rsidRPr="00FF46A0" w:rsidRDefault="2C108AF0" w:rsidP="2C108AF0">
      <w:r>
        <w:t xml:space="preserve">2. </w:t>
      </w:r>
      <w:r>
        <w:t>카테고리에</w:t>
      </w:r>
      <w:r>
        <w:t xml:space="preserve"> </w:t>
      </w:r>
      <w:r>
        <w:t>따라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구분하여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64EDCEED" w14:textId="694C8C35" w:rsidR="00FF46A0" w:rsidRPr="00FF46A0" w:rsidRDefault="2C108AF0" w:rsidP="2C108AF0">
      <w:r>
        <w:t xml:space="preserve">3. </w:t>
      </w:r>
      <w:r>
        <w:t>카테고리</w:t>
      </w:r>
      <w:r>
        <w:t xml:space="preserve"> </w:t>
      </w:r>
      <w:r>
        <w:t>별로</w:t>
      </w:r>
      <w:r>
        <w:t xml:space="preserve"> </w:t>
      </w:r>
      <w:r>
        <w:t>나눈</w:t>
      </w:r>
      <w:r>
        <w:t xml:space="preserve"> </w:t>
      </w:r>
      <w:r>
        <w:t>일들을</w:t>
      </w:r>
      <w:r>
        <w:t xml:space="preserve"> </w:t>
      </w:r>
      <w:r>
        <w:t>카테고리</w:t>
      </w:r>
      <w:r>
        <w:t xml:space="preserve"> </w:t>
      </w:r>
      <w:r>
        <w:t>종류별로</w:t>
      </w:r>
      <w:r>
        <w:t xml:space="preserve"> </w:t>
      </w:r>
      <w:r>
        <w:t>정렬하여</w:t>
      </w:r>
      <w:r>
        <w:t xml:space="preserve"> </w:t>
      </w:r>
      <w:r>
        <w:t>페이지에서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0EFD7E4" w14:textId="597ADFB8" w:rsidR="00FF46A0" w:rsidRPr="00FF46A0" w:rsidRDefault="2C108AF0" w:rsidP="2C108AF0">
      <w:r>
        <w:t xml:space="preserve">4. </w:t>
      </w:r>
      <w:r>
        <w:t>친구추가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자신</w:t>
      </w:r>
      <w:r>
        <w:t xml:space="preserve"> </w:t>
      </w:r>
      <w:r>
        <w:t>이외의</w:t>
      </w:r>
      <w:r>
        <w:t xml:space="preserve"> </w:t>
      </w:r>
      <w:r>
        <w:t>사용자</w:t>
      </w:r>
      <w:r>
        <w:t xml:space="preserve"> </w:t>
      </w:r>
      <w:r>
        <w:t>페이지를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C7A058E" w14:textId="56D9106E" w:rsidR="00FF46A0" w:rsidRPr="00FF46A0" w:rsidRDefault="2C108AF0" w:rsidP="2C108AF0">
      <w:r>
        <w:t xml:space="preserve">5. </w:t>
      </w:r>
      <w:r>
        <w:t>개인</w:t>
      </w:r>
      <w:r>
        <w:t xml:space="preserve"> </w:t>
      </w:r>
      <w:r>
        <w:t>카테고리를</w:t>
      </w:r>
      <w:r>
        <w:t xml:space="preserve"> </w:t>
      </w:r>
      <w:r>
        <w:t>따로</w:t>
      </w:r>
      <w:r>
        <w:t xml:space="preserve"> </w:t>
      </w:r>
      <w:r>
        <w:t>저장하여</w:t>
      </w:r>
      <w:r>
        <w:t xml:space="preserve"> </w:t>
      </w:r>
      <w:r>
        <w:t>개인</w:t>
      </w:r>
      <w:r>
        <w:t xml:space="preserve"> </w:t>
      </w:r>
      <w:r>
        <w:t>맞춤</w:t>
      </w:r>
      <w:r>
        <w:t xml:space="preserve"> </w:t>
      </w:r>
      <w:r>
        <w:t>카테고리를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14:paraId="371F5095" w14:textId="5E129065" w:rsidR="00FF46A0" w:rsidRPr="00FF46A0" w:rsidRDefault="2C108AF0" w:rsidP="2C108AF0">
      <w:r>
        <w:t xml:space="preserve">6. </w:t>
      </w:r>
      <w:r>
        <w:t>일정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추가하고</w:t>
      </w:r>
      <w:r>
        <w:t xml:space="preserve">, </w:t>
      </w:r>
      <w:r>
        <w:t>기존에</w:t>
      </w:r>
      <w:r>
        <w:t xml:space="preserve"> </w:t>
      </w:r>
      <w:r>
        <w:t>등록된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변경</w:t>
      </w:r>
      <w:r>
        <w:t xml:space="preserve">,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2853CFEC" w14:textId="66412749" w:rsidR="00FF46A0" w:rsidRPr="00FF46A0" w:rsidRDefault="2C108AF0" w:rsidP="2C108AF0">
      <w:r>
        <w:t xml:space="preserve">7. </w:t>
      </w:r>
      <w:r>
        <w:t>일정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완료된</w:t>
      </w:r>
      <w:r>
        <w:t xml:space="preserve">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6DFFD13" w14:textId="57C62733" w:rsidR="00FF46A0" w:rsidRPr="00FF46A0" w:rsidRDefault="2C108AF0" w:rsidP="2C108AF0">
      <w:r>
        <w:t xml:space="preserve">8. </w:t>
      </w:r>
      <w:r>
        <w:t>알림</w:t>
      </w:r>
      <w:r>
        <w:t xml:space="preserve"> </w:t>
      </w:r>
      <w:r>
        <w:t>기능을</w:t>
      </w:r>
      <w:r>
        <w:t xml:space="preserve"> </w:t>
      </w:r>
      <w:r>
        <w:t>사용해</w:t>
      </w:r>
      <w:r>
        <w:t xml:space="preserve"> </w:t>
      </w:r>
      <w:r>
        <w:t>원하는</w:t>
      </w:r>
      <w:r>
        <w:t xml:space="preserve"> </w:t>
      </w:r>
      <w:r>
        <w:t>시간대에</w:t>
      </w:r>
      <w:r>
        <w:t xml:space="preserve"> </w:t>
      </w:r>
      <w:r>
        <w:t>할</w:t>
      </w:r>
      <w:r>
        <w:t xml:space="preserve"> </w:t>
      </w:r>
      <w:r>
        <w:t>일에</w:t>
      </w:r>
      <w:r>
        <w:t xml:space="preserve"> </w:t>
      </w:r>
      <w:r>
        <w:t>대한</w:t>
      </w:r>
      <w:r>
        <w:t xml:space="preserve"> </w:t>
      </w:r>
      <w:r>
        <w:t>알림을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77E7224" w14:textId="7C07989D" w:rsidR="00FF46A0" w:rsidRPr="00FF46A0" w:rsidRDefault="2C108AF0" w:rsidP="2C108AF0">
      <w:r>
        <w:t xml:space="preserve">9. </w:t>
      </w:r>
      <w:r>
        <w:t>일정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타인에게</w:t>
      </w:r>
      <w:r>
        <w:t xml:space="preserve"> </w:t>
      </w:r>
      <w:r>
        <w:t>공개할지</w:t>
      </w:r>
      <w:r>
        <w:t xml:space="preserve"> </w:t>
      </w:r>
      <w:r>
        <w:t>유무를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003D17A1" w14:textId="33F69719" w:rsidR="00FF46A0" w:rsidRPr="00FF46A0" w:rsidRDefault="00FF46A0" w:rsidP="2C108AF0"/>
    <w:p w14:paraId="4EE78594" w14:textId="197E280D" w:rsidR="00FF46A0" w:rsidRPr="00FF46A0" w:rsidRDefault="2C108AF0" w:rsidP="2C108AF0">
      <w:r>
        <w:t>사용자는</w:t>
      </w:r>
      <w:r>
        <w:t xml:space="preserve"> </w:t>
      </w:r>
      <w:r>
        <w:t>어플리케이션을</w:t>
      </w:r>
      <w:r>
        <w:t xml:space="preserve"> </w:t>
      </w:r>
      <w:r>
        <w:t>이용함으로써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효과를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030B1F9" w14:textId="19DC5442" w:rsidR="00FF46A0" w:rsidRPr="00FF46A0" w:rsidRDefault="2C108AF0" w:rsidP="2C108AF0">
      <w:r>
        <w:t xml:space="preserve">1. </w:t>
      </w:r>
      <w:r>
        <w:t>개인</w:t>
      </w:r>
      <w:r>
        <w:t xml:space="preserve"> </w:t>
      </w:r>
      <w:r>
        <w:t>카테고리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효율적으로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4871691" w14:textId="51CB13F8" w:rsidR="00FF46A0" w:rsidRPr="00FF46A0" w:rsidRDefault="2C108AF0" w:rsidP="2C108AF0">
      <w:r>
        <w:t xml:space="preserve">2. </w:t>
      </w:r>
      <w:r>
        <w:t>카테고리별</w:t>
      </w:r>
      <w:r>
        <w:t xml:space="preserve"> </w:t>
      </w:r>
      <w:r>
        <w:t>정렬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업무</w:t>
      </w:r>
      <w:r>
        <w:t xml:space="preserve"> </w:t>
      </w:r>
      <w:r>
        <w:t>별로</w:t>
      </w:r>
      <w:r>
        <w:t xml:space="preserve"> </w:t>
      </w:r>
      <w:r>
        <w:t>진행해야</w:t>
      </w:r>
      <w:r>
        <w:t xml:space="preserve"> </w:t>
      </w:r>
      <w:r>
        <w:t>하는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쉽게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7E3C70B" w14:textId="7302596A" w:rsidR="00FF46A0" w:rsidRPr="00FF46A0" w:rsidRDefault="2C108AF0" w:rsidP="2C108AF0">
      <w:r>
        <w:t xml:space="preserve">3. </w:t>
      </w:r>
      <w:r>
        <w:t>친구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타인의</w:t>
      </w:r>
      <w:r>
        <w:t xml:space="preserve"> </w:t>
      </w:r>
      <w:r>
        <w:t>할</w:t>
      </w:r>
      <w:r>
        <w:t xml:space="preserve"> </w:t>
      </w:r>
      <w:r>
        <w:t>일</w:t>
      </w:r>
      <w:r>
        <w:t xml:space="preserve"> </w:t>
      </w:r>
      <w:r>
        <w:t>관리하는</w:t>
      </w:r>
      <w:r>
        <w:t xml:space="preserve"> </w:t>
      </w:r>
      <w:r>
        <w:t>방법과</w:t>
      </w:r>
      <w:r>
        <w:t xml:space="preserve"> </w:t>
      </w:r>
      <w:r>
        <w:t>일정을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2C48770" w14:textId="03575F6D" w:rsidR="00FF46A0" w:rsidRPr="00FF46A0" w:rsidRDefault="2C108AF0" w:rsidP="2C108AF0">
      <w:r>
        <w:t xml:space="preserve">4. </w:t>
      </w:r>
      <w:r>
        <w:t>알림</w:t>
      </w:r>
      <w:r>
        <w:t xml:space="preserve"> </w:t>
      </w:r>
      <w:r>
        <w:t>설정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가까운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쉽게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3B0A93C" w14:textId="503709F7" w:rsidR="00FF46A0" w:rsidRPr="00FF46A0" w:rsidRDefault="00FF46A0" w:rsidP="2C108AF0"/>
    <w:p w14:paraId="1F72F646" w14:textId="5BDECB14" w:rsidR="00FF46A0" w:rsidRPr="00FF46A0" w:rsidRDefault="00FF46A0" w:rsidP="2C108AF0"/>
    <w:p w14:paraId="08CE6F91" w14:textId="77777777" w:rsidR="00AC6F6C" w:rsidRDefault="00AC6F6C" w:rsidP="004221DF">
      <w:bookmarkStart w:id="5" w:name="_Toc287096150"/>
      <w:r>
        <w:lastRenderedPageBreak/>
        <w:br w:type="page"/>
      </w:r>
    </w:p>
    <w:p w14:paraId="14FA727B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5DAD836C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6BB9E253" w14:textId="4E9FD3E4" w:rsidR="00EF53CF" w:rsidRPr="00E917F3" w:rsidRDefault="00EF53CF" w:rsidP="2C108AF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5888"/>
      </w:tblGrid>
      <w:tr w:rsidR="00EF53CF" w:rsidRPr="00BA2195" w14:paraId="40637E48" w14:textId="77777777" w:rsidTr="671FBCEE">
        <w:tc>
          <w:tcPr>
            <w:tcW w:w="2482" w:type="dxa"/>
            <w:shd w:val="clear" w:color="auto" w:fill="CCCCCC"/>
          </w:tcPr>
          <w:p w14:paraId="473206F9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10944B34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1280E1D6" w14:textId="77777777" w:rsidTr="671FBCEE">
        <w:trPr>
          <w:trHeight w:val="300"/>
        </w:trPr>
        <w:tc>
          <w:tcPr>
            <w:tcW w:w="2482" w:type="dxa"/>
          </w:tcPr>
          <w:p w14:paraId="7B64B6DE" w14:textId="0D4EF85E" w:rsidR="00EF53CF" w:rsidRPr="00FF46A0" w:rsidRDefault="2C108AF0" w:rsidP="2C108AF0">
            <w:pPr>
              <w:jc w:val="center"/>
              <w:rPr>
                <w:rStyle w:val="ae"/>
                <w:color w:val="auto"/>
              </w:rPr>
            </w:pPr>
            <w:r w:rsidRPr="2C108AF0">
              <w:rPr>
                <w:rStyle w:val="ae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089F80EB" w14:textId="7DD4D9C1" w:rsidR="00FF46A0" w:rsidRPr="00FF46A0" w:rsidRDefault="2C108AF0" w:rsidP="2C108AF0">
            <w:pPr>
              <w:jc w:val="center"/>
              <w:rPr>
                <w:rStyle w:val="ae"/>
                <w:color w:val="auto"/>
              </w:rPr>
            </w:pPr>
            <w:r w:rsidRPr="2C108AF0">
              <w:rPr>
                <w:rStyle w:val="ae"/>
                <w:color w:val="auto"/>
              </w:rPr>
              <w:t>할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일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목록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애플리케이션을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사용하는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최상위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사용자</w:t>
            </w:r>
          </w:p>
        </w:tc>
      </w:tr>
      <w:tr w:rsidR="00EF53CF" w:rsidRPr="00BA2195" w14:paraId="23DE523C" w14:textId="77777777" w:rsidTr="671FBCEE">
        <w:tc>
          <w:tcPr>
            <w:tcW w:w="2482" w:type="dxa"/>
          </w:tcPr>
          <w:p w14:paraId="52E56223" w14:textId="00EFA91D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</w:t>
            </w:r>
          </w:p>
        </w:tc>
        <w:tc>
          <w:tcPr>
            <w:tcW w:w="6042" w:type="dxa"/>
          </w:tcPr>
          <w:p w14:paraId="07547A01" w14:textId="2938E5E1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회원 가입한 사용자</w:t>
            </w:r>
          </w:p>
        </w:tc>
      </w:tr>
      <w:tr w:rsidR="00EF53CF" w:rsidRPr="00BA2195" w14:paraId="5043CB0F" w14:textId="77777777" w:rsidTr="671FBCEE">
        <w:trPr>
          <w:trHeight w:val="300"/>
        </w:trPr>
        <w:tc>
          <w:tcPr>
            <w:tcW w:w="2482" w:type="dxa"/>
          </w:tcPr>
          <w:p w14:paraId="07459315" w14:textId="12243928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비회원</w:t>
            </w:r>
          </w:p>
        </w:tc>
        <w:tc>
          <w:tcPr>
            <w:tcW w:w="6042" w:type="dxa"/>
          </w:tcPr>
          <w:p w14:paraId="6537F28F" w14:textId="7D02F47B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회원 가입하지 않은 사용자</w:t>
            </w:r>
          </w:p>
        </w:tc>
      </w:tr>
      <w:tr w:rsidR="00EF53CF" w:rsidRPr="00BA2195" w14:paraId="6DFB9E20" w14:textId="77777777" w:rsidTr="671FBCEE">
        <w:tc>
          <w:tcPr>
            <w:tcW w:w="2482" w:type="dxa"/>
          </w:tcPr>
          <w:p w14:paraId="70DF9E56" w14:textId="2B2C0F0C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DB </w:t>
            </w:r>
          </w:p>
        </w:tc>
        <w:tc>
          <w:tcPr>
            <w:tcW w:w="6042" w:type="dxa"/>
          </w:tcPr>
          <w:p w14:paraId="44E871BC" w14:textId="322EF21E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671FBCEE">
              <w:rPr>
                <w:rFonts w:ascii="돋움" w:eastAsia="돋움" w:hAnsi="돋움"/>
              </w:rPr>
              <w:t xml:space="preserve">여러 종류의 데이터베이스를 포함하는 최상위 </w:t>
            </w:r>
            <w:r w:rsidR="199918C3" w:rsidRPr="671FBCEE">
              <w:rPr>
                <w:rFonts w:ascii="돋움" w:eastAsia="돋움" w:hAnsi="돋움"/>
              </w:rPr>
              <w:t>데이터베이스</w:t>
            </w:r>
          </w:p>
        </w:tc>
      </w:tr>
      <w:tr w:rsidR="00EF53CF" w:rsidRPr="00BA2195" w14:paraId="144A5D23" w14:textId="77777777" w:rsidTr="671FBCEE">
        <w:tc>
          <w:tcPr>
            <w:tcW w:w="2482" w:type="dxa"/>
          </w:tcPr>
          <w:p w14:paraId="738610EB" w14:textId="667380B0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친구목록 DB</w:t>
            </w:r>
          </w:p>
        </w:tc>
        <w:tc>
          <w:tcPr>
            <w:tcW w:w="6042" w:type="dxa"/>
          </w:tcPr>
          <w:p w14:paraId="637805D2" w14:textId="09430223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가입한 회원들이 추가한 친구 정보를 저장하는 데이터베이스</w:t>
            </w:r>
          </w:p>
        </w:tc>
      </w:tr>
      <w:tr w:rsidR="00EF53CF" w:rsidRPr="00BA2195" w14:paraId="463F29E8" w14:textId="77777777" w:rsidTr="671FBCEE">
        <w:tc>
          <w:tcPr>
            <w:tcW w:w="2482" w:type="dxa"/>
          </w:tcPr>
          <w:p w14:paraId="3B7B4B86" w14:textId="363BBFA6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 DB</w:t>
            </w:r>
          </w:p>
        </w:tc>
        <w:tc>
          <w:tcPr>
            <w:tcW w:w="6042" w:type="dxa"/>
          </w:tcPr>
          <w:p w14:paraId="3A0FF5F2" w14:textId="57155E40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가입한 회원들의 정보를 저장하는 데이터베이스</w:t>
            </w:r>
          </w:p>
        </w:tc>
      </w:tr>
      <w:tr w:rsidR="00EF53CF" w:rsidRPr="00BA2195" w14:paraId="5630AD66" w14:textId="77777777" w:rsidTr="671FBCEE">
        <w:tc>
          <w:tcPr>
            <w:tcW w:w="2482" w:type="dxa"/>
          </w:tcPr>
          <w:p w14:paraId="61829076" w14:textId="456A3984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카테고리 DB</w:t>
            </w:r>
          </w:p>
        </w:tc>
        <w:tc>
          <w:tcPr>
            <w:tcW w:w="6042" w:type="dxa"/>
          </w:tcPr>
          <w:p w14:paraId="2BA226A1" w14:textId="420D40D0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 추가 시 설정해 놓은 카테고리 정보를 저장하는 데이터베이스</w:t>
            </w:r>
          </w:p>
        </w:tc>
      </w:tr>
      <w:tr w:rsidR="00EF53CF" w:rsidRPr="00BA2195" w14:paraId="17AD93B2" w14:textId="77777777" w:rsidTr="671FBCEE">
        <w:tc>
          <w:tcPr>
            <w:tcW w:w="2482" w:type="dxa"/>
          </w:tcPr>
          <w:p w14:paraId="0DE4B5B7" w14:textId="4966DA62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DB</w:t>
            </w:r>
          </w:p>
        </w:tc>
        <w:tc>
          <w:tcPr>
            <w:tcW w:w="6042" w:type="dxa"/>
          </w:tcPr>
          <w:p w14:paraId="66204FF1" w14:textId="79FADB04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사용자가 추가 </w:t>
            </w:r>
            <w:proofErr w:type="spellStart"/>
            <w:r w:rsidRPr="2C108AF0">
              <w:rPr>
                <w:rFonts w:ascii="돋움" w:eastAsia="돋움" w:hAnsi="돋움"/>
              </w:rPr>
              <w:t>해놓은</w:t>
            </w:r>
            <w:proofErr w:type="spellEnd"/>
            <w:r w:rsidRPr="2C108AF0">
              <w:rPr>
                <w:rFonts w:ascii="돋움" w:eastAsia="돋움" w:hAnsi="돋움"/>
              </w:rPr>
              <w:t xml:space="preserve"> 일정 정보를 저장하는 데이터베이스</w:t>
            </w:r>
          </w:p>
        </w:tc>
      </w:tr>
    </w:tbl>
    <w:p w14:paraId="680A4E5D" w14:textId="77777777" w:rsidR="00EF53CF" w:rsidRDefault="00EF53CF" w:rsidP="00EF53CF"/>
    <w:p w14:paraId="2AC5C162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296FEF7D" w14:textId="035A4729" w:rsidR="004221DF" w:rsidRDefault="004221DF" w:rsidP="2C108AF0"/>
    <w:p w14:paraId="00BCF38C" w14:textId="5FEE8462" w:rsidR="00FF46A0" w:rsidRPr="00FF46A0" w:rsidRDefault="00FF46A0" w:rsidP="2C108AF0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13510FB8" wp14:editId="5F1FA218">
            <wp:extent cx="4572000" cy="2009775"/>
            <wp:effectExtent l="0" t="0" r="0" b="0"/>
            <wp:docPr id="858767506" name="그림 858767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1F1CAFB1" w:rsidR="00FF46A0" w:rsidRDefault="00FF46A0" w:rsidP="00FF46A0">
      <w:pPr>
        <w:jc w:val="center"/>
      </w:pPr>
    </w:p>
    <w:p w14:paraId="769D0D3C" w14:textId="77777777" w:rsidR="004221DF" w:rsidRDefault="004221DF" w:rsidP="004221DF">
      <w:r>
        <w:br w:type="page"/>
      </w:r>
    </w:p>
    <w:p w14:paraId="562C933A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27B5ADA8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54CD245A" w14:textId="77777777" w:rsidR="000C2157" w:rsidRPr="005A219F" w:rsidRDefault="000C2157" w:rsidP="2C108AF0"/>
    <w:p w14:paraId="1231BE67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C8A28F" w14:textId="77777777" w:rsidTr="671FBCEE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4134D1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B07596A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9BA53C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1AFADC0" w14:textId="77777777" w:rsidTr="671FBCEE">
        <w:trPr>
          <w:trHeight w:val="300"/>
        </w:trPr>
        <w:tc>
          <w:tcPr>
            <w:tcW w:w="1490" w:type="dxa"/>
          </w:tcPr>
          <w:p w14:paraId="0CC1E612" w14:textId="384AC20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회원가입</w:t>
            </w:r>
          </w:p>
        </w:tc>
        <w:tc>
          <w:tcPr>
            <w:tcW w:w="6095" w:type="dxa"/>
          </w:tcPr>
          <w:p w14:paraId="43BD2DF2" w14:textId="418631B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사용자가 이름, 생년월일, ID, PW, 이메일을 입력하여 회원가입을 할 수 있도록 한다. 이때, ID가 중복될 경우 사용할 수 없는 ID임을 알리는 문구를 출력한다. </w:t>
            </w:r>
          </w:p>
        </w:tc>
        <w:tc>
          <w:tcPr>
            <w:tcW w:w="898" w:type="dxa"/>
          </w:tcPr>
          <w:p w14:paraId="36FEB5B0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93A032E" w14:textId="77777777" w:rsidTr="671FBCEE">
        <w:trPr>
          <w:trHeight w:val="300"/>
        </w:trPr>
        <w:tc>
          <w:tcPr>
            <w:tcW w:w="1490" w:type="dxa"/>
          </w:tcPr>
          <w:p w14:paraId="302B7EDD" w14:textId="14521AB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로그인</w:t>
            </w:r>
          </w:p>
        </w:tc>
        <w:tc>
          <w:tcPr>
            <w:tcW w:w="6095" w:type="dxa"/>
          </w:tcPr>
          <w:p w14:paraId="3B65FCEE" w14:textId="43AE293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ID, PW를 입력하여 로그인 할 수 있도록 한다. 이때, 올바르게 ID와 PW를 입력했을 경우 기본 화면(캘린더 화면)으로 이동시키고 ID와 PW가 올바르지 않을 경우 로그인 할 수 없다는 문구를 출력한다.</w:t>
            </w:r>
          </w:p>
        </w:tc>
        <w:tc>
          <w:tcPr>
            <w:tcW w:w="898" w:type="dxa"/>
          </w:tcPr>
          <w:p w14:paraId="467A178B" w14:textId="61ACCF0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12250B19" w14:textId="77777777" w:rsidTr="671FBCEE">
        <w:trPr>
          <w:trHeight w:val="300"/>
        </w:trPr>
        <w:tc>
          <w:tcPr>
            <w:tcW w:w="1490" w:type="dxa"/>
          </w:tcPr>
          <w:p w14:paraId="10FFDE7B" w14:textId="24BD15D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로그아웃</w:t>
            </w:r>
          </w:p>
        </w:tc>
        <w:tc>
          <w:tcPr>
            <w:tcW w:w="6095" w:type="dxa"/>
          </w:tcPr>
          <w:p w14:paraId="7D3A220D" w14:textId="5DB3796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로그인 한 사용자가 로그아웃을 선택해 로그아웃을 할 수 있도록 한다.</w:t>
            </w:r>
          </w:p>
        </w:tc>
        <w:tc>
          <w:tcPr>
            <w:tcW w:w="898" w:type="dxa"/>
          </w:tcPr>
          <w:p w14:paraId="600C80BC" w14:textId="5AF687CB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50B8C4A8" w14:textId="77777777" w:rsidTr="671FBCEE">
        <w:trPr>
          <w:trHeight w:val="300"/>
        </w:trPr>
        <w:tc>
          <w:tcPr>
            <w:tcW w:w="1490" w:type="dxa"/>
          </w:tcPr>
          <w:p w14:paraId="4C0863CC" w14:textId="52A04BAD" w:rsidR="2C108AF0" w:rsidRDefault="2C108AF0" w:rsidP="2C108AF0">
            <w:pPr>
              <w:jc w:val="center"/>
            </w:pPr>
            <w:r w:rsidRPr="2C108AF0">
              <w:rPr>
                <w:rFonts w:ascii="돋움" w:eastAsia="돋움" w:hAnsi="돋움"/>
              </w:rPr>
              <w:t>ID, PW 찾기</w:t>
            </w:r>
          </w:p>
        </w:tc>
        <w:tc>
          <w:tcPr>
            <w:tcW w:w="6095" w:type="dxa"/>
          </w:tcPr>
          <w:p w14:paraId="5115F06F" w14:textId="697B9C6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사용자가 ID 혹은 PW을 </w:t>
            </w:r>
            <w:proofErr w:type="spellStart"/>
            <w:r w:rsidRPr="2C108AF0">
              <w:rPr>
                <w:rFonts w:ascii="돋움" w:eastAsia="돋움" w:hAnsi="돋움"/>
              </w:rPr>
              <w:t>찾고싶을</w:t>
            </w:r>
            <w:proofErr w:type="spellEnd"/>
            <w:r w:rsidRPr="2C108AF0">
              <w:rPr>
                <w:rFonts w:ascii="돋움" w:eastAsia="돋움" w:hAnsi="돋움"/>
              </w:rPr>
              <w:t xml:space="preserve"> 때 해당 ID 또는 PW을 선택해 원하는 것을 찾을 수 있도록 한다.</w:t>
            </w:r>
          </w:p>
        </w:tc>
        <w:tc>
          <w:tcPr>
            <w:tcW w:w="898" w:type="dxa"/>
          </w:tcPr>
          <w:p w14:paraId="6D0CE58E" w14:textId="7EE72C5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D043230" w14:textId="77777777" w:rsidTr="671FBCEE">
        <w:trPr>
          <w:trHeight w:val="300"/>
        </w:trPr>
        <w:tc>
          <w:tcPr>
            <w:tcW w:w="1490" w:type="dxa"/>
          </w:tcPr>
          <w:p w14:paraId="3ED451EE" w14:textId="3F13244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정보 수정</w:t>
            </w:r>
          </w:p>
        </w:tc>
        <w:tc>
          <w:tcPr>
            <w:tcW w:w="6095" w:type="dxa"/>
          </w:tcPr>
          <w:p w14:paraId="1184E1D0" w14:textId="1D3B421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회원 정보 수정을 선택해 회원 정보를 수정할 수 있도록 한다.</w:t>
            </w:r>
          </w:p>
        </w:tc>
        <w:tc>
          <w:tcPr>
            <w:tcW w:w="898" w:type="dxa"/>
          </w:tcPr>
          <w:p w14:paraId="24E3514E" w14:textId="71B2825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194451A3" w14:textId="77777777" w:rsidTr="671FBCEE">
        <w:trPr>
          <w:trHeight w:val="300"/>
        </w:trPr>
        <w:tc>
          <w:tcPr>
            <w:tcW w:w="1490" w:type="dxa"/>
          </w:tcPr>
          <w:p w14:paraId="4D7724D3" w14:textId="24840D7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탈퇴</w:t>
            </w:r>
          </w:p>
        </w:tc>
        <w:tc>
          <w:tcPr>
            <w:tcW w:w="6095" w:type="dxa"/>
          </w:tcPr>
          <w:p w14:paraId="7A405203" w14:textId="39FEBCB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회원탈퇴를 선택해 회원을 탈퇴할 수 있도록 한다.</w:t>
            </w:r>
          </w:p>
        </w:tc>
        <w:tc>
          <w:tcPr>
            <w:tcW w:w="898" w:type="dxa"/>
          </w:tcPr>
          <w:p w14:paraId="02211A45" w14:textId="68F05C3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1E0EB6D5" w14:textId="77777777" w:rsidTr="671FBCEE">
        <w:trPr>
          <w:trHeight w:val="300"/>
        </w:trPr>
        <w:tc>
          <w:tcPr>
            <w:tcW w:w="1490" w:type="dxa"/>
          </w:tcPr>
          <w:p w14:paraId="555684F7" w14:textId="59A984A5" w:rsidR="2C108AF0" w:rsidRDefault="2C108AF0" w:rsidP="2C108AF0">
            <w:pPr>
              <w:jc w:val="center"/>
              <w:rPr>
                <w:rFonts w:ascii="돋움" w:eastAsia="돋움" w:hAnsi="돋움" w:cs="돋움"/>
                <w:szCs w:val="20"/>
              </w:rPr>
            </w:pPr>
            <w:r w:rsidRPr="2C108AF0">
              <w:rPr>
                <w:rFonts w:ascii="돋움" w:eastAsia="돋움" w:hAnsi="돋움" w:cs="돋움"/>
                <w:szCs w:val="20"/>
              </w:rPr>
              <w:t>캘린더 화면</w:t>
            </w:r>
          </w:p>
        </w:tc>
        <w:tc>
          <w:tcPr>
            <w:tcW w:w="6095" w:type="dxa"/>
          </w:tcPr>
          <w:p w14:paraId="6BE717F9" w14:textId="72E0BC6A" w:rsidR="2C108AF0" w:rsidRDefault="2C108AF0" w:rsidP="2C108AF0">
            <w:pPr>
              <w:jc w:val="center"/>
            </w:pPr>
            <w:r w:rsidRPr="2C108AF0">
              <w:rPr>
                <w:rFonts w:ascii="돋움" w:eastAsia="돋움" w:hAnsi="돋움" w:cs="돋움"/>
                <w:szCs w:val="20"/>
              </w:rPr>
              <w:t>시스템은 애플리케이션을 실행했을 때 캘린더 화면을 출력한다.</w:t>
            </w:r>
          </w:p>
        </w:tc>
        <w:tc>
          <w:tcPr>
            <w:tcW w:w="898" w:type="dxa"/>
          </w:tcPr>
          <w:p w14:paraId="45477CE4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56315916" w14:textId="77777777" w:rsidTr="671FBCEE">
        <w:trPr>
          <w:trHeight w:val="300"/>
        </w:trPr>
        <w:tc>
          <w:tcPr>
            <w:tcW w:w="1490" w:type="dxa"/>
          </w:tcPr>
          <w:p w14:paraId="0DA94991" w14:textId="178EB09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추가</w:t>
            </w:r>
          </w:p>
        </w:tc>
        <w:tc>
          <w:tcPr>
            <w:tcW w:w="6095" w:type="dxa"/>
          </w:tcPr>
          <w:p w14:paraId="02AD2ED3" w14:textId="2AC05FB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원하는 날짜를 선택해 일정을 추가할 수 있도록 한다.</w:t>
            </w:r>
          </w:p>
        </w:tc>
        <w:tc>
          <w:tcPr>
            <w:tcW w:w="898" w:type="dxa"/>
          </w:tcPr>
          <w:p w14:paraId="312CC2E1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22B900F8" w14:textId="77777777" w:rsidTr="671FBCEE">
        <w:trPr>
          <w:trHeight w:val="300"/>
        </w:trPr>
        <w:tc>
          <w:tcPr>
            <w:tcW w:w="1490" w:type="dxa"/>
          </w:tcPr>
          <w:p w14:paraId="4A598327" w14:textId="0C42569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수정</w:t>
            </w:r>
          </w:p>
        </w:tc>
        <w:tc>
          <w:tcPr>
            <w:tcW w:w="6095" w:type="dxa"/>
          </w:tcPr>
          <w:p w14:paraId="43661B82" w14:textId="4A01A17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기존에 추가한 일정을 수정할 수 있도록 한다.</w:t>
            </w:r>
          </w:p>
        </w:tc>
        <w:tc>
          <w:tcPr>
            <w:tcW w:w="898" w:type="dxa"/>
          </w:tcPr>
          <w:p w14:paraId="36505900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7FDA986D" w14:textId="77777777" w:rsidTr="671FBCEE">
        <w:trPr>
          <w:trHeight w:val="300"/>
        </w:trPr>
        <w:tc>
          <w:tcPr>
            <w:tcW w:w="1490" w:type="dxa"/>
          </w:tcPr>
          <w:p w14:paraId="5EB54B33" w14:textId="7E4BF56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삭제</w:t>
            </w:r>
          </w:p>
        </w:tc>
        <w:tc>
          <w:tcPr>
            <w:tcW w:w="6095" w:type="dxa"/>
          </w:tcPr>
          <w:p w14:paraId="1D796DEF" w14:textId="46EA90B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기존에 추가한 일정을 삭제할 수 있도록 한다.</w:t>
            </w:r>
          </w:p>
        </w:tc>
        <w:tc>
          <w:tcPr>
            <w:tcW w:w="898" w:type="dxa"/>
          </w:tcPr>
          <w:p w14:paraId="54D2561E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26B9A96E" w14:textId="77777777" w:rsidTr="671FBCEE">
        <w:trPr>
          <w:trHeight w:val="300"/>
        </w:trPr>
        <w:tc>
          <w:tcPr>
            <w:tcW w:w="1490" w:type="dxa"/>
          </w:tcPr>
          <w:p w14:paraId="4B776133" w14:textId="757103A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목록 조회</w:t>
            </w:r>
          </w:p>
        </w:tc>
        <w:tc>
          <w:tcPr>
            <w:tcW w:w="6095" w:type="dxa"/>
          </w:tcPr>
          <w:p w14:paraId="5D5D1E61" w14:textId="5FB929B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작성한 일정들을 목록으로 확인할 수 있도록 한다.</w:t>
            </w:r>
          </w:p>
        </w:tc>
        <w:tc>
          <w:tcPr>
            <w:tcW w:w="898" w:type="dxa"/>
          </w:tcPr>
          <w:p w14:paraId="3F90409B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6F8B6F26" w14:textId="77777777" w:rsidTr="671FBCEE">
        <w:trPr>
          <w:trHeight w:val="300"/>
        </w:trPr>
        <w:tc>
          <w:tcPr>
            <w:tcW w:w="1490" w:type="dxa"/>
          </w:tcPr>
          <w:p w14:paraId="4F222F3F" w14:textId="10FA2BA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카테고리 설정</w:t>
            </w:r>
          </w:p>
        </w:tc>
        <w:tc>
          <w:tcPr>
            <w:tcW w:w="6095" w:type="dxa"/>
          </w:tcPr>
          <w:p w14:paraId="35595B17" w14:textId="7E40F83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캘린더에 일정을 추가할 때 사적인 일정(가족 모임, 친구 약속, 자기 계발 등)과 공적인 일정(학교, 직장 등)을 구분할 수 있도록 캘린더 종류를 구분하여 설정할 수 있도록 한다.</w:t>
            </w:r>
          </w:p>
        </w:tc>
        <w:tc>
          <w:tcPr>
            <w:tcW w:w="898" w:type="dxa"/>
          </w:tcPr>
          <w:p w14:paraId="2EAA7EE3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7FD15104" w14:textId="77777777" w:rsidTr="671FBCEE">
        <w:trPr>
          <w:trHeight w:val="300"/>
        </w:trPr>
        <w:tc>
          <w:tcPr>
            <w:tcW w:w="1490" w:type="dxa"/>
          </w:tcPr>
          <w:p w14:paraId="72855FF6" w14:textId="4C8FBF0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알림 설정</w:t>
            </w:r>
          </w:p>
        </w:tc>
        <w:tc>
          <w:tcPr>
            <w:tcW w:w="6095" w:type="dxa"/>
          </w:tcPr>
          <w:p w14:paraId="2F3EB734" w14:textId="6B1E430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해당 날짜가 되었을 때 해야 할 일정을 알 수 있도록 알림 설정할 수 있도록 한다.</w:t>
            </w:r>
          </w:p>
        </w:tc>
        <w:tc>
          <w:tcPr>
            <w:tcW w:w="898" w:type="dxa"/>
          </w:tcPr>
          <w:p w14:paraId="0482C24C" w14:textId="42DC37B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341065D" w14:textId="77777777" w:rsidTr="671FBCEE">
        <w:trPr>
          <w:trHeight w:val="300"/>
        </w:trPr>
        <w:tc>
          <w:tcPr>
            <w:tcW w:w="1490" w:type="dxa"/>
          </w:tcPr>
          <w:p w14:paraId="1B389F30" w14:textId="6F7B4C6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메모 추가</w:t>
            </w:r>
          </w:p>
        </w:tc>
        <w:tc>
          <w:tcPr>
            <w:tcW w:w="6095" w:type="dxa"/>
          </w:tcPr>
          <w:p w14:paraId="0FEEDA74" w14:textId="309B1B5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준비물, 주의 사항 등 기타 사항을 추가할 수 있도록 한다.</w:t>
            </w:r>
          </w:p>
        </w:tc>
        <w:tc>
          <w:tcPr>
            <w:tcW w:w="898" w:type="dxa"/>
          </w:tcPr>
          <w:p w14:paraId="7641B677" w14:textId="04B6BD1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7EACF837" w14:textId="77777777" w:rsidTr="671FBCEE">
        <w:trPr>
          <w:trHeight w:val="300"/>
        </w:trPr>
        <w:tc>
          <w:tcPr>
            <w:tcW w:w="1490" w:type="dxa"/>
          </w:tcPr>
          <w:p w14:paraId="271DFD87" w14:textId="3DCB6F4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시간 설정</w:t>
            </w:r>
          </w:p>
        </w:tc>
        <w:tc>
          <w:tcPr>
            <w:tcW w:w="6095" w:type="dxa"/>
          </w:tcPr>
          <w:p w14:paraId="4A89462A" w14:textId="296FE27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해당 일정에 대한 시간을 추가할 수 있도록 한다.</w:t>
            </w:r>
          </w:p>
        </w:tc>
        <w:tc>
          <w:tcPr>
            <w:tcW w:w="898" w:type="dxa"/>
          </w:tcPr>
          <w:p w14:paraId="0882347A" w14:textId="013423E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53F756AA" w14:textId="77777777" w:rsidTr="671FBCEE">
        <w:trPr>
          <w:trHeight w:val="300"/>
        </w:trPr>
        <w:tc>
          <w:tcPr>
            <w:tcW w:w="1490" w:type="dxa"/>
          </w:tcPr>
          <w:p w14:paraId="5B23AC09" w14:textId="2CA3C33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lastRenderedPageBreak/>
              <w:t>장소 추가</w:t>
            </w:r>
          </w:p>
        </w:tc>
        <w:tc>
          <w:tcPr>
            <w:tcW w:w="6095" w:type="dxa"/>
          </w:tcPr>
          <w:p w14:paraId="75A6D8EE" w14:textId="5D71629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일정에 대한 장소를 추가할 수 있도록 한다.</w:t>
            </w:r>
          </w:p>
        </w:tc>
        <w:tc>
          <w:tcPr>
            <w:tcW w:w="898" w:type="dxa"/>
          </w:tcPr>
          <w:p w14:paraId="79372A74" w14:textId="24C28CC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6BCB480" w14:textId="77777777" w:rsidTr="671FBCEE">
        <w:trPr>
          <w:trHeight w:val="300"/>
        </w:trPr>
        <w:tc>
          <w:tcPr>
            <w:tcW w:w="1490" w:type="dxa"/>
          </w:tcPr>
          <w:p w14:paraId="23AE8EC7" w14:textId="0C7671C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기간 설정</w:t>
            </w:r>
          </w:p>
        </w:tc>
        <w:tc>
          <w:tcPr>
            <w:tcW w:w="6095" w:type="dxa"/>
          </w:tcPr>
          <w:p w14:paraId="5548AE27" w14:textId="2330268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지속되는 기간 혹은 반복 정도를 설정할 수 있도록 한다.</w:t>
            </w:r>
          </w:p>
        </w:tc>
        <w:tc>
          <w:tcPr>
            <w:tcW w:w="898" w:type="dxa"/>
          </w:tcPr>
          <w:p w14:paraId="67BBD3A7" w14:textId="467CC22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05FA36C" w14:textId="77777777" w:rsidTr="671FBCEE">
        <w:trPr>
          <w:trHeight w:val="300"/>
        </w:trPr>
        <w:tc>
          <w:tcPr>
            <w:tcW w:w="1490" w:type="dxa"/>
          </w:tcPr>
          <w:p w14:paraId="6712499F" w14:textId="6EB84C9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공개 범위 설정</w:t>
            </w:r>
          </w:p>
        </w:tc>
        <w:tc>
          <w:tcPr>
            <w:tcW w:w="6095" w:type="dxa"/>
          </w:tcPr>
          <w:p w14:paraId="5520364A" w14:textId="169E928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자신의 일정을 전체 공개, 친구 공개, 비공개 중 자신이 원하는 공개 범위로 설정할 수 있도록 한다.</w:t>
            </w:r>
          </w:p>
        </w:tc>
        <w:tc>
          <w:tcPr>
            <w:tcW w:w="898" w:type="dxa"/>
          </w:tcPr>
          <w:p w14:paraId="67BB1F5D" w14:textId="38BAE24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936EACD" w14:textId="77777777" w:rsidTr="671FBCEE">
        <w:tc>
          <w:tcPr>
            <w:tcW w:w="1490" w:type="dxa"/>
          </w:tcPr>
          <w:p w14:paraId="22614553" w14:textId="3DA3475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완료 여부 수정</w:t>
            </w:r>
          </w:p>
        </w:tc>
        <w:tc>
          <w:tcPr>
            <w:tcW w:w="6095" w:type="dxa"/>
          </w:tcPr>
          <w:p w14:paraId="65B1C86D" w14:textId="1B42ADFB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완료한 경우, 체크 표시를 통해 완료했음을 표시할 수 있도록 한다.</w:t>
            </w:r>
          </w:p>
        </w:tc>
        <w:tc>
          <w:tcPr>
            <w:tcW w:w="898" w:type="dxa"/>
          </w:tcPr>
          <w:p w14:paraId="64FEB544" w14:textId="4235939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E4111F8" w14:textId="77777777" w:rsidTr="671FBCEE">
        <w:trPr>
          <w:trHeight w:val="300"/>
        </w:trPr>
        <w:tc>
          <w:tcPr>
            <w:tcW w:w="1490" w:type="dxa"/>
          </w:tcPr>
          <w:p w14:paraId="2E32B8F9" w14:textId="0B661A5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추가</w:t>
            </w:r>
          </w:p>
        </w:tc>
        <w:tc>
          <w:tcPr>
            <w:tcW w:w="6095" w:type="dxa"/>
          </w:tcPr>
          <w:p w14:paraId="6AE8CE9B" w14:textId="0947393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다른 사용자와 자신의 일정을 공유하고 싶을 때 ID를 검색해 친구를 추가할 수 있도록 한다.</w:t>
            </w:r>
          </w:p>
        </w:tc>
        <w:tc>
          <w:tcPr>
            <w:tcW w:w="898" w:type="dxa"/>
          </w:tcPr>
          <w:p w14:paraId="150447F1" w14:textId="64ACFEF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96DA579" w14:textId="77777777" w:rsidTr="671FBCEE">
        <w:trPr>
          <w:trHeight w:val="300"/>
        </w:trPr>
        <w:tc>
          <w:tcPr>
            <w:tcW w:w="1490" w:type="dxa"/>
          </w:tcPr>
          <w:p w14:paraId="1DFD0EF8" w14:textId="7287CA6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조회</w:t>
            </w:r>
          </w:p>
        </w:tc>
        <w:tc>
          <w:tcPr>
            <w:tcW w:w="6095" w:type="dxa"/>
          </w:tcPr>
          <w:p w14:paraId="7D55562B" w14:textId="1DED00E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친구 목록에서 찾고자 하는 친구의 ID를 검색하여 해당 정보가 검색 창 하단에 뜰 수 있도록 한다.</w:t>
            </w:r>
          </w:p>
        </w:tc>
        <w:tc>
          <w:tcPr>
            <w:tcW w:w="898" w:type="dxa"/>
          </w:tcPr>
          <w:p w14:paraId="69356028" w14:textId="1EB4E21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4A39A626" w14:textId="77777777" w:rsidTr="671FBCEE">
        <w:trPr>
          <w:trHeight w:val="300"/>
        </w:trPr>
        <w:tc>
          <w:tcPr>
            <w:tcW w:w="1490" w:type="dxa"/>
          </w:tcPr>
          <w:p w14:paraId="4DC79BBB" w14:textId="766C37C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삭제</w:t>
            </w:r>
          </w:p>
        </w:tc>
        <w:tc>
          <w:tcPr>
            <w:tcW w:w="6095" w:type="dxa"/>
          </w:tcPr>
          <w:p w14:paraId="3D0ABD54" w14:textId="15E4A5C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더 이상 친구를 하고싶지 않을 경우 친구 목록에서 삭제할 수 있도록 한다.</w:t>
            </w:r>
          </w:p>
        </w:tc>
        <w:tc>
          <w:tcPr>
            <w:tcW w:w="898" w:type="dxa"/>
          </w:tcPr>
          <w:p w14:paraId="5C08F4A1" w14:textId="58EC923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BDD21D3" w14:textId="10219DC0" w:rsidR="2C108AF0" w:rsidRDefault="2C108AF0"/>
    <w:p w14:paraId="54E11D2A" w14:textId="77777777" w:rsidR="000C2157" w:rsidRDefault="000C2157" w:rsidP="00440DE6"/>
    <w:p w14:paraId="31126E5D" w14:textId="77777777" w:rsidR="000C2157" w:rsidRDefault="000C2157" w:rsidP="00440DE6"/>
    <w:p w14:paraId="2DE403A5" w14:textId="77777777" w:rsidR="000C2157" w:rsidRDefault="000C2157" w:rsidP="00440DE6"/>
    <w:p w14:paraId="62431CDC" w14:textId="77777777" w:rsidR="000C2157" w:rsidRDefault="000C2157" w:rsidP="00440DE6"/>
    <w:p w14:paraId="49E398E2" w14:textId="77777777" w:rsidR="000C2157" w:rsidRDefault="000C2157" w:rsidP="00440DE6"/>
    <w:p w14:paraId="16287F21" w14:textId="77777777" w:rsidR="000C2157" w:rsidRDefault="000C2157" w:rsidP="00440DE6"/>
    <w:p w14:paraId="5BE93A62" w14:textId="77777777" w:rsidR="000C2157" w:rsidRDefault="000C2157" w:rsidP="00440DE6"/>
    <w:p w14:paraId="384BA73E" w14:textId="77777777" w:rsidR="000C2157" w:rsidRDefault="000C2157" w:rsidP="00440DE6"/>
    <w:p w14:paraId="34B3F2EB" w14:textId="77777777" w:rsidR="000C2157" w:rsidRDefault="000C2157" w:rsidP="00440DE6"/>
    <w:p w14:paraId="7D34F5C7" w14:textId="77777777" w:rsidR="000C2157" w:rsidRDefault="000C2157" w:rsidP="00440DE6"/>
    <w:p w14:paraId="0B4020A7" w14:textId="77777777" w:rsidR="000C2157" w:rsidRDefault="000C2157" w:rsidP="00440DE6"/>
    <w:p w14:paraId="1D7B270A" w14:textId="77777777" w:rsidR="000C2157" w:rsidRPr="00440DE6" w:rsidRDefault="000C2157" w:rsidP="00440DE6">
      <w:r>
        <w:br w:type="page"/>
      </w:r>
    </w:p>
    <w:p w14:paraId="1DFEF720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4F904CB7" w14:textId="77777777" w:rsidR="00357453" w:rsidRDefault="00357453" w:rsidP="00357453"/>
    <w:p w14:paraId="06971CD3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800"/>
        <w:gridCol w:w="4274"/>
        <w:gridCol w:w="1076"/>
      </w:tblGrid>
      <w:tr w:rsidR="003A2AF1" w:rsidRPr="00D54A11" w14:paraId="79E61705" w14:textId="77777777" w:rsidTr="73DA0B40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97036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00" w:type="dxa"/>
            <w:shd w:val="clear" w:color="auto" w:fill="CCCCCC"/>
            <w:vAlign w:val="center"/>
          </w:tcPr>
          <w:p w14:paraId="37BAFFE1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274" w:type="dxa"/>
            <w:shd w:val="clear" w:color="auto" w:fill="CCCCCC"/>
            <w:vAlign w:val="center"/>
          </w:tcPr>
          <w:p w14:paraId="6BEB814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DFE6F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6EE9BC5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2A1F701D" w14:textId="77777777" w:rsidTr="73DA0B40">
        <w:trPr>
          <w:trHeight w:val="356"/>
        </w:trPr>
        <w:tc>
          <w:tcPr>
            <w:tcW w:w="1335" w:type="dxa"/>
          </w:tcPr>
          <w:p w14:paraId="03EFCA41" w14:textId="626837E7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UC001</w:t>
            </w:r>
          </w:p>
        </w:tc>
        <w:tc>
          <w:tcPr>
            <w:tcW w:w="1800" w:type="dxa"/>
          </w:tcPr>
          <w:p w14:paraId="0F201CC3" w14:textId="75062A50" w:rsidR="003A2AF1" w:rsidRPr="00D54A11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회원가입을</w:t>
            </w:r>
          </w:p>
          <w:p w14:paraId="5F96A722" w14:textId="5244C542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한다</w:t>
            </w:r>
          </w:p>
        </w:tc>
        <w:tc>
          <w:tcPr>
            <w:tcW w:w="4274" w:type="dxa"/>
          </w:tcPr>
          <w:p w14:paraId="5B95CD12" w14:textId="66D562AD" w:rsidR="003A2AF1" w:rsidRPr="00BA2195" w:rsidRDefault="2C108AF0" w:rsidP="00342162">
            <w:r>
              <w:t>신규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오늘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애플리케이션에</w:t>
            </w:r>
            <w:r>
              <w:t xml:space="preserve"> </w:t>
            </w:r>
            <w:r>
              <w:t>회원가입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  <w:tc>
          <w:tcPr>
            <w:tcW w:w="1076" w:type="dxa"/>
          </w:tcPr>
          <w:p w14:paraId="5220BBB2" w14:textId="4D221BF3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13CB595B" w14:textId="77777777" w:rsidTr="73DA0B40">
        <w:trPr>
          <w:trHeight w:val="356"/>
        </w:trPr>
        <w:tc>
          <w:tcPr>
            <w:tcW w:w="1335" w:type="dxa"/>
          </w:tcPr>
          <w:p w14:paraId="6D9C8D39" w14:textId="40EDE069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UC002</w:t>
            </w:r>
          </w:p>
        </w:tc>
        <w:tc>
          <w:tcPr>
            <w:tcW w:w="1800" w:type="dxa"/>
          </w:tcPr>
          <w:p w14:paraId="675E05EE" w14:textId="16D8505C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로그인을 한다</w:t>
            </w:r>
          </w:p>
        </w:tc>
        <w:tc>
          <w:tcPr>
            <w:tcW w:w="4274" w:type="dxa"/>
          </w:tcPr>
          <w:p w14:paraId="2FC17F8B" w14:textId="68B47F69" w:rsidR="003A2AF1" w:rsidRPr="00BA2195" w:rsidRDefault="2C108AF0" w:rsidP="00342162">
            <w:r>
              <w:t>등록된</w:t>
            </w:r>
            <w:r>
              <w:t xml:space="preserve"> ID</w:t>
            </w:r>
            <w:r>
              <w:t>와</w:t>
            </w:r>
            <w:r>
              <w:t xml:space="preserve"> PW</w:t>
            </w:r>
            <w:r>
              <w:t>를</w:t>
            </w:r>
            <w:r>
              <w:t xml:space="preserve"> </w:t>
            </w:r>
            <w:r>
              <w:t>올바르게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회원으로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  <w:tc>
          <w:tcPr>
            <w:tcW w:w="1076" w:type="dxa"/>
          </w:tcPr>
          <w:p w14:paraId="0A4F7224" w14:textId="2844E284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5AE48A43" w14:textId="77777777" w:rsidTr="73DA0B40">
        <w:trPr>
          <w:trHeight w:val="356"/>
        </w:trPr>
        <w:tc>
          <w:tcPr>
            <w:tcW w:w="1335" w:type="dxa"/>
          </w:tcPr>
          <w:p w14:paraId="50F40DEB" w14:textId="2985A450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UC003</w:t>
            </w:r>
          </w:p>
        </w:tc>
        <w:tc>
          <w:tcPr>
            <w:tcW w:w="1800" w:type="dxa"/>
          </w:tcPr>
          <w:p w14:paraId="08F2398B" w14:textId="77B9AC82" w:rsidR="003A2AF1" w:rsidRPr="00D54A11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로그아웃을</w:t>
            </w:r>
          </w:p>
          <w:p w14:paraId="77A52294" w14:textId="3E02E32A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한다</w:t>
            </w:r>
          </w:p>
        </w:tc>
        <w:tc>
          <w:tcPr>
            <w:tcW w:w="4274" w:type="dxa"/>
          </w:tcPr>
          <w:p w14:paraId="007DCDA8" w14:textId="76761291" w:rsidR="003A2AF1" w:rsidRPr="00BA2195" w:rsidRDefault="2C108AF0" w:rsidP="00342162">
            <w:r>
              <w:t>로그인</w:t>
            </w:r>
            <w:r>
              <w:t xml:space="preserve"> </w:t>
            </w:r>
            <w:r>
              <w:t>했던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로그아웃을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  <w:tc>
          <w:tcPr>
            <w:tcW w:w="1076" w:type="dxa"/>
          </w:tcPr>
          <w:p w14:paraId="450EA2D7" w14:textId="2AD815A0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3DD355C9" w14:textId="77777777" w:rsidTr="73DA0B40">
        <w:trPr>
          <w:trHeight w:val="356"/>
        </w:trPr>
        <w:tc>
          <w:tcPr>
            <w:tcW w:w="1335" w:type="dxa"/>
          </w:tcPr>
          <w:p w14:paraId="1A81F0B1" w14:textId="0EB6AF05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UC004</w:t>
            </w:r>
          </w:p>
        </w:tc>
        <w:tc>
          <w:tcPr>
            <w:tcW w:w="1800" w:type="dxa"/>
          </w:tcPr>
          <w:p w14:paraId="717AAFBA" w14:textId="1C7DB9A5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ID, PW를 찾는다</w:t>
            </w:r>
          </w:p>
        </w:tc>
        <w:tc>
          <w:tcPr>
            <w:tcW w:w="4274" w:type="dxa"/>
          </w:tcPr>
          <w:p w14:paraId="56EE48EE" w14:textId="61A391BC" w:rsidR="003A2AF1" w:rsidRPr="00BA2195" w:rsidRDefault="2C108AF0" w:rsidP="00342162">
            <w:r>
              <w:t>기존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입력해</w:t>
            </w:r>
            <w:r>
              <w:t xml:space="preserve"> ID </w:t>
            </w:r>
            <w:r>
              <w:t>또는</w:t>
            </w:r>
            <w:r>
              <w:t xml:space="preserve"> PW</w:t>
            </w:r>
            <w:r>
              <w:t>을</w:t>
            </w:r>
            <w:r>
              <w:t xml:space="preserve"> </w:t>
            </w:r>
            <w:r>
              <w:t>찾는다</w:t>
            </w:r>
            <w:r>
              <w:t>.</w:t>
            </w:r>
          </w:p>
        </w:tc>
        <w:tc>
          <w:tcPr>
            <w:tcW w:w="1076" w:type="dxa"/>
          </w:tcPr>
          <w:p w14:paraId="2908EB2C" w14:textId="665BCD87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121FD38A" w14:textId="77777777" w:rsidTr="73DA0B40">
        <w:trPr>
          <w:trHeight w:val="356"/>
        </w:trPr>
        <w:tc>
          <w:tcPr>
            <w:tcW w:w="1335" w:type="dxa"/>
          </w:tcPr>
          <w:p w14:paraId="1FE2DD96" w14:textId="643DBD2E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UC005</w:t>
            </w:r>
          </w:p>
        </w:tc>
        <w:tc>
          <w:tcPr>
            <w:tcW w:w="1800" w:type="dxa"/>
          </w:tcPr>
          <w:p w14:paraId="27357532" w14:textId="5F62A86B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정보를 수정한다</w:t>
            </w:r>
          </w:p>
        </w:tc>
        <w:tc>
          <w:tcPr>
            <w:tcW w:w="4274" w:type="dxa"/>
          </w:tcPr>
          <w:p w14:paraId="07F023C8" w14:textId="05164EE6" w:rsidR="003A2AF1" w:rsidRPr="00BA2195" w:rsidRDefault="2C108AF0" w:rsidP="00342162">
            <w:r>
              <w:t>기존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회원정보를</w:t>
            </w:r>
            <w:r>
              <w:t xml:space="preserve"> </w:t>
            </w:r>
            <w:r>
              <w:t>수정하여</w:t>
            </w:r>
            <w:r>
              <w:t xml:space="preserve"> </w:t>
            </w:r>
            <w:r>
              <w:t>저장한다</w:t>
            </w:r>
            <w:r>
              <w:t xml:space="preserve">. </w:t>
            </w:r>
            <w:r>
              <w:t>이때</w:t>
            </w:r>
            <w:r>
              <w:t xml:space="preserve">, </w:t>
            </w:r>
            <w:r>
              <w:t>로그인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시도할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proofErr w:type="spellStart"/>
            <w:r>
              <w:t>해야한다는</w:t>
            </w:r>
            <w:proofErr w:type="spellEnd"/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  <w:tc>
          <w:tcPr>
            <w:tcW w:w="1076" w:type="dxa"/>
          </w:tcPr>
          <w:p w14:paraId="4BDB5498" w14:textId="0825CFDF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2916C19D" w14:textId="77777777" w:rsidTr="73DA0B40">
        <w:tc>
          <w:tcPr>
            <w:tcW w:w="1335" w:type="dxa"/>
          </w:tcPr>
          <w:p w14:paraId="74869460" w14:textId="4A79F53D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UC006</w:t>
            </w:r>
          </w:p>
        </w:tc>
        <w:tc>
          <w:tcPr>
            <w:tcW w:w="1800" w:type="dxa"/>
          </w:tcPr>
          <w:p w14:paraId="187F57B8" w14:textId="18218F9D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회원을 탈퇴한다</w:t>
            </w:r>
          </w:p>
        </w:tc>
        <w:tc>
          <w:tcPr>
            <w:tcW w:w="4274" w:type="dxa"/>
          </w:tcPr>
          <w:p w14:paraId="54738AF4" w14:textId="65FA34A1" w:rsidR="003A2AF1" w:rsidRPr="00BA2195" w:rsidRDefault="2C108AF0" w:rsidP="00342162">
            <w:r>
              <w:t>기존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회원을</w:t>
            </w:r>
            <w:r>
              <w:t xml:space="preserve"> </w:t>
            </w:r>
            <w:r>
              <w:t>탈퇴한다</w:t>
            </w:r>
            <w:r>
              <w:t xml:space="preserve">. </w:t>
            </w:r>
            <w:r>
              <w:t>이때</w:t>
            </w:r>
            <w:r>
              <w:t xml:space="preserve">, </w:t>
            </w:r>
            <w:r>
              <w:t>로그인한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시도할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proofErr w:type="spellStart"/>
            <w:r>
              <w:t>해야한다는</w:t>
            </w:r>
            <w:proofErr w:type="spellEnd"/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  <w:tc>
          <w:tcPr>
            <w:tcW w:w="1076" w:type="dxa"/>
          </w:tcPr>
          <w:p w14:paraId="46ABBD8F" w14:textId="6DD632EF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2C108AF0" w14:paraId="51BF5FF8" w14:textId="77777777" w:rsidTr="73DA0B40">
        <w:trPr>
          <w:trHeight w:val="300"/>
        </w:trPr>
        <w:tc>
          <w:tcPr>
            <w:tcW w:w="1335" w:type="dxa"/>
          </w:tcPr>
          <w:p w14:paraId="64076B2E" w14:textId="482F4D0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UC007</w:t>
            </w:r>
          </w:p>
        </w:tc>
        <w:tc>
          <w:tcPr>
            <w:tcW w:w="1800" w:type="dxa"/>
          </w:tcPr>
          <w:p w14:paraId="333E48A7" w14:textId="2387E56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추가한다</w:t>
            </w:r>
          </w:p>
        </w:tc>
        <w:tc>
          <w:tcPr>
            <w:tcW w:w="4274" w:type="dxa"/>
          </w:tcPr>
          <w:p w14:paraId="1E09AE2F" w14:textId="5BFE78CE" w:rsidR="2C108AF0" w:rsidRDefault="2C108AF0" w:rsidP="2C108AF0"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날짜에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기입하여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  <w:tc>
          <w:tcPr>
            <w:tcW w:w="1076" w:type="dxa"/>
          </w:tcPr>
          <w:p w14:paraId="50981D64" w14:textId="186C9DA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58E9ECE9" w14:textId="77777777" w:rsidTr="73DA0B40">
        <w:trPr>
          <w:trHeight w:val="300"/>
        </w:trPr>
        <w:tc>
          <w:tcPr>
            <w:tcW w:w="1335" w:type="dxa"/>
          </w:tcPr>
          <w:p w14:paraId="43491127" w14:textId="3402EAE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UC008</w:t>
            </w:r>
          </w:p>
        </w:tc>
        <w:tc>
          <w:tcPr>
            <w:tcW w:w="1800" w:type="dxa"/>
          </w:tcPr>
          <w:p w14:paraId="14715448" w14:textId="0DC1F77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삭제한다</w:t>
            </w:r>
          </w:p>
        </w:tc>
        <w:tc>
          <w:tcPr>
            <w:tcW w:w="4274" w:type="dxa"/>
          </w:tcPr>
          <w:p w14:paraId="605CB34F" w14:textId="1FA74D2F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48A6EAB5" w14:textId="2F57D4A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75661C9D" w14:textId="77777777" w:rsidTr="73DA0B40">
        <w:trPr>
          <w:trHeight w:val="300"/>
        </w:trPr>
        <w:tc>
          <w:tcPr>
            <w:tcW w:w="1335" w:type="dxa"/>
          </w:tcPr>
          <w:p w14:paraId="0D560840" w14:textId="0FF91C5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UC009</w:t>
            </w:r>
          </w:p>
        </w:tc>
        <w:tc>
          <w:tcPr>
            <w:tcW w:w="1800" w:type="dxa"/>
          </w:tcPr>
          <w:p w14:paraId="1F095C91" w14:textId="534EAFB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검색한다</w:t>
            </w:r>
          </w:p>
        </w:tc>
        <w:tc>
          <w:tcPr>
            <w:tcW w:w="4274" w:type="dxa"/>
          </w:tcPr>
          <w:p w14:paraId="40B16127" w14:textId="1DA27246" w:rsidR="2C108AF0" w:rsidRDefault="2C108AF0" w:rsidP="2C108AF0">
            <w:r>
              <w:t>사용자가</w:t>
            </w:r>
            <w:r>
              <w:t xml:space="preserve"> </w:t>
            </w:r>
            <w:r>
              <w:t>키워드를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검색한다</w:t>
            </w:r>
            <w:r>
              <w:t>.</w:t>
            </w:r>
          </w:p>
        </w:tc>
        <w:tc>
          <w:tcPr>
            <w:tcW w:w="1076" w:type="dxa"/>
          </w:tcPr>
          <w:p w14:paraId="391FC042" w14:textId="464AC4F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594106EA" w14:textId="77777777" w:rsidTr="73DA0B40">
        <w:trPr>
          <w:trHeight w:val="300"/>
        </w:trPr>
        <w:tc>
          <w:tcPr>
            <w:tcW w:w="1335" w:type="dxa"/>
          </w:tcPr>
          <w:p w14:paraId="39F53DEB" w14:textId="7DCC534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UC010</w:t>
            </w:r>
          </w:p>
        </w:tc>
        <w:tc>
          <w:tcPr>
            <w:tcW w:w="1800" w:type="dxa"/>
          </w:tcPr>
          <w:p w14:paraId="6A39EF74" w14:textId="7E3266B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일정 목록을 조회한다 </w:t>
            </w:r>
          </w:p>
        </w:tc>
        <w:tc>
          <w:tcPr>
            <w:tcW w:w="4274" w:type="dxa"/>
          </w:tcPr>
          <w:p w14:paraId="092E7E4A" w14:textId="3EBF0F57" w:rsidR="2C108AF0" w:rsidRDefault="2C108AF0" w:rsidP="2C108AF0">
            <w:r>
              <w:t>사용자가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일정들을</w:t>
            </w:r>
            <w:r>
              <w:t xml:space="preserve"> </w:t>
            </w:r>
            <w:r>
              <w:t>날짜와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0B7ED9C4" w14:textId="709BE02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628E4A97" w14:textId="77777777" w:rsidTr="73DA0B40">
        <w:trPr>
          <w:trHeight w:val="300"/>
        </w:trPr>
        <w:tc>
          <w:tcPr>
            <w:tcW w:w="1335" w:type="dxa"/>
          </w:tcPr>
          <w:p w14:paraId="7E26846B" w14:textId="02803F4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UC011</w:t>
            </w:r>
          </w:p>
        </w:tc>
        <w:tc>
          <w:tcPr>
            <w:tcW w:w="1800" w:type="dxa"/>
          </w:tcPr>
          <w:p w14:paraId="549D2DFE" w14:textId="74F2F04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수정한다</w:t>
            </w:r>
          </w:p>
        </w:tc>
        <w:tc>
          <w:tcPr>
            <w:tcW w:w="4274" w:type="dxa"/>
          </w:tcPr>
          <w:p w14:paraId="6B964066" w14:textId="13C3FCDF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수정하면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  <w:tc>
          <w:tcPr>
            <w:tcW w:w="1076" w:type="dxa"/>
          </w:tcPr>
          <w:p w14:paraId="4D1B1E4D" w14:textId="586586F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6F5C28F1" w14:textId="77777777" w:rsidTr="73DA0B40">
        <w:trPr>
          <w:trHeight w:val="300"/>
        </w:trPr>
        <w:tc>
          <w:tcPr>
            <w:tcW w:w="1335" w:type="dxa"/>
          </w:tcPr>
          <w:p w14:paraId="46FEAB29" w14:textId="0F8AC4A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UC012</w:t>
            </w:r>
          </w:p>
        </w:tc>
        <w:tc>
          <w:tcPr>
            <w:tcW w:w="1800" w:type="dxa"/>
          </w:tcPr>
          <w:p w14:paraId="4BBE8CF8" w14:textId="7697B834" w:rsidR="2C108AF0" w:rsidRDefault="73DA0B40" w:rsidP="2C108AF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카테고리를 추가한다</w:t>
            </w:r>
          </w:p>
        </w:tc>
        <w:tc>
          <w:tcPr>
            <w:tcW w:w="4274" w:type="dxa"/>
          </w:tcPr>
          <w:p w14:paraId="61AA0476" w14:textId="7ADBFA16" w:rsidR="2C108AF0" w:rsidRDefault="6A63D908" w:rsidP="2C108AF0"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카테고리를</w:t>
            </w:r>
            <w:r>
              <w:t xml:space="preserve"> </w:t>
            </w:r>
            <w:r>
              <w:t>공개범위를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  <w:tc>
          <w:tcPr>
            <w:tcW w:w="1076" w:type="dxa"/>
          </w:tcPr>
          <w:p w14:paraId="2B5F96E9" w14:textId="71088CD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4596CEA1" w14:textId="77777777" w:rsidTr="73DA0B40">
        <w:trPr>
          <w:trHeight w:val="300"/>
        </w:trPr>
        <w:tc>
          <w:tcPr>
            <w:tcW w:w="1335" w:type="dxa"/>
          </w:tcPr>
          <w:p w14:paraId="7676FA4C" w14:textId="0EF3765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UC013</w:t>
            </w:r>
          </w:p>
        </w:tc>
        <w:tc>
          <w:tcPr>
            <w:tcW w:w="1800" w:type="dxa"/>
          </w:tcPr>
          <w:p w14:paraId="12F513D1" w14:textId="016BFA6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알림을 설정한다</w:t>
            </w:r>
          </w:p>
        </w:tc>
        <w:tc>
          <w:tcPr>
            <w:tcW w:w="4274" w:type="dxa"/>
          </w:tcPr>
          <w:p w14:paraId="1178C6A8" w14:textId="3742656F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날짜가</w:t>
            </w:r>
            <w:r>
              <w:t xml:space="preserve"> </w:t>
            </w:r>
            <w:r>
              <w:t>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알릴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알람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0CDC28F1" w14:textId="7436C8F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5244C500" w14:textId="77777777" w:rsidTr="73DA0B40">
        <w:trPr>
          <w:trHeight w:val="300"/>
        </w:trPr>
        <w:tc>
          <w:tcPr>
            <w:tcW w:w="1335" w:type="dxa"/>
          </w:tcPr>
          <w:p w14:paraId="5CEAFE7F" w14:textId="6605743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lastRenderedPageBreak/>
              <w:t>UC014</w:t>
            </w:r>
          </w:p>
        </w:tc>
        <w:tc>
          <w:tcPr>
            <w:tcW w:w="1800" w:type="dxa"/>
          </w:tcPr>
          <w:p w14:paraId="45EB9D6B" w14:textId="61E7A48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장소를 설정한다</w:t>
            </w:r>
          </w:p>
        </w:tc>
        <w:tc>
          <w:tcPr>
            <w:tcW w:w="4274" w:type="dxa"/>
          </w:tcPr>
          <w:p w14:paraId="3EE65DD0" w14:textId="55689462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장소를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3AF4A1B3" w14:textId="192976E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47A3510F" w14:textId="77777777" w:rsidTr="73DA0B40">
        <w:trPr>
          <w:trHeight w:val="300"/>
        </w:trPr>
        <w:tc>
          <w:tcPr>
            <w:tcW w:w="1335" w:type="dxa"/>
          </w:tcPr>
          <w:p w14:paraId="73075785" w14:textId="3EA34C9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UC015</w:t>
            </w:r>
          </w:p>
        </w:tc>
        <w:tc>
          <w:tcPr>
            <w:tcW w:w="1800" w:type="dxa"/>
          </w:tcPr>
          <w:p w14:paraId="3389B4C0" w14:textId="2E4567A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메모를 추가한다</w:t>
            </w:r>
          </w:p>
        </w:tc>
        <w:tc>
          <w:tcPr>
            <w:tcW w:w="4274" w:type="dxa"/>
          </w:tcPr>
          <w:p w14:paraId="78EBAC6F" w14:textId="1B849AE4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기타사항을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  <w:tc>
          <w:tcPr>
            <w:tcW w:w="1076" w:type="dxa"/>
          </w:tcPr>
          <w:p w14:paraId="2C0B275D" w14:textId="1804A76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6A124BD7" w14:textId="77777777" w:rsidTr="73DA0B40">
        <w:trPr>
          <w:trHeight w:val="300"/>
        </w:trPr>
        <w:tc>
          <w:tcPr>
            <w:tcW w:w="1335" w:type="dxa"/>
          </w:tcPr>
          <w:p w14:paraId="08F1A298" w14:textId="0B4548E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UC016</w:t>
            </w:r>
          </w:p>
        </w:tc>
        <w:tc>
          <w:tcPr>
            <w:tcW w:w="1800" w:type="dxa"/>
          </w:tcPr>
          <w:p w14:paraId="413E3E2D" w14:textId="53F5026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기간을 설정한다</w:t>
            </w:r>
          </w:p>
        </w:tc>
        <w:tc>
          <w:tcPr>
            <w:tcW w:w="4274" w:type="dxa"/>
          </w:tcPr>
          <w:p w14:paraId="51C25E1B" w14:textId="0473E02B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지속되는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13E5318F" w14:textId="5C4E64B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2A765EF9" w14:textId="77777777" w:rsidTr="73DA0B40">
        <w:trPr>
          <w:trHeight w:val="465"/>
        </w:trPr>
        <w:tc>
          <w:tcPr>
            <w:tcW w:w="1335" w:type="dxa"/>
          </w:tcPr>
          <w:p w14:paraId="4711479B" w14:textId="5CD7035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UC017</w:t>
            </w:r>
          </w:p>
        </w:tc>
        <w:tc>
          <w:tcPr>
            <w:tcW w:w="1800" w:type="dxa"/>
          </w:tcPr>
          <w:p w14:paraId="331BC98C" w14:textId="0A38BE8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정렬한다.</w:t>
            </w:r>
          </w:p>
        </w:tc>
        <w:tc>
          <w:tcPr>
            <w:tcW w:w="4274" w:type="dxa"/>
          </w:tcPr>
          <w:p w14:paraId="5ED3EFF2" w14:textId="28902AA8" w:rsidR="2C108AF0" w:rsidRDefault="2C108AF0" w:rsidP="2C108AF0">
            <w:r>
              <w:t>일정을</w:t>
            </w:r>
            <w:r>
              <w:t xml:space="preserve"> </w:t>
            </w:r>
            <w:r>
              <w:t>카테고리별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proofErr w:type="spellStart"/>
            <w:r>
              <w:t>날짜별</w:t>
            </w:r>
            <w:proofErr w:type="spellEnd"/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56BCAA7A" w14:textId="6A0164C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2BB11754" w14:textId="77777777" w:rsidTr="73DA0B40">
        <w:trPr>
          <w:trHeight w:val="300"/>
        </w:trPr>
        <w:tc>
          <w:tcPr>
            <w:tcW w:w="1335" w:type="dxa"/>
          </w:tcPr>
          <w:p w14:paraId="40574E19" w14:textId="331931C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UC018</w:t>
            </w:r>
          </w:p>
        </w:tc>
        <w:tc>
          <w:tcPr>
            <w:tcW w:w="1800" w:type="dxa"/>
          </w:tcPr>
          <w:p w14:paraId="17D021D7" w14:textId="0AA1F5B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친구를 추가한다</w:t>
            </w:r>
          </w:p>
        </w:tc>
        <w:tc>
          <w:tcPr>
            <w:tcW w:w="4274" w:type="dxa"/>
          </w:tcPr>
          <w:p w14:paraId="438B376A" w14:textId="645BD463" w:rsidR="2C108AF0" w:rsidRDefault="2C108AF0" w:rsidP="2C108AF0">
            <w:r>
              <w:t>사용자가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공유하고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사용자를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입력해</w:t>
            </w:r>
            <w:r>
              <w:t xml:space="preserve"> </w:t>
            </w:r>
            <w:r>
              <w:t>친구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목록에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  <w:tc>
          <w:tcPr>
            <w:tcW w:w="1076" w:type="dxa"/>
          </w:tcPr>
          <w:p w14:paraId="31714875" w14:textId="588B1E7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7FEB4D0A" w14:textId="77777777" w:rsidTr="73DA0B40">
        <w:trPr>
          <w:trHeight w:val="300"/>
        </w:trPr>
        <w:tc>
          <w:tcPr>
            <w:tcW w:w="1335" w:type="dxa"/>
          </w:tcPr>
          <w:p w14:paraId="4481314D" w14:textId="24564BD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UC019</w:t>
            </w:r>
          </w:p>
        </w:tc>
        <w:tc>
          <w:tcPr>
            <w:tcW w:w="1800" w:type="dxa"/>
          </w:tcPr>
          <w:p w14:paraId="6FA3435B" w14:textId="76AF9AE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친구를 삭제한다</w:t>
            </w:r>
          </w:p>
        </w:tc>
        <w:tc>
          <w:tcPr>
            <w:tcW w:w="4274" w:type="dxa"/>
          </w:tcPr>
          <w:p w14:paraId="30C84E9D" w14:textId="01C4E043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친구를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5F0A34D" w14:textId="4016D43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5A2170A1" w14:textId="77777777" w:rsidTr="73DA0B40">
        <w:trPr>
          <w:trHeight w:val="300"/>
        </w:trPr>
        <w:tc>
          <w:tcPr>
            <w:tcW w:w="1335" w:type="dxa"/>
          </w:tcPr>
          <w:p w14:paraId="06DF3056" w14:textId="27903AA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UC020</w:t>
            </w:r>
          </w:p>
        </w:tc>
        <w:tc>
          <w:tcPr>
            <w:tcW w:w="1800" w:type="dxa"/>
          </w:tcPr>
          <w:p w14:paraId="7B078BD6" w14:textId="651C725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아이디를 검색한다</w:t>
            </w:r>
          </w:p>
        </w:tc>
        <w:tc>
          <w:tcPr>
            <w:tcW w:w="4274" w:type="dxa"/>
          </w:tcPr>
          <w:p w14:paraId="2DCB331A" w14:textId="41ABE1BC" w:rsidR="2C108AF0" w:rsidRDefault="2C108AF0" w:rsidP="2C108AF0">
            <w:r>
              <w:t>사용자가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사용자의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검색한다</w:t>
            </w:r>
            <w:r>
              <w:t>.</w:t>
            </w:r>
          </w:p>
        </w:tc>
        <w:tc>
          <w:tcPr>
            <w:tcW w:w="1076" w:type="dxa"/>
          </w:tcPr>
          <w:p w14:paraId="42D5C3DB" w14:textId="5431051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20C70200" w14:textId="77777777" w:rsidTr="73DA0B40">
        <w:trPr>
          <w:trHeight w:val="300"/>
        </w:trPr>
        <w:tc>
          <w:tcPr>
            <w:tcW w:w="1335" w:type="dxa"/>
          </w:tcPr>
          <w:p w14:paraId="20A90689" w14:textId="27E3B6E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UC021</w:t>
            </w:r>
          </w:p>
        </w:tc>
        <w:tc>
          <w:tcPr>
            <w:tcW w:w="1800" w:type="dxa"/>
          </w:tcPr>
          <w:p w14:paraId="7DAC8BB0" w14:textId="130749B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목록을 조회한다</w:t>
            </w:r>
          </w:p>
        </w:tc>
        <w:tc>
          <w:tcPr>
            <w:tcW w:w="4274" w:type="dxa"/>
          </w:tcPr>
          <w:p w14:paraId="293D2D9A" w14:textId="2A263105" w:rsidR="2C108AF0" w:rsidRDefault="2C108AF0" w:rsidP="2C108AF0">
            <w:r>
              <w:t>사용자가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친구들을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47428DD9" w14:textId="5748E92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2A676B0B" w14:textId="77777777" w:rsidTr="73DA0B40">
        <w:trPr>
          <w:trHeight w:val="300"/>
        </w:trPr>
        <w:tc>
          <w:tcPr>
            <w:tcW w:w="1335" w:type="dxa"/>
          </w:tcPr>
          <w:p w14:paraId="39D4A1BA" w14:textId="4F880CF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UC022</w:t>
            </w:r>
          </w:p>
          <w:p w14:paraId="2C30858B" w14:textId="5726906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00" w:type="dxa"/>
          </w:tcPr>
          <w:p w14:paraId="387C9862" w14:textId="0D2E6C0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공개 설정을 한다</w:t>
            </w:r>
          </w:p>
        </w:tc>
        <w:tc>
          <w:tcPr>
            <w:tcW w:w="4274" w:type="dxa"/>
          </w:tcPr>
          <w:p w14:paraId="2CBDC53A" w14:textId="63C66695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공개할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1E77F28D" w14:textId="33D381B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757EBB9E" w14:textId="77777777" w:rsidTr="73DA0B40">
        <w:trPr>
          <w:trHeight w:val="300"/>
        </w:trPr>
        <w:tc>
          <w:tcPr>
            <w:tcW w:w="1335" w:type="dxa"/>
          </w:tcPr>
          <w:p w14:paraId="4FE13F22" w14:textId="4B400EDB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UC023</w:t>
            </w:r>
          </w:p>
        </w:tc>
        <w:tc>
          <w:tcPr>
            <w:tcW w:w="1800" w:type="dxa"/>
          </w:tcPr>
          <w:p w14:paraId="6BD45FA9" w14:textId="1791DD8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카테고리 별로 조회한다</w:t>
            </w:r>
          </w:p>
        </w:tc>
        <w:tc>
          <w:tcPr>
            <w:tcW w:w="4274" w:type="dxa"/>
          </w:tcPr>
          <w:p w14:paraId="16C76BAE" w14:textId="4C4E29E4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카테고리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60869E2D" w14:textId="1B488A7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5A5D8D8A" w14:textId="77777777" w:rsidTr="73DA0B40">
        <w:tc>
          <w:tcPr>
            <w:tcW w:w="1335" w:type="dxa"/>
          </w:tcPr>
          <w:p w14:paraId="51574B26" w14:textId="747B4DA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UC024</w:t>
            </w:r>
          </w:p>
        </w:tc>
        <w:tc>
          <w:tcPr>
            <w:tcW w:w="1800" w:type="dxa"/>
          </w:tcPr>
          <w:p w14:paraId="0D403BF4" w14:textId="7F38E26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완료 여부를 표시한다</w:t>
            </w:r>
          </w:p>
        </w:tc>
        <w:tc>
          <w:tcPr>
            <w:tcW w:w="4274" w:type="dxa"/>
          </w:tcPr>
          <w:p w14:paraId="05DFB2E3" w14:textId="7FFEE469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체크한다</w:t>
            </w:r>
            <w:r>
              <w:t>.</w:t>
            </w:r>
          </w:p>
        </w:tc>
        <w:tc>
          <w:tcPr>
            <w:tcW w:w="1076" w:type="dxa"/>
          </w:tcPr>
          <w:p w14:paraId="0F68EF69" w14:textId="56D5333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399F6833" w14:textId="77777777" w:rsidTr="73DA0B40">
        <w:trPr>
          <w:trHeight w:val="300"/>
        </w:trPr>
        <w:tc>
          <w:tcPr>
            <w:tcW w:w="1335" w:type="dxa"/>
          </w:tcPr>
          <w:p w14:paraId="03CB9C98" w14:textId="3B85598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UC025</w:t>
            </w:r>
          </w:p>
        </w:tc>
        <w:tc>
          <w:tcPr>
            <w:tcW w:w="1800" w:type="dxa"/>
          </w:tcPr>
          <w:p w14:paraId="7A3E9669" w14:textId="4768842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날짜 별로 조회한다.</w:t>
            </w:r>
          </w:p>
        </w:tc>
        <w:tc>
          <w:tcPr>
            <w:tcW w:w="4274" w:type="dxa"/>
          </w:tcPr>
          <w:p w14:paraId="7231DAE9" w14:textId="276D00AC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3E49DBAD" w14:textId="275604E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</w:tbl>
    <w:p w14:paraId="06BBA33E" w14:textId="77777777" w:rsidR="0017696D" w:rsidRDefault="0017696D" w:rsidP="00BE571A"/>
    <w:p w14:paraId="464FCBC1" w14:textId="77777777" w:rsidR="00357453" w:rsidRDefault="0017696D" w:rsidP="00BE571A">
      <w:r>
        <w:br w:type="page"/>
      </w:r>
    </w:p>
    <w:p w14:paraId="62BB3287" w14:textId="77777777" w:rsidR="006A1701" w:rsidRDefault="003574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5C8C6B09" w14:textId="77777777" w:rsidR="00420E54" w:rsidRPr="00420E54" w:rsidRDefault="00420E54" w:rsidP="00420E54"/>
    <w:p w14:paraId="3382A365" w14:textId="7052B62D" w:rsidR="0017696D" w:rsidRDefault="0017696D" w:rsidP="2C108AF0">
      <w:r>
        <w:rPr>
          <w:noProof/>
        </w:rPr>
        <w:drawing>
          <wp:inline distT="0" distB="0" distL="0" distR="0" wp14:anchorId="7327DD89" wp14:editId="2E20B6EF">
            <wp:extent cx="6370046" cy="5268558"/>
            <wp:effectExtent l="0" t="0" r="0" b="0"/>
            <wp:docPr id="425234483" name="그림 42523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046" cy="5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C1CC" w14:textId="3876272B" w:rsidR="2C108AF0" w:rsidRDefault="2C108AF0" w:rsidP="2C108AF0"/>
    <w:p w14:paraId="5C71F136" w14:textId="77777777" w:rsidR="004221DF" w:rsidRDefault="004221DF" w:rsidP="008A302C"/>
    <w:p w14:paraId="62199465" w14:textId="77777777" w:rsidR="001723F7" w:rsidRPr="001723F7" w:rsidRDefault="001723F7" w:rsidP="003A2AF1">
      <w:bookmarkStart w:id="16" w:name="_Toc287096158"/>
    </w:p>
    <w:p w14:paraId="0DA123B1" w14:textId="77777777" w:rsidR="001723F7" w:rsidRPr="001723F7" w:rsidRDefault="001723F7" w:rsidP="001723F7">
      <w:r>
        <w:br w:type="page"/>
      </w:r>
    </w:p>
    <w:p w14:paraId="629EABA8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50895670" w14:textId="27546CE3" w:rsidR="004221DF" w:rsidRPr="007E70C2" w:rsidRDefault="2C108AF0" w:rsidP="2C108AF0">
      <w:pPr>
        <w:pStyle w:val="4"/>
      </w:pPr>
      <w:r>
        <w:t xml:space="preserve">ID: </w:t>
      </w:r>
      <w:proofErr w:type="spellStart"/>
      <w:r>
        <w:t>유스케이스</w:t>
      </w:r>
      <w:proofErr w:type="spellEnd"/>
      <w:r>
        <w:t xml:space="preserve"> 명 </w:t>
      </w:r>
    </w:p>
    <w:p w14:paraId="78461CBC" w14:textId="6AAAE499" w:rsidR="000C1642" w:rsidRDefault="000C1642" w:rsidP="2C108AF0"/>
    <w:p w14:paraId="2D9DC562" w14:textId="1D34A925" w:rsidR="000C1642" w:rsidRDefault="61EB647B" w:rsidP="7364352F">
      <w:r>
        <w:t xml:space="preserve">UC001. </w:t>
      </w:r>
      <w:r>
        <w:t>회원가입을</w:t>
      </w:r>
      <w:r>
        <w:t xml:space="preserve"> </w:t>
      </w:r>
      <w: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A2E8C5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0B56DC7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604AAD68" w14:textId="161A5CDB" w:rsidR="2C108AF0" w:rsidRDefault="2C108AF0" w:rsidP="2C108AF0">
            <w:pPr>
              <w:spacing w:line="259" w:lineRule="auto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신규 사용자가 할 일 목록 애플리케이션에 회원가입을 할 수 있는 기능을 제공한다.</w:t>
            </w:r>
          </w:p>
        </w:tc>
      </w:tr>
      <w:tr w:rsidR="2C108AF0" w14:paraId="452BCFF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51469AA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12F93B65" w14:textId="06682364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비회원, 사용자DB</w:t>
            </w:r>
          </w:p>
        </w:tc>
      </w:tr>
      <w:tr w:rsidR="2C108AF0" w14:paraId="70E4356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6D94ED3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20EB38B3" w14:textId="413A0C7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로그인을 하지 않은 신규 사용자들이 할 수 있도록 한다.</w:t>
            </w:r>
          </w:p>
        </w:tc>
      </w:tr>
      <w:tr w:rsidR="2C108AF0" w14:paraId="043ED02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9D7658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46AE2E5" w14:textId="75E7C9F2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회원가입을 할 때 입력한 정보로 사용자가 등록되며 기본 화면인 캘린더 화면으로 이동한다.</w:t>
            </w:r>
          </w:p>
        </w:tc>
      </w:tr>
      <w:tr w:rsidR="2C108AF0" w14:paraId="3FBB98B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020DAA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98094A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76D3B00A" w14:textId="07DD591D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신규 사용자가 회원가입 버튼을 누른다.</w:t>
            </w:r>
          </w:p>
        </w:tc>
      </w:tr>
      <w:tr w:rsidR="2C108AF0" w14:paraId="7E0E9656" w14:textId="77777777" w:rsidTr="7364352F">
        <w:trPr>
          <w:trHeight w:val="300"/>
        </w:trPr>
        <w:tc>
          <w:tcPr>
            <w:tcW w:w="1515" w:type="dxa"/>
            <w:vMerge/>
          </w:tcPr>
          <w:p w14:paraId="4D69F3E2" w14:textId="77777777" w:rsidR="002166BD" w:rsidRDefault="002166BD"/>
        </w:tc>
        <w:tc>
          <w:tcPr>
            <w:tcW w:w="928" w:type="dxa"/>
            <w:shd w:val="clear" w:color="auto" w:fill="auto"/>
          </w:tcPr>
          <w:p w14:paraId="692BE477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4F46C2B1" w14:textId="3DA1465F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회원가입 화면으로 이동한다.</w:t>
            </w:r>
          </w:p>
        </w:tc>
      </w:tr>
      <w:tr w:rsidR="2C108AF0" w14:paraId="6395E28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74CCA5E" w14:textId="77777777" w:rsidR="002166BD" w:rsidRDefault="002166BD"/>
        </w:tc>
        <w:tc>
          <w:tcPr>
            <w:tcW w:w="928" w:type="dxa"/>
            <w:shd w:val="clear" w:color="auto" w:fill="auto"/>
          </w:tcPr>
          <w:p w14:paraId="6BD48D7F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00C9E9D0" w14:textId="4BBB5336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회원가입에 필요한 회원정보를 입력하고 확인 버튼을 누른다.</w:t>
            </w:r>
          </w:p>
        </w:tc>
      </w:tr>
      <w:tr w:rsidR="2C108AF0" w14:paraId="2AEDE193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2A5BE31B" w14:textId="77777777" w:rsidR="002166BD" w:rsidRDefault="002166BD"/>
        </w:tc>
        <w:tc>
          <w:tcPr>
            <w:tcW w:w="928" w:type="dxa"/>
            <w:shd w:val="clear" w:color="auto" w:fill="auto"/>
          </w:tcPr>
          <w:p w14:paraId="7A43030C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3A15D21F" w14:textId="47FD32B4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로그인 </w:t>
            </w:r>
            <w:r w:rsidR="6D684FD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="58CA9696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209A522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C757CDB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88A638A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390AB15F" w14:textId="6E647E9F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</w:t>
            </w:r>
            <w:proofErr w:type="spellStart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뒤로가기</w:t>
            </w:r>
            <w:proofErr w:type="spellEnd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 버튼을 눌러 회원가입을 중단한다.</w:t>
            </w:r>
          </w:p>
        </w:tc>
      </w:tr>
      <w:tr w:rsidR="2C108AF0" w14:paraId="65289C9D" w14:textId="77777777" w:rsidTr="7364352F">
        <w:trPr>
          <w:trHeight w:val="300"/>
        </w:trPr>
        <w:tc>
          <w:tcPr>
            <w:tcW w:w="1515" w:type="dxa"/>
            <w:vMerge/>
          </w:tcPr>
          <w:p w14:paraId="468ECA4E" w14:textId="77777777" w:rsidR="002166BD" w:rsidRDefault="002166BD"/>
        </w:tc>
        <w:tc>
          <w:tcPr>
            <w:tcW w:w="928" w:type="dxa"/>
            <w:shd w:val="clear" w:color="auto" w:fill="auto"/>
          </w:tcPr>
          <w:p w14:paraId="6B4B69D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ACD78F2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FE8ABF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C072905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62C2E4C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56A64BCC" w14:textId="4553B1C4" w:rsidR="2C108AF0" w:rsidRDefault="61EB647B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회원가입 시 입력한 ID 중복확인 시에 이미 등록되어 있다면 다른 ID를 입력하라는 </w:t>
            </w:r>
            <w:r w:rsidR="2F3E7C09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를 출력한다.</w:t>
            </w:r>
          </w:p>
        </w:tc>
      </w:tr>
      <w:tr w:rsidR="2C108AF0" w14:paraId="1447A9E2" w14:textId="77777777" w:rsidTr="7364352F">
        <w:trPr>
          <w:trHeight w:val="300"/>
        </w:trPr>
        <w:tc>
          <w:tcPr>
            <w:tcW w:w="1515" w:type="dxa"/>
            <w:vMerge/>
          </w:tcPr>
          <w:p w14:paraId="354E5EDA" w14:textId="77777777" w:rsidR="002166BD" w:rsidRDefault="002166BD"/>
        </w:tc>
        <w:tc>
          <w:tcPr>
            <w:tcW w:w="928" w:type="dxa"/>
            <w:shd w:val="clear" w:color="auto" w:fill="auto"/>
          </w:tcPr>
          <w:p w14:paraId="1A2D4F69" w14:textId="3425F1AB" w:rsidR="2C108AF0" w:rsidRDefault="3D51E1DE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E02</w:t>
            </w:r>
          </w:p>
        </w:tc>
        <w:tc>
          <w:tcPr>
            <w:tcW w:w="5873" w:type="dxa"/>
            <w:shd w:val="clear" w:color="auto" w:fill="auto"/>
          </w:tcPr>
          <w:p w14:paraId="2D13E706" w14:textId="246A0ACB" w:rsidR="2C108AF0" w:rsidRDefault="3D51E1DE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입력한 비밀번호가 재확인한 비밀번호와 일치하지 않다면 다시 비밀번호를 입력하라는 메시지를 출력한다.</w:t>
            </w:r>
          </w:p>
        </w:tc>
      </w:tr>
      <w:tr w:rsidR="2C108AF0" w14:paraId="2D71ACD6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18FB1E3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0C52C40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53CD4F52" w14:textId="4B36C746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</w:t>
            </w:r>
          </w:p>
        </w:tc>
      </w:tr>
      <w:tr w:rsidR="2C108AF0" w14:paraId="2576A8BE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2D96831" w14:textId="77777777" w:rsidR="002166BD" w:rsidRDefault="002166BD"/>
        </w:tc>
        <w:tc>
          <w:tcPr>
            <w:tcW w:w="928" w:type="dxa"/>
          </w:tcPr>
          <w:p w14:paraId="6D20EBFE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2B96846E" w14:textId="474B3CE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B01→B02→B03→E01</w:t>
            </w:r>
          </w:p>
        </w:tc>
      </w:tr>
      <w:tr w:rsidR="2C108AF0" w14:paraId="1D9FDDB8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DBBEC13" w14:textId="77777777" w:rsidR="002166BD" w:rsidRDefault="002166BD"/>
        </w:tc>
        <w:tc>
          <w:tcPr>
            <w:tcW w:w="928" w:type="dxa"/>
          </w:tcPr>
          <w:p w14:paraId="30CB82E4" w14:textId="77EBDEBF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0A770619" w14:textId="4210B755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</w:t>
            </w:r>
            <w:r w:rsidR="77845F5D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B03→E02</w:t>
            </w:r>
          </w:p>
        </w:tc>
      </w:tr>
      <w:tr w:rsidR="7364352F" w14:paraId="29EBDE7D" w14:textId="77777777" w:rsidTr="7364352F">
        <w:trPr>
          <w:trHeight w:val="300"/>
        </w:trPr>
        <w:tc>
          <w:tcPr>
            <w:tcW w:w="1515" w:type="dxa"/>
            <w:vMerge/>
            <w:shd w:val="clear" w:color="auto" w:fill="CCCCCC"/>
            <w:vAlign w:val="center"/>
          </w:tcPr>
          <w:p w14:paraId="5DF439E3" w14:textId="77777777" w:rsidR="002166BD" w:rsidRDefault="002166BD"/>
        </w:tc>
        <w:tc>
          <w:tcPr>
            <w:tcW w:w="928" w:type="dxa"/>
          </w:tcPr>
          <w:p w14:paraId="4A277E49" w14:textId="674B9322" w:rsidR="77845F5D" w:rsidRDefault="77845F5D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11220123" w14:textId="450282A1" w:rsidR="77845F5D" w:rsidRDefault="77845F5D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B01→B02→A01</w:t>
            </w:r>
          </w:p>
        </w:tc>
      </w:tr>
    </w:tbl>
    <w:p w14:paraId="5F93F7F8" w14:textId="389EB37E" w:rsidR="000C1642" w:rsidRDefault="000C1642" w:rsidP="2C108AF0"/>
    <w:p w14:paraId="15266E27" w14:textId="2B8C88D1" w:rsidR="000C1642" w:rsidRDefault="61EB647B" w:rsidP="7364352F">
      <w:r>
        <w:t xml:space="preserve">UC002. </w:t>
      </w:r>
      <w:r>
        <w:t>로그인을</w:t>
      </w:r>
      <w:r>
        <w:t xml:space="preserve"> </w:t>
      </w:r>
      <w:r>
        <w:t>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4FF0EB1D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FEE4149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2896B6EE" w14:textId="03943CB1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회원가입 되어있는 사용자가 ID와 PW를 입력하여 자신의 계정으로 로그인할 수 있다.</w:t>
            </w:r>
          </w:p>
        </w:tc>
      </w:tr>
      <w:tr w:rsidR="2C108AF0" w14:paraId="1899625E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85EA6A2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1C85D155" w14:textId="25590DDE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1EE4D2A9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467F340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77AD3767" w14:textId="6347748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UC001(회원가입을 한다)가 올바르게 수행되어 사용자 DB에 회원 정보가 등록 되어있어야 한다.</w:t>
            </w:r>
          </w:p>
        </w:tc>
      </w:tr>
      <w:tr w:rsidR="2C108AF0" w14:paraId="6E5A8273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54C9C07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520DF983" w14:textId="773927F2" w:rsidR="2C108AF0" w:rsidRDefault="5E1044F2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홈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화면인 캘린더 화면으로 이동한다.</w:t>
            </w:r>
          </w:p>
        </w:tc>
      </w:tr>
      <w:tr w:rsidR="2C108AF0" w14:paraId="02C897E4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257693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C2F1A65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757936E3" w14:textId="5E3A34F4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로그인 </w:t>
            </w:r>
            <w:r w:rsidR="57E59E95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에서 ID, PW를 입력한다.</w:t>
            </w:r>
          </w:p>
        </w:tc>
      </w:tr>
      <w:tr w:rsidR="2C108AF0" w14:paraId="4C724D5F" w14:textId="77777777" w:rsidTr="73DA0B40">
        <w:trPr>
          <w:trHeight w:val="300"/>
        </w:trPr>
        <w:tc>
          <w:tcPr>
            <w:tcW w:w="1515" w:type="dxa"/>
            <w:vMerge/>
          </w:tcPr>
          <w:p w14:paraId="0EA0FA31" w14:textId="77777777" w:rsidR="002166BD" w:rsidRDefault="002166BD"/>
        </w:tc>
        <w:tc>
          <w:tcPr>
            <w:tcW w:w="928" w:type="dxa"/>
            <w:shd w:val="clear" w:color="auto" w:fill="auto"/>
          </w:tcPr>
          <w:p w14:paraId="365EC1A5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37F4109" w14:textId="79933FBF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로그인 버튼을 클릭한다.</w:t>
            </w:r>
          </w:p>
        </w:tc>
      </w:tr>
      <w:tr w:rsidR="2C108AF0" w14:paraId="00C3F34D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B9068B0" w14:textId="77777777" w:rsidR="002166BD" w:rsidRDefault="002166BD"/>
        </w:tc>
        <w:tc>
          <w:tcPr>
            <w:tcW w:w="928" w:type="dxa"/>
            <w:shd w:val="clear" w:color="auto" w:fill="auto"/>
          </w:tcPr>
          <w:p w14:paraId="0AC8EA3C" w14:textId="29D28BAD" w:rsidR="2C108AF0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7F3A037B" w14:textId="6B012FE2" w:rsidR="2C108AF0" w:rsidRDefault="5B3B9891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홈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화면인 캘린더 화면으로 이동한다.</w:t>
            </w:r>
          </w:p>
        </w:tc>
      </w:tr>
      <w:tr w:rsidR="2C108AF0" w14:paraId="7698F892" w14:textId="77777777" w:rsidTr="73DA0B40">
        <w:tc>
          <w:tcPr>
            <w:tcW w:w="1515" w:type="dxa"/>
            <w:vMerge w:val="restart"/>
            <w:shd w:val="clear" w:color="auto" w:fill="CCCCCC"/>
            <w:vAlign w:val="center"/>
          </w:tcPr>
          <w:p w14:paraId="383D96BB" w14:textId="77777777" w:rsidR="2C108AF0" w:rsidRDefault="2C108AF0" w:rsidP="2C108AF0">
            <w:pPr>
              <w:pStyle w:val="af"/>
            </w:pPr>
            <w:r>
              <w:lastRenderedPageBreak/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0D37EA86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66FB763" w14:textId="3EE67CAD" w:rsidR="2C108AF0" w:rsidRDefault="73DA0B4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가입한 ID와 PW가 기억이 나지 않는다면 UC004(회원 ID, PW를 찾는다)를 진행한다.</w:t>
            </w:r>
          </w:p>
        </w:tc>
      </w:tr>
      <w:tr w:rsidR="1D4506E1" w14:paraId="7A1319EF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51C4ED0" w14:textId="77777777" w:rsidR="002166BD" w:rsidRDefault="002166BD"/>
        </w:tc>
        <w:tc>
          <w:tcPr>
            <w:tcW w:w="928" w:type="dxa"/>
            <w:shd w:val="clear" w:color="auto" w:fill="auto"/>
          </w:tcPr>
          <w:p w14:paraId="34F67F90" w14:textId="3180ECBE" w:rsidR="1D4506E1" w:rsidRDefault="1D4506E1" w:rsidP="1D4506E1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DB84889" w14:textId="4810DE5F" w:rsidR="1D4506E1" w:rsidRDefault="1D4506E1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2793AD3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60C15AF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140AC5D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724102A1" w14:textId="3BB03AF1" w:rsidR="2C108AF0" w:rsidRDefault="1D4506E1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입력한 ID 또는 PW가 올바르지 않을 경우 입력한 ID 또는 PW가 올바르지 않다는 문구를 출력한다.</w:t>
            </w:r>
          </w:p>
        </w:tc>
      </w:tr>
      <w:tr w:rsidR="2C108AF0" w14:paraId="15C88DCC" w14:textId="77777777" w:rsidTr="73DA0B40">
        <w:trPr>
          <w:trHeight w:val="300"/>
        </w:trPr>
        <w:tc>
          <w:tcPr>
            <w:tcW w:w="1515" w:type="dxa"/>
            <w:vMerge/>
          </w:tcPr>
          <w:p w14:paraId="5F3AA5D6" w14:textId="77777777" w:rsidR="002166BD" w:rsidRDefault="002166BD"/>
        </w:tc>
        <w:tc>
          <w:tcPr>
            <w:tcW w:w="928" w:type="dxa"/>
            <w:shd w:val="clear" w:color="auto" w:fill="auto"/>
          </w:tcPr>
          <w:p w14:paraId="7CED8B33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164485F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26419209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D014D06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B0D4AB3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3239835" w14:textId="0F90ABFF" w:rsidR="2C108AF0" w:rsidRDefault="1D4506E1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1D4506E1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  <w:tr w:rsidR="2C108AF0" w14:paraId="21B6053E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31B09429" w14:textId="77777777" w:rsidR="002166BD" w:rsidRDefault="002166BD"/>
        </w:tc>
        <w:tc>
          <w:tcPr>
            <w:tcW w:w="928" w:type="dxa"/>
          </w:tcPr>
          <w:p w14:paraId="6170B27C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04A432B9" w14:textId="1BA6AA2F" w:rsidR="2C108AF0" w:rsidRDefault="73DA0B40" w:rsidP="73DA0B4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DA0B4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B01→A01</w:t>
            </w:r>
          </w:p>
        </w:tc>
      </w:tr>
      <w:tr w:rsidR="2C108AF0" w14:paraId="1E5DD0A9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13FD8872" w14:textId="77777777" w:rsidR="002166BD" w:rsidRDefault="002166BD"/>
        </w:tc>
        <w:tc>
          <w:tcPr>
            <w:tcW w:w="928" w:type="dxa"/>
          </w:tcPr>
          <w:p w14:paraId="3D002988" w14:textId="5C74E96E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7D0B9292" w14:textId="3059F69D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B01→B02→E01</w:t>
            </w:r>
          </w:p>
        </w:tc>
      </w:tr>
    </w:tbl>
    <w:p w14:paraId="74CFA456" w14:textId="4118F2B5" w:rsidR="000C1642" w:rsidRDefault="000C1642" w:rsidP="2C108AF0"/>
    <w:p w14:paraId="5D9C260E" w14:textId="0A2BC86B" w:rsidR="000C1642" w:rsidRDefault="61EB647B" w:rsidP="7364352F">
      <w:r>
        <w:t xml:space="preserve">UC003. </w:t>
      </w:r>
      <w:r>
        <w:t>로그아웃을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3659388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C7F1D25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36DDA26C" w14:textId="11D3CFDB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한다)을 한 사용자가 자신의 계정을 로그아웃 할 수 있다.</w:t>
            </w:r>
          </w:p>
        </w:tc>
      </w:tr>
      <w:tr w:rsidR="2C108AF0" w14:paraId="35DAF05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9D95A77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0160F228" w14:textId="113795E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66CBD7A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F765E39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8B53CB4" w14:textId="4D04CC08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올바르게 수행된 상태이어야 한다.</w:t>
            </w:r>
          </w:p>
        </w:tc>
      </w:tr>
      <w:tr w:rsidR="2C108AF0" w14:paraId="2666B62F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B6CD551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1DCF507" w14:textId="1FFC979B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로그인 </w:t>
            </w:r>
            <w:r w:rsidR="381D092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="1A687F8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20394C9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14C101F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52997ED4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64DE67AA" w14:textId="5F71CE86" w:rsidR="2C108AF0" w:rsidRDefault="1CE23668" w:rsidP="671FBCEE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설</w:t>
            </w:r>
            <w:r w:rsidR="529BEFA7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정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="370992A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로 이동한다. </w:t>
            </w:r>
          </w:p>
        </w:tc>
      </w:tr>
      <w:tr w:rsidR="2C108AF0" w14:paraId="2096DB4C" w14:textId="77777777" w:rsidTr="7364352F">
        <w:tc>
          <w:tcPr>
            <w:tcW w:w="1515" w:type="dxa"/>
            <w:vMerge/>
          </w:tcPr>
          <w:p w14:paraId="441ACA13" w14:textId="77777777" w:rsidR="002166BD" w:rsidRDefault="002166BD"/>
        </w:tc>
        <w:tc>
          <w:tcPr>
            <w:tcW w:w="928" w:type="dxa"/>
            <w:shd w:val="clear" w:color="auto" w:fill="auto"/>
          </w:tcPr>
          <w:p w14:paraId="263567C7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3F7ACBD5" w14:textId="66D14137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로그아웃 버튼을 클릭한다.</w:t>
            </w:r>
          </w:p>
        </w:tc>
      </w:tr>
      <w:tr w:rsidR="61EB647B" w14:paraId="69E84F68" w14:textId="77777777" w:rsidTr="7364352F">
        <w:tc>
          <w:tcPr>
            <w:tcW w:w="1515" w:type="dxa"/>
            <w:vMerge/>
            <w:vAlign w:val="center"/>
          </w:tcPr>
          <w:p w14:paraId="4ADD0117" w14:textId="77777777" w:rsidR="002166BD" w:rsidRDefault="002166BD"/>
        </w:tc>
        <w:tc>
          <w:tcPr>
            <w:tcW w:w="928" w:type="dxa"/>
            <w:shd w:val="clear" w:color="auto" w:fill="auto"/>
          </w:tcPr>
          <w:p w14:paraId="14170FD8" w14:textId="13F7D4B7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4C749DB9" w14:textId="65698A17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로그아웃 실행할 것인지 문구를 출력한다.</w:t>
            </w:r>
          </w:p>
        </w:tc>
      </w:tr>
      <w:tr w:rsidR="61EB647B" w14:paraId="258B8865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B80B963" w14:textId="77777777" w:rsidR="002166BD" w:rsidRDefault="002166BD"/>
        </w:tc>
        <w:tc>
          <w:tcPr>
            <w:tcW w:w="928" w:type="dxa"/>
            <w:shd w:val="clear" w:color="auto" w:fill="auto"/>
          </w:tcPr>
          <w:p w14:paraId="5AC01908" w14:textId="5DDAC43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222E783D" w14:textId="0EFFE746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‘네’ 버튼을 클릭한다.</w:t>
            </w:r>
          </w:p>
        </w:tc>
      </w:tr>
      <w:tr w:rsidR="2C108AF0" w14:paraId="274FF305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B414D76" w14:textId="77777777" w:rsidR="002166BD" w:rsidRDefault="002166BD"/>
        </w:tc>
        <w:tc>
          <w:tcPr>
            <w:tcW w:w="928" w:type="dxa"/>
            <w:shd w:val="clear" w:color="auto" w:fill="auto"/>
          </w:tcPr>
          <w:p w14:paraId="01052902" w14:textId="5E379C97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4AEC7ADF" w14:textId="0A05DA7F" w:rsidR="2C108AF0" w:rsidRDefault="2C108AF0" w:rsidP="2C108AF0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로그아웃이 완료되었다는 문구를 출력한다.</w:t>
            </w:r>
          </w:p>
        </w:tc>
      </w:tr>
      <w:tr w:rsidR="2C108AF0" w14:paraId="2AF1445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2EA071D6" w14:textId="77777777" w:rsidR="002166BD" w:rsidRDefault="002166BD"/>
        </w:tc>
        <w:tc>
          <w:tcPr>
            <w:tcW w:w="928" w:type="dxa"/>
            <w:shd w:val="clear" w:color="auto" w:fill="auto"/>
          </w:tcPr>
          <w:p w14:paraId="7222DB24" w14:textId="2450C5CC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43F6818D" w14:textId="6C04CD78" w:rsidR="2C108AF0" w:rsidRDefault="2C108AF0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로그인 </w:t>
            </w:r>
            <w:r w:rsidR="22E8D93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744B5970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32FB1F8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98A8AC4" w14:textId="2BAFAC19" w:rsidR="2C108AF0" w:rsidRDefault="61EB647B" w:rsidP="671FBCEE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3F93182C" w14:textId="2F741C83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</w:t>
            </w:r>
            <w:proofErr w:type="spellStart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아니오</w:t>
            </w:r>
            <w:proofErr w:type="spellEnd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 버튼을 클릭하여 로그아웃 하지 않는다.</w:t>
            </w:r>
          </w:p>
        </w:tc>
      </w:tr>
      <w:tr w:rsidR="2C108AF0" w14:paraId="0EF370BC" w14:textId="77777777" w:rsidTr="7364352F">
        <w:trPr>
          <w:trHeight w:val="300"/>
        </w:trPr>
        <w:tc>
          <w:tcPr>
            <w:tcW w:w="1515" w:type="dxa"/>
            <w:vMerge/>
          </w:tcPr>
          <w:p w14:paraId="02A89F5A" w14:textId="77777777" w:rsidR="002166BD" w:rsidRDefault="002166BD"/>
        </w:tc>
        <w:tc>
          <w:tcPr>
            <w:tcW w:w="928" w:type="dxa"/>
            <w:shd w:val="clear" w:color="auto" w:fill="auto"/>
          </w:tcPr>
          <w:p w14:paraId="3D071E37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B93E927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12D2358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359853D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7788D95A" w14:textId="2FCA296F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373F1EF" w14:textId="71975261" w:rsidR="2C108AF0" w:rsidRDefault="2C108AF0" w:rsidP="2C108AF0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0697442" w14:textId="77777777" w:rsidTr="7364352F">
        <w:trPr>
          <w:trHeight w:val="300"/>
        </w:trPr>
        <w:tc>
          <w:tcPr>
            <w:tcW w:w="1515" w:type="dxa"/>
            <w:vMerge/>
          </w:tcPr>
          <w:p w14:paraId="4443144C" w14:textId="77777777" w:rsidR="002166BD" w:rsidRDefault="002166BD"/>
        </w:tc>
        <w:tc>
          <w:tcPr>
            <w:tcW w:w="928" w:type="dxa"/>
            <w:shd w:val="clear" w:color="auto" w:fill="auto"/>
          </w:tcPr>
          <w:p w14:paraId="367B794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23BE0A3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3FD51C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1575A3D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6E58926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7B4A132" w14:textId="0BFD32D0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</w:t>
            </w:r>
          </w:p>
        </w:tc>
      </w:tr>
      <w:tr w:rsidR="2C108AF0" w14:paraId="375E9D9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CAEA6E7" w14:textId="77777777" w:rsidR="002166BD" w:rsidRDefault="002166BD"/>
        </w:tc>
        <w:tc>
          <w:tcPr>
            <w:tcW w:w="928" w:type="dxa"/>
          </w:tcPr>
          <w:p w14:paraId="32EE60B3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0B09C055" w14:textId="070103B4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 B02→B03→A01</w:t>
            </w:r>
          </w:p>
        </w:tc>
      </w:tr>
    </w:tbl>
    <w:p w14:paraId="084EEBDC" w14:textId="0CC31BEC" w:rsidR="000C1642" w:rsidRDefault="000C1642" w:rsidP="2C108AF0"/>
    <w:p w14:paraId="02CD5D53" w14:textId="796E09E6" w:rsidR="000C1642" w:rsidRPr="004950AD" w:rsidRDefault="61EB647B" w:rsidP="7364352F">
      <w:r w:rsidRPr="004950AD">
        <w:t xml:space="preserve">UC004. </w:t>
      </w:r>
      <w:r w:rsidRPr="004950AD">
        <w:rPr>
          <w:rFonts w:ascii="돋움" w:eastAsia="돋움" w:hAnsi="돋움"/>
        </w:rPr>
        <w:t>회원 ID, PW를 찾는다</w:t>
      </w:r>
      <w:r w:rsidRPr="004950AD"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2079F4ED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975033F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1C3868D" w14:textId="7D2A7DB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한다)을 하기 위한 사용자가 자신의 계정 ID와 PW를 찾을 수 있다.</w:t>
            </w:r>
          </w:p>
        </w:tc>
      </w:tr>
      <w:tr w:rsidR="2C108AF0" w14:paraId="09F28917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A61AE4E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42CFF29E" w14:textId="05959D40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38D81C45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B87905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7B4745EA" w14:textId="3F203BEA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UC001(회원가입을 한다)를 정상적으로 수행하여 사용자DB에 회원정보가 등록되어 있어야 한다.</w:t>
            </w:r>
          </w:p>
        </w:tc>
      </w:tr>
      <w:tr w:rsidR="2C108AF0" w14:paraId="1EA4B615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B079DA3" w14:textId="77777777" w:rsidR="2C108AF0" w:rsidRDefault="2C108AF0" w:rsidP="2C108AF0">
            <w:pPr>
              <w:pStyle w:val="af"/>
            </w:pPr>
            <w:r>
              <w:lastRenderedPageBreak/>
              <w:t>사후 조건</w:t>
            </w:r>
          </w:p>
        </w:tc>
        <w:tc>
          <w:tcPr>
            <w:tcW w:w="6801" w:type="dxa"/>
            <w:gridSpan w:val="2"/>
          </w:tcPr>
          <w:p w14:paraId="53E01E92" w14:textId="0FD1BCF9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025A1D75" w14:textId="77777777" w:rsidTr="73DA0B40">
        <w:tc>
          <w:tcPr>
            <w:tcW w:w="1515" w:type="dxa"/>
            <w:vMerge w:val="restart"/>
            <w:shd w:val="clear" w:color="auto" w:fill="CCCCCC"/>
            <w:vAlign w:val="center"/>
          </w:tcPr>
          <w:p w14:paraId="11B06D55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FF4D465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2FA0B540" w14:textId="0C3F2E2D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ID와 PW 찾기 버튼을 클릭한다.</w:t>
            </w:r>
          </w:p>
        </w:tc>
      </w:tr>
      <w:tr w:rsidR="2C108AF0" w14:paraId="689B10C3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6F213921" w14:textId="77777777" w:rsidR="002166BD" w:rsidRDefault="002166BD"/>
        </w:tc>
        <w:tc>
          <w:tcPr>
            <w:tcW w:w="928" w:type="dxa"/>
            <w:shd w:val="clear" w:color="auto" w:fill="auto"/>
          </w:tcPr>
          <w:p w14:paraId="58CD4817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6118C1D" w14:textId="5D6A8360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ID, PW 찾기 </w:t>
            </w:r>
            <w:proofErr w:type="spellStart"/>
            <w:r w:rsidR="3E839F93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</w:t>
            </w:r>
            <w:proofErr w:type="spellEnd"/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이동한다.</w:t>
            </w:r>
          </w:p>
        </w:tc>
      </w:tr>
      <w:tr w:rsidR="2C108AF0" w14:paraId="597BB904" w14:textId="77777777" w:rsidTr="73DA0B40">
        <w:trPr>
          <w:trHeight w:val="300"/>
        </w:trPr>
        <w:tc>
          <w:tcPr>
            <w:tcW w:w="1515" w:type="dxa"/>
            <w:vMerge/>
          </w:tcPr>
          <w:p w14:paraId="68DC6D51" w14:textId="77777777" w:rsidR="002166BD" w:rsidRDefault="002166BD"/>
        </w:tc>
        <w:tc>
          <w:tcPr>
            <w:tcW w:w="928" w:type="dxa"/>
            <w:shd w:val="clear" w:color="auto" w:fill="auto"/>
          </w:tcPr>
          <w:p w14:paraId="3090CB94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80F060E" w14:textId="552EEACB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ID와 PW 중 어떤 것을 찾을지 선택한다.</w:t>
            </w:r>
          </w:p>
        </w:tc>
      </w:tr>
      <w:tr w:rsidR="2C108AF0" w14:paraId="654536E5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3A9B0CFD" w14:textId="77777777" w:rsidR="002166BD" w:rsidRDefault="002166BD"/>
        </w:tc>
        <w:tc>
          <w:tcPr>
            <w:tcW w:w="928" w:type="dxa"/>
            <w:shd w:val="clear" w:color="auto" w:fill="auto"/>
          </w:tcPr>
          <w:p w14:paraId="050E8577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080C8185" w14:textId="2D86FF90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ID를 찾고자 한다면 이름, 이메일을 입력한다.</w:t>
            </w:r>
          </w:p>
        </w:tc>
      </w:tr>
      <w:tr w:rsidR="2C108AF0" w14:paraId="0F0E8CD2" w14:textId="77777777" w:rsidTr="73DA0B40">
        <w:tc>
          <w:tcPr>
            <w:tcW w:w="1515" w:type="dxa"/>
            <w:vMerge/>
            <w:vAlign w:val="center"/>
          </w:tcPr>
          <w:p w14:paraId="49B4C73D" w14:textId="77777777" w:rsidR="002166BD" w:rsidRDefault="002166BD"/>
        </w:tc>
        <w:tc>
          <w:tcPr>
            <w:tcW w:w="928" w:type="dxa"/>
            <w:shd w:val="clear" w:color="auto" w:fill="auto"/>
          </w:tcPr>
          <w:p w14:paraId="26E46BA2" w14:textId="7C2F498F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349DBFBE" w14:textId="1E777E7B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PW를 찾고자 한다면 이름</w:t>
            </w:r>
            <w:r w:rsidR="3E375CE6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, 이메일, 아이디를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입력한다.</w:t>
            </w:r>
          </w:p>
        </w:tc>
      </w:tr>
      <w:tr w:rsidR="2C108AF0" w14:paraId="1D43396E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2033729" w14:textId="77777777" w:rsidR="002166BD" w:rsidRDefault="002166BD"/>
        </w:tc>
        <w:tc>
          <w:tcPr>
            <w:tcW w:w="928" w:type="dxa"/>
            <w:shd w:val="clear" w:color="auto" w:fill="auto"/>
          </w:tcPr>
          <w:p w14:paraId="775BCB06" w14:textId="674D613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37CAA617" w14:textId="24849346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찾고자 하는 정보에 대한 문구를 출력한다.</w:t>
            </w:r>
          </w:p>
        </w:tc>
      </w:tr>
      <w:tr w:rsidR="2C108AF0" w14:paraId="03729A16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E822216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32DA954" w14:textId="0B2AE26F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C9DE3E6" w14:textId="0302E028" w:rsidR="2C108AF0" w:rsidRDefault="73DA0B40" w:rsidP="61EB647B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ID, PW 찾기를 원하지 않아 ‘</w:t>
            </w:r>
            <w:proofErr w:type="spellStart"/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뒤로가기</w:t>
            </w:r>
            <w:proofErr w:type="spellEnd"/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’</w:t>
            </w:r>
            <w:proofErr w:type="spellStart"/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</w:t>
            </w:r>
            <w:proofErr w:type="spellEnd"/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눌러 로그인 화면으로 이동한다.</w:t>
            </w:r>
          </w:p>
        </w:tc>
      </w:tr>
      <w:tr w:rsidR="2C108AF0" w14:paraId="1BA0F71F" w14:textId="77777777" w:rsidTr="73DA0B40">
        <w:trPr>
          <w:trHeight w:val="300"/>
        </w:trPr>
        <w:tc>
          <w:tcPr>
            <w:tcW w:w="1515" w:type="dxa"/>
            <w:vMerge/>
          </w:tcPr>
          <w:p w14:paraId="10B7B408" w14:textId="77777777" w:rsidR="002166BD" w:rsidRDefault="002166BD"/>
        </w:tc>
        <w:tc>
          <w:tcPr>
            <w:tcW w:w="928" w:type="dxa"/>
            <w:shd w:val="clear" w:color="auto" w:fill="auto"/>
          </w:tcPr>
          <w:p w14:paraId="72F39A3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A604E6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D48911F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ACAB17B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7DD6FF35" w14:textId="77777777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1E56B072" w14:textId="0E51A37F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ID를 찾을 때 입력한 이름, 이메일에 해당되는 회원 정보가 없을 경우 등록된 회원 정보가 없다는 문구를 출력한다.</w:t>
            </w:r>
          </w:p>
        </w:tc>
      </w:tr>
      <w:tr w:rsidR="2C108AF0" w14:paraId="1DB3FF8D" w14:textId="77777777" w:rsidTr="73DA0B40">
        <w:tc>
          <w:tcPr>
            <w:tcW w:w="1515" w:type="dxa"/>
            <w:vMerge/>
          </w:tcPr>
          <w:p w14:paraId="2DB5137E" w14:textId="77777777" w:rsidR="002166BD" w:rsidRDefault="002166BD"/>
        </w:tc>
        <w:tc>
          <w:tcPr>
            <w:tcW w:w="928" w:type="dxa"/>
            <w:shd w:val="clear" w:color="auto" w:fill="auto"/>
          </w:tcPr>
          <w:p w14:paraId="596C3282" w14:textId="26B823F7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E02</w:t>
            </w:r>
          </w:p>
        </w:tc>
        <w:tc>
          <w:tcPr>
            <w:tcW w:w="5873" w:type="dxa"/>
            <w:shd w:val="clear" w:color="auto" w:fill="auto"/>
          </w:tcPr>
          <w:p w14:paraId="60319E62" w14:textId="70FF4200" w:rsidR="2C108AF0" w:rsidRDefault="61EB647B" w:rsidP="61EB647B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PW를 찾을 때 입력한 이름, ID, 이메일에 해당되는 회원 정보가 없을 경우 등록된 회원 정보가 없다는 문구를 출력한다.</w:t>
            </w:r>
          </w:p>
        </w:tc>
      </w:tr>
      <w:tr w:rsidR="2C108AF0" w14:paraId="1BABAEB7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7217870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3DA2341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97D4544" w14:textId="1E305940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B01→B02→B03→B04→B06</w:t>
            </w:r>
          </w:p>
        </w:tc>
      </w:tr>
      <w:tr w:rsidR="2C108AF0" w14:paraId="51A34D04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674DEC8" w14:textId="77777777" w:rsidR="002166BD" w:rsidRDefault="002166BD"/>
        </w:tc>
        <w:tc>
          <w:tcPr>
            <w:tcW w:w="928" w:type="dxa"/>
          </w:tcPr>
          <w:p w14:paraId="3C6892F0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4526DAA5" w14:textId="4D354471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B01→B02→B03→B05→B06</w:t>
            </w:r>
          </w:p>
        </w:tc>
      </w:tr>
      <w:tr w:rsidR="2C108AF0" w14:paraId="0523AC39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52686A0C" w14:textId="77777777" w:rsidR="002166BD" w:rsidRDefault="002166BD"/>
        </w:tc>
        <w:tc>
          <w:tcPr>
            <w:tcW w:w="928" w:type="dxa"/>
          </w:tcPr>
          <w:p w14:paraId="1D9D929C" w14:textId="5C74E96E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6FFC29E2" w14:textId="31D1E935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B01→B02→B03→B04→E01</w:t>
            </w:r>
          </w:p>
        </w:tc>
      </w:tr>
      <w:tr w:rsidR="2C108AF0" w14:paraId="1B246C8D" w14:textId="77777777" w:rsidTr="73DA0B40">
        <w:tc>
          <w:tcPr>
            <w:tcW w:w="1515" w:type="dxa"/>
            <w:vMerge/>
            <w:vAlign w:val="center"/>
          </w:tcPr>
          <w:p w14:paraId="1749D3B3" w14:textId="77777777" w:rsidR="002166BD" w:rsidRDefault="002166BD"/>
        </w:tc>
        <w:tc>
          <w:tcPr>
            <w:tcW w:w="928" w:type="dxa"/>
          </w:tcPr>
          <w:p w14:paraId="08ED402C" w14:textId="47AA8CBA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46BFE057" w14:textId="2DFC3579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B01→B02→B03→B05→E02</w:t>
            </w:r>
          </w:p>
        </w:tc>
      </w:tr>
      <w:tr w:rsidR="2C108AF0" w14:paraId="12320325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0DDB5BF8" w14:textId="77777777" w:rsidR="002166BD" w:rsidRDefault="002166BD"/>
        </w:tc>
        <w:tc>
          <w:tcPr>
            <w:tcW w:w="928" w:type="dxa"/>
          </w:tcPr>
          <w:p w14:paraId="7721E303" w14:textId="001CC723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SN005</w:t>
            </w:r>
          </w:p>
        </w:tc>
        <w:tc>
          <w:tcPr>
            <w:tcW w:w="5873" w:type="dxa"/>
          </w:tcPr>
          <w:p w14:paraId="5F160C82" w14:textId="24CAC8BF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B01→B02→A01</w:t>
            </w:r>
          </w:p>
        </w:tc>
      </w:tr>
    </w:tbl>
    <w:p w14:paraId="6969645E" w14:textId="7FC4DEC6" w:rsidR="000C1642" w:rsidRDefault="000C1642" w:rsidP="2C108AF0"/>
    <w:p w14:paraId="0500870A" w14:textId="4CDD2919" w:rsidR="000C1642" w:rsidRPr="004950AD" w:rsidRDefault="61EB647B" w:rsidP="7364352F">
      <w:r w:rsidRPr="004950AD">
        <w:t xml:space="preserve">UC005. </w:t>
      </w:r>
      <w:r w:rsidRPr="004950AD">
        <w:t>회원</w:t>
      </w:r>
      <w:r w:rsidRPr="004950AD">
        <w:t xml:space="preserve"> </w:t>
      </w:r>
      <w:r w:rsidRPr="004950AD">
        <w:t>정보를</w:t>
      </w:r>
      <w:r w:rsidRPr="004950AD">
        <w:t xml:space="preserve"> </w:t>
      </w:r>
      <w:r w:rsidRPr="004950AD">
        <w:t>수정한다</w:t>
      </w:r>
      <w:r w:rsidRPr="004950AD"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13D428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9CD3FDE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26A710F3" w14:textId="1C03747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회원으로 이용하는 사용자가 자신의 회원 정보를 수정할 수 있다.</w:t>
            </w:r>
          </w:p>
        </w:tc>
      </w:tr>
      <w:tr w:rsidR="2C108AF0" w14:paraId="372D72A2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9198B60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577053B9" w14:textId="4727A51C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67C98E1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404852F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3405B6C0" w14:textId="7E91AA1D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1D65F8B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7B07D6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7E5047B" w14:textId="602F3DAD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사용자의 수정한 회원 정보로 변경된다. </w:t>
            </w:r>
          </w:p>
        </w:tc>
      </w:tr>
      <w:tr w:rsidR="2C108AF0" w14:paraId="417035B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CBEA35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E76BB97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49365B8E" w14:textId="3D98AD52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계정 </w:t>
            </w:r>
            <w:proofErr w:type="spellStart"/>
            <w:r w:rsidR="5DB5FB91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</w:t>
            </w:r>
            <w:proofErr w:type="spellEnd"/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이동한다.</w:t>
            </w:r>
          </w:p>
        </w:tc>
      </w:tr>
      <w:tr w:rsidR="2C108AF0" w14:paraId="2832392E" w14:textId="77777777" w:rsidTr="7364352F">
        <w:trPr>
          <w:trHeight w:val="300"/>
        </w:trPr>
        <w:tc>
          <w:tcPr>
            <w:tcW w:w="1515" w:type="dxa"/>
            <w:vMerge/>
          </w:tcPr>
          <w:p w14:paraId="751B9BD8" w14:textId="77777777" w:rsidR="002166BD" w:rsidRDefault="002166BD"/>
        </w:tc>
        <w:tc>
          <w:tcPr>
            <w:tcW w:w="928" w:type="dxa"/>
            <w:shd w:val="clear" w:color="auto" w:fill="auto"/>
          </w:tcPr>
          <w:p w14:paraId="04FADD75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72350E4" w14:textId="24D7C7BF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회원정보 버튼을 클릭한다.</w:t>
            </w:r>
          </w:p>
        </w:tc>
      </w:tr>
      <w:tr w:rsidR="2C108AF0" w14:paraId="6AE85B5C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B510DC2" w14:textId="77777777" w:rsidR="002166BD" w:rsidRDefault="002166BD"/>
        </w:tc>
        <w:tc>
          <w:tcPr>
            <w:tcW w:w="928" w:type="dxa"/>
            <w:shd w:val="clear" w:color="auto" w:fill="auto"/>
          </w:tcPr>
          <w:p w14:paraId="769F8D50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593D965" w14:textId="77BF493E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비밀번호 확인 </w:t>
            </w:r>
            <w:proofErr w:type="spellStart"/>
            <w:r w:rsidR="3D411E5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</w:t>
            </w:r>
            <w:proofErr w:type="spellEnd"/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이동한다. </w:t>
            </w:r>
          </w:p>
        </w:tc>
      </w:tr>
      <w:tr w:rsidR="2C108AF0" w14:paraId="365F419D" w14:textId="77777777" w:rsidTr="7364352F">
        <w:tc>
          <w:tcPr>
            <w:tcW w:w="1515" w:type="dxa"/>
            <w:vMerge/>
            <w:vAlign w:val="center"/>
          </w:tcPr>
          <w:p w14:paraId="145D7A16" w14:textId="77777777" w:rsidR="002166BD" w:rsidRDefault="002166BD"/>
        </w:tc>
        <w:tc>
          <w:tcPr>
            <w:tcW w:w="928" w:type="dxa"/>
            <w:shd w:val="clear" w:color="auto" w:fill="auto"/>
          </w:tcPr>
          <w:p w14:paraId="63D4D668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09A39E80" w14:textId="7BF2C654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현재 비밀번호를 올바르게 입력한다. </w:t>
            </w:r>
          </w:p>
        </w:tc>
      </w:tr>
      <w:tr w:rsidR="2C108AF0" w14:paraId="323D7B5A" w14:textId="77777777" w:rsidTr="7364352F">
        <w:tc>
          <w:tcPr>
            <w:tcW w:w="1515" w:type="dxa"/>
            <w:vMerge/>
            <w:vAlign w:val="center"/>
          </w:tcPr>
          <w:p w14:paraId="2D0CA72D" w14:textId="77777777" w:rsidR="002166BD" w:rsidRDefault="002166BD"/>
        </w:tc>
        <w:tc>
          <w:tcPr>
            <w:tcW w:w="928" w:type="dxa"/>
            <w:shd w:val="clear" w:color="auto" w:fill="auto"/>
          </w:tcPr>
          <w:p w14:paraId="4633FA6E" w14:textId="5502D0F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670C47D0" w14:textId="4F368BAF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회원정보 설정 페이지로 이동한다.</w:t>
            </w:r>
          </w:p>
        </w:tc>
      </w:tr>
      <w:tr w:rsidR="2C108AF0" w14:paraId="1F64E4D2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4C534EE" w14:textId="77777777" w:rsidR="002166BD" w:rsidRDefault="002166BD"/>
        </w:tc>
        <w:tc>
          <w:tcPr>
            <w:tcW w:w="928" w:type="dxa"/>
            <w:shd w:val="clear" w:color="auto" w:fill="auto"/>
          </w:tcPr>
          <w:p w14:paraId="0F0838A3" w14:textId="61674D74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7885AAED" w14:textId="77104516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변경하고자 하는 이메일 또는 비밀번호를 입력한다.</w:t>
            </w:r>
          </w:p>
        </w:tc>
      </w:tr>
      <w:tr w:rsidR="61EB647B" w14:paraId="21D63A76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8FC5AE8" w14:textId="77777777" w:rsidR="002166BD" w:rsidRDefault="002166BD"/>
        </w:tc>
        <w:tc>
          <w:tcPr>
            <w:tcW w:w="928" w:type="dxa"/>
            <w:shd w:val="clear" w:color="auto" w:fill="auto"/>
          </w:tcPr>
          <w:p w14:paraId="1EC24102" w14:textId="17E0B8F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B07</w:t>
            </w:r>
          </w:p>
        </w:tc>
        <w:tc>
          <w:tcPr>
            <w:tcW w:w="5873" w:type="dxa"/>
            <w:shd w:val="clear" w:color="auto" w:fill="auto"/>
          </w:tcPr>
          <w:p w14:paraId="6953102C" w14:textId="4DD00268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회원정보 변경이 완료되었다는 문구를 출력한다.</w:t>
            </w:r>
          </w:p>
        </w:tc>
      </w:tr>
      <w:tr w:rsidR="2C108AF0" w14:paraId="2F610563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67F6C0E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5329D726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78E2C664" w14:textId="0A48E536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비밀번호 확인 페이지에서 ‘</w:t>
            </w:r>
            <w:proofErr w:type="spellStart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뒤로가기</w:t>
            </w:r>
            <w:proofErr w:type="spellEnd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 버튼을 클릭한다.</w:t>
            </w:r>
          </w:p>
        </w:tc>
      </w:tr>
      <w:tr w:rsidR="2C108AF0" w14:paraId="07938DDE" w14:textId="77777777" w:rsidTr="7364352F">
        <w:trPr>
          <w:trHeight w:val="300"/>
        </w:trPr>
        <w:tc>
          <w:tcPr>
            <w:tcW w:w="1515" w:type="dxa"/>
            <w:vMerge/>
          </w:tcPr>
          <w:p w14:paraId="2B2228A5" w14:textId="77777777" w:rsidR="002166BD" w:rsidRDefault="002166BD"/>
        </w:tc>
        <w:tc>
          <w:tcPr>
            <w:tcW w:w="928" w:type="dxa"/>
            <w:shd w:val="clear" w:color="auto" w:fill="auto"/>
          </w:tcPr>
          <w:p w14:paraId="7F36E624" w14:textId="219CEADF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14:paraId="6C96648C" w14:textId="241BA280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회원정보 설정 페이지에서 ‘</w:t>
            </w:r>
            <w:proofErr w:type="spellStart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뒤로가기</w:t>
            </w:r>
            <w:proofErr w:type="spellEnd"/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 버튼을 클릭한다.</w:t>
            </w:r>
          </w:p>
        </w:tc>
      </w:tr>
      <w:tr w:rsidR="2C108AF0" w14:paraId="2D5E938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E30E63E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FCA0FF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3A7C8444" w14:textId="4AE01E94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현재 비밀번호와 일치하지 않을 경우 올바르게 입력하라는 </w:t>
            </w: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lastRenderedPageBreak/>
              <w:t>문구를 출력한다.</w:t>
            </w:r>
          </w:p>
        </w:tc>
      </w:tr>
      <w:tr w:rsidR="2C108AF0" w14:paraId="05923DB1" w14:textId="77777777" w:rsidTr="7364352F">
        <w:trPr>
          <w:trHeight w:val="300"/>
        </w:trPr>
        <w:tc>
          <w:tcPr>
            <w:tcW w:w="1515" w:type="dxa"/>
            <w:vMerge/>
          </w:tcPr>
          <w:p w14:paraId="4490EA2E" w14:textId="77777777" w:rsidR="002166BD" w:rsidRDefault="002166BD"/>
        </w:tc>
        <w:tc>
          <w:tcPr>
            <w:tcW w:w="928" w:type="dxa"/>
            <w:shd w:val="clear" w:color="auto" w:fill="auto"/>
          </w:tcPr>
          <w:p w14:paraId="5619B898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3DE9200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743D020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5A30989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FCA2C8C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FDC2FBF" w14:textId="280B2CC4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B01→B02→B03→B04→B05→B06→B07</w:t>
            </w:r>
          </w:p>
        </w:tc>
      </w:tr>
      <w:tr w:rsidR="2C108AF0" w14:paraId="2C807FF6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16968403" w14:textId="77777777" w:rsidR="002166BD" w:rsidRDefault="002166BD"/>
        </w:tc>
        <w:tc>
          <w:tcPr>
            <w:tcW w:w="928" w:type="dxa"/>
          </w:tcPr>
          <w:p w14:paraId="500B4314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7AE4BC61" w14:textId="723C70B6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B01→B02→B03→A01</w:t>
            </w:r>
          </w:p>
        </w:tc>
      </w:tr>
      <w:tr w:rsidR="2C108AF0" w14:paraId="56B4A481" w14:textId="77777777" w:rsidTr="7364352F">
        <w:tc>
          <w:tcPr>
            <w:tcW w:w="1515" w:type="dxa"/>
            <w:vMerge/>
            <w:vAlign w:val="center"/>
          </w:tcPr>
          <w:p w14:paraId="34EF6B62" w14:textId="77777777" w:rsidR="002166BD" w:rsidRDefault="002166BD"/>
        </w:tc>
        <w:tc>
          <w:tcPr>
            <w:tcW w:w="928" w:type="dxa"/>
          </w:tcPr>
          <w:p w14:paraId="037A05AC" w14:textId="5C74E96E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02843D85" w14:textId="03434B9B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 B03→B04→B05→A02</w:t>
            </w:r>
          </w:p>
        </w:tc>
      </w:tr>
      <w:tr w:rsidR="61EB647B" w14:paraId="31940A5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19F7814E" w14:textId="77777777" w:rsidR="002166BD" w:rsidRDefault="002166BD"/>
        </w:tc>
        <w:tc>
          <w:tcPr>
            <w:tcW w:w="928" w:type="dxa"/>
          </w:tcPr>
          <w:p w14:paraId="7C957EDC" w14:textId="432ABFEE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51AEEA42" w14:textId="71036356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B01→B02→B03→B04→E01</w:t>
            </w:r>
          </w:p>
        </w:tc>
      </w:tr>
    </w:tbl>
    <w:p w14:paraId="588D1FF5" w14:textId="29146E0A" w:rsidR="000C1642" w:rsidRDefault="000C1642" w:rsidP="2C108AF0"/>
    <w:p w14:paraId="13F2ADD7" w14:textId="36289CD9" w:rsidR="000C1642" w:rsidRDefault="61EB647B" w:rsidP="7364352F">
      <w:r>
        <w:t xml:space="preserve">UC006. </w:t>
      </w:r>
      <w:r w:rsidRPr="7364352F">
        <w:rPr>
          <w:rFonts w:ascii="돋움" w:eastAsia="돋움" w:hAnsi="돋움"/>
        </w:rPr>
        <w:t>회원을 탈퇴한다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AB06FFC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27ABF1B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3950EA1D" w14:textId="47A5CCA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회원으로 이용하는 사용자가 회원 탈퇴를 할 수 있다.</w:t>
            </w:r>
          </w:p>
        </w:tc>
      </w:tr>
      <w:tr w:rsidR="2C108AF0" w14:paraId="438F639C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FCF8D76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0955746F" w14:textId="12DBF2C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 DB</w:t>
            </w:r>
          </w:p>
        </w:tc>
      </w:tr>
      <w:tr w:rsidR="2C108AF0" w14:paraId="23E3BB94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F2B1C79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F8A8580" w14:textId="5CFE0F44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0F7BED7F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7BE57CB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3BE7B8D" w14:textId="49E37637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사용자의 회원 정보를 사용자 DB에서 삭제하며</w:t>
            </w:r>
            <w:r w:rsidR="12B14F22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,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로그인 </w:t>
            </w:r>
            <w:r w:rsidR="1D384606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04958FB9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E098196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2849A18D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5A9DC44E" w14:textId="103636D3" w:rsidR="2C108AF0" w:rsidRDefault="1D4506E1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계정 </w:t>
            </w:r>
            <w:r w:rsidR="7730B70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2189D431" w14:textId="77777777" w:rsidTr="73DA0B40">
        <w:trPr>
          <w:trHeight w:val="300"/>
        </w:trPr>
        <w:tc>
          <w:tcPr>
            <w:tcW w:w="1515" w:type="dxa"/>
            <w:vMerge/>
          </w:tcPr>
          <w:p w14:paraId="1676232A" w14:textId="77777777" w:rsidR="002166BD" w:rsidRDefault="002166BD"/>
        </w:tc>
        <w:tc>
          <w:tcPr>
            <w:tcW w:w="928" w:type="dxa"/>
            <w:shd w:val="clear" w:color="auto" w:fill="auto"/>
          </w:tcPr>
          <w:p w14:paraId="4E53EA9D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A6E8629" w14:textId="3339A6EA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 탈퇴 버튼을 클릭한다.</w:t>
            </w:r>
          </w:p>
        </w:tc>
      </w:tr>
      <w:tr w:rsidR="2C108AF0" w14:paraId="343F4061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0FD5C98C" w14:textId="77777777" w:rsidR="002166BD" w:rsidRDefault="002166BD"/>
        </w:tc>
        <w:tc>
          <w:tcPr>
            <w:tcW w:w="928" w:type="dxa"/>
            <w:shd w:val="clear" w:color="auto" w:fill="auto"/>
          </w:tcPr>
          <w:p w14:paraId="18D07D85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6757641F" w14:textId="4F052A14" w:rsidR="2C108AF0" w:rsidRDefault="73DA0B40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회원 탈퇴 화면으로 이동한다. </w:t>
            </w:r>
          </w:p>
        </w:tc>
      </w:tr>
      <w:tr w:rsidR="2C108AF0" w14:paraId="2903308C" w14:textId="77777777" w:rsidTr="73DA0B40">
        <w:tc>
          <w:tcPr>
            <w:tcW w:w="1515" w:type="dxa"/>
            <w:vMerge/>
            <w:vAlign w:val="center"/>
          </w:tcPr>
          <w:p w14:paraId="32B22AAA" w14:textId="77777777" w:rsidR="002166BD" w:rsidRDefault="002166BD"/>
        </w:tc>
        <w:tc>
          <w:tcPr>
            <w:tcW w:w="928" w:type="dxa"/>
            <w:shd w:val="clear" w:color="auto" w:fill="auto"/>
          </w:tcPr>
          <w:p w14:paraId="4FE9AFD8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17E7601B" w14:textId="5282B13A" w:rsidR="2C108AF0" w:rsidRDefault="61EB647B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비밀번호를 입력한다. </w:t>
            </w:r>
          </w:p>
        </w:tc>
      </w:tr>
      <w:tr w:rsidR="2C108AF0" w14:paraId="58C38D68" w14:textId="77777777" w:rsidTr="73DA0B40">
        <w:tc>
          <w:tcPr>
            <w:tcW w:w="1515" w:type="dxa"/>
            <w:vMerge/>
            <w:vAlign w:val="center"/>
          </w:tcPr>
          <w:p w14:paraId="0FEC1A50" w14:textId="77777777" w:rsidR="002166BD" w:rsidRDefault="002166BD"/>
        </w:tc>
        <w:tc>
          <w:tcPr>
            <w:tcW w:w="928" w:type="dxa"/>
            <w:shd w:val="clear" w:color="auto" w:fill="auto"/>
          </w:tcPr>
          <w:p w14:paraId="06AC4EB7" w14:textId="257321E2" w:rsidR="2C108AF0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24CB4E4C" w14:textId="286FA52E" w:rsidR="2C108AF0" w:rsidRDefault="61EB647B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회원 탈퇴를 진행할 것인지 </w:t>
            </w:r>
            <w:r w:rsidR="16D1AFA2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 출력한다.</w:t>
            </w:r>
          </w:p>
        </w:tc>
      </w:tr>
      <w:tr w:rsidR="1D4506E1" w14:paraId="0D65CAC2" w14:textId="77777777" w:rsidTr="73DA0B40">
        <w:tc>
          <w:tcPr>
            <w:tcW w:w="1515" w:type="dxa"/>
            <w:vMerge/>
            <w:vAlign w:val="center"/>
          </w:tcPr>
          <w:p w14:paraId="59EBDF4C" w14:textId="77777777" w:rsidR="002166BD" w:rsidRDefault="002166BD"/>
        </w:tc>
        <w:tc>
          <w:tcPr>
            <w:tcW w:w="928" w:type="dxa"/>
            <w:shd w:val="clear" w:color="auto" w:fill="auto"/>
          </w:tcPr>
          <w:p w14:paraId="5D1E6DE5" w14:textId="3F9EC193" w:rsidR="1D4506E1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780A7169" w14:textId="0244C5BA" w:rsidR="1D4506E1" w:rsidRDefault="61EB647B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‘확인’ 버튼을 클릭한다.</w:t>
            </w:r>
          </w:p>
        </w:tc>
      </w:tr>
      <w:tr w:rsidR="1D4506E1" w14:paraId="02AC800C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C772B78" w14:textId="77777777" w:rsidR="002166BD" w:rsidRDefault="002166BD"/>
        </w:tc>
        <w:tc>
          <w:tcPr>
            <w:tcW w:w="928" w:type="dxa"/>
            <w:shd w:val="clear" w:color="auto" w:fill="auto"/>
          </w:tcPr>
          <w:p w14:paraId="0F70C1EA" w14:textId="7E82011F" w:rsidR="1D4506E1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B07</w:t>
            </w:r>
          </w:p>
        </w:tc>
        <w:tc>
          <w:tcPr>
            <w:tcW w:w="5873" w:type="dxa"/>
            <w:shd w:val="clear" w:color="auto" w:fill="auto"/>
          </w:tcPr>
          <w:p w14:paraId="12A3CE6E" w14:textId="09E9E0E1" w:rsidR="1D4506E1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회원 탈퇴가 되며 로그인 </w:t>
            </w:r>
            <w:r w:rsidR="20ECD759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="08B5414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5AE31A02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FBF7D73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379F1D5" w14:textId="2A84D705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543D8DAA" w14:textId="6BEDE2B5" w:rsidR="2C108AF0" w:rsidRDefault="73DA0B40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 탈퇴 화면에서 ‘뒤로 가기’ 버튼을 클릭하여 계정 화면으로 이동한다.</w:t>
            </w:r>
          </w:p>
        </w:tc>
      </w:tr>
      <w:tr w:rsidR="2C108AF0" w14:paraId="1512D1E4" w14:textId="77777777" w:rsidTr="73DA0B40">
        <w:trPr>
          <w:trHeight w:val="300"/>
        </w:trPr>
        <w:tc>
          <w:tcPr>
            <w:tcW w:w="1515" w:type="dxa"/>
            <w:vMerge/>
          </w:tcPr>
          <w:p w14:paraId="5EC51651" w14:textId="77777777" w:rsidR="002166BD" w:rsidRDefault="002166BD"/>
        </w:tc>
        <w:tc>
          <w:tcPr>
            <w:tcW w:w="928" w:type="dxa"/>
            <w:shd w:val="clear" w:color="auto" w:fill="auto"/>
          </w:tcPr>
          <w:p w14:paraId="6D4A5F39" w14:textId="38BBC01F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14:paraId="2C5A8B32" w14:textId="4A971D82" w:rsidR="61EB647B" w:rsidRDefault="73DA0B4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 탈퇴 진행 메시지에서 ‘취소’ 버튼을 클릭하여 회원 탈퇴 화면으로 이동한다.</w:t>
            </w:r>
          </w:p>
        </w:tc>
      </w:tr>
      <w:tr w:rsidR="2C108AF0" w14:paraId="6FCE3ABB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2E76BF9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66E7DFE5" w14:textId="5E6A223E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00998E1" w14:textId="5DC75ED0" w:rsidR="2C108AF0" w:rsidRDefault="2C108AF0" w:rsidP="2C108AF0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17E87FBD" w14:textId="77777777" w:rsidTr="73DA0B40">
        <w:trPr>
          <w:trHeight w:val="300"/>
        </w:trPr>
        <w:tc>
          <w:tcPr>
            <w:tcW w:w="1515" w:type="dxa"/>
            <w:vMerge/>
          </w:tcPr>
          <w:p w14:paraId="49ADE337" w14:textId="77777777" w:rsidR="002166BD" w:rsidRDefault="002166BD"/>
        </w:tc>
        <w:tc>
          <w:tcPr>
            <w:tcW w:w="928" w:type="dxa"/>
            <w:shd w:val="clear" w:color="auto" w:fill="auto"/>
          </w:tcPr>
          <w:p w14:paraId="1E2349C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8F37633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6BA64475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B57E70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093725C8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F711214" w14:textId="061CC568" w:rsidR="2C108AF0" w:rsidRDefault="1D4506E1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1D4506E1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B01→B02→B03→B04→B05→B06→B07</w:t>
            </w:r>
          </w:p>
        </w:tc>
      </w:tr>
      <w:tr w:rsidR="2C108AF0" w14:paraId="669A12AF" w14:textId="77777777" w:rsidTr="73DA0B40">
        <w:tc>
          <w:tcPr>
            <w:tcW w:w="1515" w:type="dxa"/>
            <w:vMerge/>
            <w:vAlign w:val="center"/>
          </w:tcPr>
          <w:p w14:paraId="66DA3368" w14:textId="77777777" w:rsidR="002166BD" w:rsidRDefault="002166BD"/>
        </w:tc>
        <w:tc>
          <w:tcPr>
            <w:tcW w:w="928" w:type="dxa"/>
          </w:tcPr>
          <w:p w14:paraId="69726CE1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718A1DAB" w14:textId="177BA80B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B01→B02→B03→A01</w:t>
            </w:r>
          </w:p>
        </w:tc>
      </w:tr>
      <w:tr w:rsidR="61EB647B" w14:paraId="16786B60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789C8867" w14:textId="77777777" w:rsidR="002166BD" w:rsidRDefault="002166BD"/>
        </w:tc>
        <w:tc>
          <w:tcPr>
            <w:tcW w:w="928" w:type="dxa"/>
          </w:tcPr>
          <w:p w14:paraId="6078E2D1" w14:textId="7E05C81A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4C2280C9" w14:textId="45C8DFED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 A02</w:t>
            </w:r>
          </w:p>
        </w:tc>
      </w:tr>
    </w:tbl>
    <w:p w14:paraId="1156BDB3" w14:textId="48F1DD4C" w:rsidR="000C1642" w:rsidRDefault="000C1642" w:rsidP="2C108AF0"/>
    <w:p w14:paraId="0EBAB6A6" w14:textId="1858C0B1" w:rsidR="000C1642" w:rsidRDefault="2C108AF0" w:rsidP="2C108AF0">
      <w:r>
        <w:t xml:space="preserve">UC007. </w:t>
      </w:r>
      <w:r w:rsidRPr="2C108AF0">
        <w:rPr>
          <w:rFonts w:ascii="돋움" w:eastAsia="돋움" w:hAnsi="돋움"/>
        </w:rPr>
        <w:t>일정을 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0BC83BD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38D49F6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3DDCD72" w14:textId="3E9F386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원하는 날짜에 일정을 추가할 수 있다.</w:t>
            </w:r>
          </w:p>
        </w:tc>
      </w:tr>
      <w:tr w:rsidR="2C108AF0" w14:paraId="57E8C156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BE9603F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431823F5" w14:textId="79471F5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 DB</w:t>
            </w:r>
          </w:p>
        </w:tc>
      </w:tr>
      <w:tr w:rsidR="2C108AF0" w14:paraId="728B15A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9DCE796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05F7F029" w14:textId="2FE06B1A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기본 화면인 캘린더 </w:t>
            </w:r>
            <w:r w:rsidR="1755E1C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에서 날짜를 선택할 수 있어야 한다.</w:t>
            </w:r>
          </w:p>
        </w:tc>
      </w:tr>
      <w:tr w:rsidR="2C108AF0" w14:paraId="4CB0348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8534CD5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420B199" w14:textId="20AB5148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해당 날짜에 일정을 추가된 상태로 </w:t>
            </w:r>
            <w:r w:rsidR="1DA4BD3A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캘린더 화면에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나타</w:t>
            </w:r>
            <w:r w:rsidR="02F14F0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난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다.</w:t>
            </w:r>
          </w:p>
        </w:tc>
      </w:tr>
      <w:tr w:rsidR="2C108AF0" w14:paraId="713DA10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DAB3AFF" w14:textId="77777777" w:rsidR="2C108AF0" w:rsidRDefault="2C108AF0" w:rsidP="2C108AF0">
            <w:pPr>
              <w:pStyle w:val="af"/>
            </w:pPr>
            <w:r>
              <w:lastRenderedPageBreak/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2CD8052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4D74B01B" w14:textId="7ACA2291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캘린더 </w:t>
            </w:r>
            <w:r w:rsidR="35BD35EE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에서 원하는 날짜를 클릭한다.</w:t>
            </w:r>
          </w:p>
        </w:tc>
      </w:tr>
      <w:tr w:rsidR="2C108AF0" w14:paraId="0FADA1FF" w14:textId="77777777" w:rsidTr="7364352F">
        <w:tc>
          <w:tcPr>
            <w:tcW w:w="1515" w:type="dxa"/>
            <w:vMerge/>
          </w:tcPr>
          <w:p w14:paraId="12054B8D" w14:textId="77777777" w:rsidR="002166BD" w:rsidRDefault="002166BD"/>
        </w:tc>
        <w:tc>
          <w:tcPr>
            <w:tcW w:w="928" w:type="dxa"/>
            <w:shd w:val="clear" w:color="auto" w:fill="auto"/>
          </w:tcPr>
          <w:p w14:paraId="01660FCF" w14:textId="2737F711" w:rsidR="2C108AF0" w:rsidRDefault="61EB647B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6232CB5E" w14:textId="1787720F" w:rsidR="2C108AF0" w:rsidRDefault="3320C74B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당일 일정 관리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61EB647B" w14:paraId="134AA32E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8253C82" w14:textId="77777777" w:rsidR="002166BD" w:rsidRDefault="002166BD"/>
        </w:tc>
        <w:tc>
          <w:tcPr>
            <w:tcW w:w="928" w:type="dxa"/>
            <w:shd w:val="clear" w:color="auto" w:fill="auto"/>
          </w:tcPr>
          <w:p w14:paraId="72B573C7" w14:textId="7FC31B98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2653E7B2" w14:textId="16D59DAC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추가</w:t>
            </w:r>
            <w:r w:rsidR="70C5F01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버튼을 클릭한다.</w:t>
            </w:r>
          </w:p>
        </w:tc>
      </w:tr>
      <w:tr w:rsidR="2C108AF0" w14:paraId="6A0B2D88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513959B" w14:textId="77777777" w:rsidR="002166BD" w:rsidRDefault="002166BD"/>
        </w:tc>
        <w:tc>
          <w:tcPr>
            <w:tcW w:w="928" w:type="dxa"/>
            <w:shd w:val="clear" w:color="auto" w:fill="auto"/>
          </w:tcPr>
          <w:p w14:paraId="5505CE3B" w14:textId="24877847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0668975C" w14:textId="02241C12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 </w:t>
            </w:r>
            <w:r w:rsidR="358DE37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추가 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3466B272" w14:textId="77777777" w:rsidTr="7364352F">
        <w:tc>
          <w:tcPr>
            <w:tcW w:w="1515" w:type="dxa"/>
            <w:vMerge/>
            <w:vAlign w:val="center"/>
          </w:tcPr>
          <w:p w14:paraId="7EE3A8E4" w14:textId="77777777" w:rsidR="002166BD" w:rsidRDefault="002166BD"/>
        </w:tc>
        <w:tc>
          <w:tcPr>
            <w:tcW w:w="928" w:type="dxa"/>
            <w:shd w:val="clear" w:color="auto" w:fill="auto"/>
          </w:tcPr>
          <w:p w14:paraId="6B8CE0FE" w14:textId="5DDFA7E9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6A2A0A1A" w14:textId="6A9B5D0F" w:rsidR="2C108AF0" w:rsidRDefault="2C108AF0" w:rsidP="2C108AF0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원하는 대로 설정을 하고 완료 버튼을 클릭한다.</w:t>
            </w:r>
          </w:p>
        </w:tc>
      </w:tr>
      <w:tr w:rsidR="2C108AF0" w14:paraId="5158881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0C11B41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035EC2DA" w14:textId="13528D3C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2D58BC56" w14:textId="253C4FCA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</w:t>
            </w:r>
            <w:r w:rsidR="4196343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추가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에서 ‘</w:t>
            </w:r>
            <w:proofErr w:type="spellStart"/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뒤로가기</w:t>
            </w:r>
            <w:proofErr w:type="spellEnd"/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’ 버튼을 클릭하며 </w:t>
            </w:r>
            <w:r w:rsidR="061D7DA8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당일 일정 관리화면으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6F7EC94E" w14:textId="77777777" w:rsidTr="7364352F">
        <w:trPr>
          <w:trHeight w:val="300"/>
        </w:trPr>
        <w:tc>
          <w:tcPr>
            <w:tcW w:w="1515" w:type="dxa"/>
            <w:vMerge/>
          </w:tcPr>
          <w:p w14:paraId="26382E45" w14:textId="77777777" w:rsidR="002166BD" w:rsidRDefault="002166BD"/>
        </w:tc>
        <w:tc>
          <w:tcPr>
            <w:tcW w:w="928" w:type="dxa"/>
            <w:shd w:val="clear" w:color="auto" w:fill="auto"/>
          </w:tcPr>
          <w:p w14:paraId="6842B47D" w14:textId="662BFCC8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6ED63DF" w14:textId="7BE69CD9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ADF0DF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0865BE2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55208184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3CDF34BA" w14:textId="31E59C76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필수로 설정해야 되는 부분을 설정하지 않았을 경우 올바르게 설정하라는 </w:t>
            </w:r>
            <w:r w:rsidR="65DEB8E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를 출력한다.</w:t>
            </w:r>
          </w:p>
        </w:tc>
      </w:tr>
      <w:tr w:rsidR="2C108AF0" w14:paraId="062ED266" w14:textId="77777777" w:rsidTr="7364352F">
        <w:trPr>
          <w:trHeight w:val="300"/>
        </w:trPr>
        <w:tc>
          <w:tcPr>
            <w:tcW w:w="1515" w:type="dxa"/>
            <w:vMerge/>
          </w:tcPr>
          <w:p w14:paraId="294127D0" w14:textId="77777777" w:rsidR="002166BD" w:rsidRDefault="002166BD"/>
        </w:tc>
        <w:tc>
          <w:tcPr>
            <w:tcW w:w="928" w:type="dxa"/>
            <w:shd w:val="clear" w:color="auto" w:fill="auto"/>
          </w:tcPr>
          <w:p w14:paraId="5599571D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49F4269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0886EDD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4D4B98B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57FF8AB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8D33766" w14:textId="3465C9D0" w:rsidR="2C108AF0" w:rsidRDefault="61EB647B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</w:t>
            </w:r>
          </w:p>
        </w:tc>
      </w:tr>
      <w:tr w:rsidR="2C108AF0" w14:paraId="439929DC" w14:textId="77777777" w:rsidTr="7364352F">
        <w:tc>
          <w:tcPr>
            <w:tcW w:w="1515" w:type="dxa"/>
            <w:vMerge/>
            <w:vAlign w:val="center"/>
          </w:tcPr>
          <w:p w14:paraId="78B08D78" w14:textId="77777777" w:rsidR="002166BD" w:rsidRDefault="002166BD"/>
        </w:tc>
        <w:tc>
          <w:tcPr>
            <w:tcW w:w="928" w:type="dxa"/>
          </w:tcPr>
          <w:p w14:paraId="4AC15366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52838E44" w14:textId="48B4550F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B01→B02→B03→B04→A01</w:t>
            </w:r>
          </w:p>
        </w:tc>
      </w:tr>
      <w:tr w:rsidR="61EB647B" w14:paraId="570CC109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18583C4" w14:textId="77777777" w:rsidR="002166BD" w:rsidRDefault="002166BD"/>
        </w:tc>
        <w:tc>
          <w:tcPr>
            <w:tcW w:w="928" w:type="dxa"/>
          </w:tcPr>
          <w:p w14:paraId="1AA7CAF8" w14:textId="436A7D46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3AAD0AC6" w14:textId="23A9835F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B01→B02→B03→B04→B05→E01</w:t>
            </w:r>
          </w:p>
        </w:tc>
      </w:tr>
    </w:tbl>
    <w:p w14:paraId="08F3DEF6" w14:textId="5CE68EBB" w:rsidR="000C1642" w:rsidRDefault="000C1642" w:rsidP="2C108AF0"/>
    <w:p w14:paraId="3E640AC7" w14:textId="36EB101C" w:rsidR="000C1642" w:rsidRDefault="61EB647B" w:rsidP="61EB647B">
      <w:r>
        <w:t xml:space="preserve">UC008. </w:t>
      </w:r>
      <w:r w:rsidRPr="61EB647B">
        <w:rPr>
          <w:rFonts w:ascii="돋움" w:eastAsia="돋움" w:hAnsi="돋움"/>
        </w:rPr>
        <w:t>일정을 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57DC1635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754AC43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F1E565C" w14:textId="0E3C038A" w:rsidR="2C108AF0" w:rsidRDefault="73DA0B40" w:rsidP="73DA0B4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추가해 놓은 일정을 취소할 수 있다.</w:t>
            </w:r>
          </w:p>
        </w:tc>
      </w:tr>
      <w:tr w:rsidR="2C108AF0" w14:paraId="31A78982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8CA5DB9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646506F3" w14:textId="55A60183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 DB</w:t>
            </w:r>
          </w:p>
        </w:tc>
      </w:tr>
      <w:tr w:rsidR="2C108AF0" w14:paraId="71050BC6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59B8AA1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6649F41C" w14:textId="214907C0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UC007(일정을 추가한다)가 정상적으로 수행되어 캘린더 </w:t>
            </w:r>
            <w:r w:rsidR="3BA596D8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일정이 나타나 있어야 한다.</w:t>
            </w:r>
          </w:p>
        </w:tc>
      </w:tr>
      <w:tr w:rsidR="2C108AF0" w14:paraId="0BDEDD5D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38CE973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B6408E1" w14:textId="5709D0BF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해당 일정이 삭제되어 캘린더 </w:t>
            </w:r>
            <w:r w:rsidR="0367480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나타나지 않는다.</w:t>
            </w:r>
          </w:p>
        </w:tc>
      </w:tr>
      <w:tr w:rsidR="2C108AF0" w14:paraId="25F4CFD2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EE3404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2769B0F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62869DDC" w14:textId="2A09A963" w:rsidR="2C108AF0" w:rsidRDefault="61EB647B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Cs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캘린더 </w:t>
            </w:r>
            <w:r w:rsidR="746DF86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에서 </w:t>
            </w:r>
            <w:r w:rsidR="4E77DD51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삭제하길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원하는 날짜를 클릭한다.</w:t>
            </w:r>
          </w:p>
        </w:tc>
      </w:tr>
      <w:tr w:rsidR="2C108AF0" w14:paraId="3289FA39" w14:textId="77777777" w:rsidTr="73DA0B40">
        <w:trPr>
          <w:trHeight w:val="300"/>
        </w:trPr>
        <w:tc>
          <w:tcPr>
            <w:tcW w:w="1515" w:type="dxa"/>
            <w:vMerge/>
          </w:tcPr>
          <w:p w14:paraId="4771677D" w14:textId="77777777" w:rsidR="002166BD" w:rsidRDefault="002166BD"/>
        </w:tc>
        <w:tc>
          <w:tcPr>
            <w:tcW w:w="928" w:type="dxa"/>
            <w:shd w:val="clear" w:color="auto" w:fill="auto"/>
          </w:tcPr>
          <w:p w14:paraId="1B41E05E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55C15092" w14:textId="34E9C570" w:rsidR="2C108AF0" w:rsidRDefault="2B58FD2A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auto"/>
              </w:rPr>
              <w:t>당일 일정 관리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auto"/>
              </w:rPr>
              <w:t xml:space="preserve">로 이동한다. </w:t>
            </w:r>
          </w:p>
        </w:tc>
      </w:tr>
      <w:tr w:rsidR="2C108AF0" w14:paraId="33E0BA4B" w14:textId="77777777" w:rsidTr="73DA0B40">
        <w:tc>
          <w:tcPr>
            <w:tcW w:w="1515" w:type="dxa"/>
            <w:vMerge/>
            <w:vAlign w:val="center"/>
          </w:tcPr>
          <w:p w14:paraId="79FE347B" w14:textId="77777777" w:rsidR="002166BD" w:rsidRDefault="002166BD"/>
        </w:tc>
        <w:tc>
          <w:tcPr>
            <w:tcW w:w="928" w:type="dxa"/>
            <w:shd w:val="clear" w:color="auto" w:fill="auto"/>
          </w:tcPr>
          <w:p w14:paraId="4641119E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2749F934" w14:textId="7A1EB50D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삭제할 일정을 선택한다.</w:t>
            </w:r>
          </w:p>
        </w:tc>
      </w:tr>
      <w:tr w:rsidR="2C108AF0" w14:paraId="1885DA71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5D4255CE" w14:textId="77777777" w:rsidR="002166BD" w:rsidRDefault="002166BD"/>
        </w:tc>
        <w:tc>
          <w:tcPr>
            <w:tcW w:w="928" w:type="dxa"/>
            <w:shd w:val="clear" w:color="auto" w:fill="auto"/>
          </w:tcPr>
          <w:p w14:paraId="15A8ACFA" w14:textId="54C22F54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44E99175" w14:textId="550E37ED" w:rsidR="2C108AF0" w:rsidRDefault="08B09B94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해당 상세 일정</w:t>
            </w:r>
            <w:r w:rsidR="5A166C08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137B02C0" w14:textId="77777777" w:rsidTr="73DA0B40">
        <w:tc>
          <w:tcPr>
            <w:tcW w:w="1515" w:type="dxa"/>
            <w:vMerge/>
            <w:vAlign w:val="center"/>
          </w:tcPr>
          <w:p w14:paraId="261EC2FD" w14:textId="77777777" w:rsidR="002166BD" w:rsidRDefault="002166BD"/>
        </w:tc>
        <w:tc>
          <w:tcPr>
            <w:tcW w:w="928" w:type="dxa"/>
            <w:shd w:val="clear" w:color="auto" w:fill="auto"/>
          </w:tcPr>
          <w:p w14:paraId="726A1AF8" w14:textId="79A080AD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4D6CDB1C" w14:textId="23F38A9E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삭제하기 버튼을 클릭한다.</w:t>
            </w:r>
          </w:p>
        </w:tc>
      </w:tr>
      <w:tr w:rsidR="61EB647B" w14:paraId="28C374D1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366A994" w14:textId="77777777" w:rsidR="002166BD" w:rsidRDefault="002166BD"/>
        </w:tc>
        <w:tc>
          <w:tcPr>
            <w:tcW w:w="928" w:type="dxa"/>
            <w:shd w:val="clear" w:color="auto" w:fill="auto"/>
          </w:tcPr>
          <w:p w14:paraId="70E833B2" w14:textId="58A105A2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38664AB6" w14:textId="3D790C47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일정을 삭제할 것인지 </w:t>
            </w:r>
            <w:r w:rsidR="1E9DB57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 출력한다.</w:t>
            </w:r>
          </w:p>
        </w:tc>
      </w:tr>
      <w:tr w:rsidR="61EB647B" w14:paraId="4B87550E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4DC1C958" w14:textId="77777777" w:rsidR="002166BD" w:rsidRDefault="002166BD"/>
        </w:tc>
        <w:tc>
          <w:tcPr>
            <w:tcW w:w="928" w:type="dxa"/>
            <w:shd w:val="clear" w:color="auto" w:fill="auto"/>
          </w:tcPr>
          <w:p w14:paraId="525C655F" w14:textId="53B909B0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B07</w:t>
            </w:r>
          </w:p>
        </w:tc>
        <w:tc>
          <w:tcPr>
            <w:tcW w:w="5873" w:type="dxa"/>
            <w:shd w:val="clear" w:color="auto" w:fill="auto"/>
          </w:tcPr>
          <w:p w14:paraId="78F6672E" w14:textId="34B3A3DD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‘네’ 버튼을 클릭한다.</w:t>
            </w:r>
          </w:p>
        </w:tc>
      </w:tr>
      <w:tr w:rsidR="61EB647B" w14:paraId="0B733297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5140D0F3" w14:textId="77777777" w:rsidR="002166BD" w:rsidRDefault="002166BD"/>
        </w:tc>
        <w:tc>
          <w:tcPr>
            <w:tcW w:w="928" w:type="dxa"/>
            <w:shd w:val="clear" w:color="auto" w:fill="auto"/>
          </w:tcPr>
          <w:p w14:paraId="28455BC1" w14:textId="6F92CCB6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B08</w:t>
            </w:r>
          </w:p>
        </w:tc>
        <w:tc>
          <w:tcPr>
            <w:tcW w:w="5873" w:type="dxa"/>
            <w:shd w:val="clear" w:color="auto" w:fill="auto"/>
          </w:tcPr>
          <w:p w14:paraId="1C9FC920" w14:textId="4CA1D804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일정을 삭제하며 해당 날짜 </w:t>
            </w:r>
            <w:r w:rsidR="2C1681C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당일 일정 관리 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이동하며 삭제가 완료되었다는 문구를 출력한다.</w:t>
            </w:r>
          </w:p>
        </w:tc>
      </w:tr>
      <w:tr w:rsidR="2C108AF0" w14:paraId="162C8E81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579E4A8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2BAD0A71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97E3CA9" w14:textId="78AB92B7" w:rsidR="2C108AF0" w:rsidRDefault="273D7FB9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삭제 메시지에서 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</w:t>
            </w:r>
            <w:proofErr w:type="spellStart"/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아니오</w:t>
            </w:r>
            <w:proofErr w:type="spellEnd"/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 버튼을 클릭하</w:t>
            </w:r>
            <w:r w:rsidR="05DBE8E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여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삭제하지 않고 선택한 일정 </w:t>
            </w:r>
            <w:r w:rsidR="3ECA93A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수정 화면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 머문다.</w:t>
            </w:r>
          </w:p>
        </w:tc>
      </w:tr>
      <w:tr w:rsidR="2C108AF0" w14:paraId="33C58527" w14:textId="77777777" w:rsidTr="73DA0B40">
        <w:trPr>
          <w:trHeight w:val="300"/>
        </w:trPr>
        <w:tc>
          <w:tcPr>
            <w:tcW w:w="1515" w:type="dxa"/>
            <w:vMerge/>
          </w:tcPr>
          <w:p w14:paraId="649112F3" w14:textId="77777777" w:rsidR="002166BD" w:rsidRDefault="002166BD"/>
        </w:tc>
        <w:tc>
          <w:tcPr>
            <w:tcW w:w="928" w:type="dxa"/>
            <w:shd w:val="clear" w:color="auto" w:fill="auto"/>
          </w:tcPr>
          <w:p w14:paraId="244D3420" w14:textId="35AB0AC3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14:paraId="5D689BFC" w14:textId="728D502E" w:rsidR="2C108AF0" w:rsidRDefault="73DA0B4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일정화면에서 ‘뒤로 가기’ 버튼을 클릭하여 당일 일정 관리 화면으로 이동한다.</w:t>
            </w:r>
          </w:p>
        </w:tc>
      </w:tr>
      <w:tr w:rsidR="2C108AF0" w14:paraId="7CB99C3E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C9B1D8B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BA059D0" w14:textId="3D5DA5E4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5708A9D" w14:textId="610964D6" w:rsidR="2C108AF0" w:rsidRDefault="2C108AF0" w:rsidP="2C108AF0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080DB32" w14:textId="77777777" w:rsidTr="73DA0B40">
        <w:trPr>
          <w:trHeight w:val="300"/>
        </w:trPr>
        <w:tc>
          <w:tcPr>
            <w:tcW w:w="1515" w:type="dxa"/>
            <w:vMerge/>
          </w:tcPr>
          <w:p w14:paraId="2D5B3507" w14:textId="77777777" w:rsidR="002166BD" w:rsidRDefault="002166BD"/>
        </w:tc>
        <w:tc>
          <w:tcPr>
            <w:tcW w:w="928" w:type="dxa"/>
            <w:shd w:val="clear" w:color="auto" w:fill="auto"/>
          </w:tcPr>
          <w:p w14:paraId="7022936B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493138C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50DBCD2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F1D442B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F3AF16C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7E5E5111" w14:textId="6EE6021C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B01→B02→B03→B04→B05→B06→B07→B08</w:t>
            </w:r>
          </w:p>
        </w:tc>
      </w:tr>
      <w:tr w:rsidR="2C108AF0" w14:paraId="18CC484D" w14:textId="77777777" w:rsidTr="73DA0B40">
        <w:tc>
          <w:tcPr>
            <w:tcW w:w="1515" w:type="dxa"/>
            <w:vMerge/>
            <w:vAlign w:val="center"/>
          </w:tcPr>
          <w:p w14:paraId="2D82C232" w14:textId="77777777" w:rsidR="002166BD" w:rsidRDefault="002166BD"/>
        </w:tc>
        <w:tc>
          <w:tcPr>
            <w:tcW w:w="928" w:type="dxa"/>
          </w:tcPr>
          <w:p w14:paraId="428FCD18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6DAD2A71" w14:textId="2A8EF65D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 B04→B05→B06→A01</w:t>
            </w:r>
          </w:p>
        </w:tc>
      </w:tr>
      <w:tr w:rsidR="61EB647B" w14:paraId="517E3587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6462D757" w14:textId="77777777" w:rsidR="002166BD" w:rsidRDefault="002166BD"/>
        </w:tc>
        <w:tc>
          <w:tcPr>
            <w:tcW w:w="928" w:type="dxa"/>
          </w:tcPr>
          <w:p w14:paraId="65EAE72C" w14:textId="4B6336CB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327A25FD" w14:textId="7C429E92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 B04→A02</w:t>
            </w:r>
          </w:p>
        </w:tc>
      </w:tr>
    </w:tbl>
    <w:p w14:paraId="6FFBD3EC" w14:textId="10113187" w:rsidR="000C1642" w:rsidRDefault="000C1642" w:rsidP="2C108AF0"/>
    <w:p w14:paraId="49219F8A" w14:textId="0FF10D2F" w:rsidR="007E70C2" w:rsidRDefault="2C108AF0" w:rsidP="2C108AF0">
      <w:r>
        <w:t xml:space="preserve">UC009. </w:t>
      </w:r>
      <w:r>
        <w:t>일정을</w:t>
      </w:r>
      <w:r>
        <w:t xml:space="preserve"> </w:t>
      </w:r>
      <w:r>
        <w:t>검색한다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023BDCAE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EAC11C2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76186AD" w14:textId="475A57A5" w:rsidR="2C108AF0" w:rsidRDefault="2C108AF0" w:rsidP="2C108AF0">
            <w:r>
              <w:t>사용자가</w:t>
            </w:r>
            <w:r>
              <w:t xml:space="preserve"> </w:t>
            </w:r>
            <w:r>
              <w:t>키워드를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검색한다</w:t>
            </w:r>
            <w:r>
              <w:t xml:space="preserve">. </w:t>
            </w:r>
          </w:p>
        </w:tc>
      </w:tr>
      <w:tr w:rsidR="2C108AF0" w14:paraId="692BAA03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0C56F40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7E21AD9A" w14:textId="16C2369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7F60B6C9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BECBAE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1057322" w14:textId="14DE64CB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UC007(일정을 추가한다)가 정상적으로 수행되어 </w:t>
            </w:r>
            <w:r w:rsidR="78DA547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검색하려는 일정이 일정DB에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있어야 한다.</w:t>
            </w:r>
          </w:p>
        </w:tc>
      </w:tr>
      <w:tr w:rsidR="2C108AF0" w14:paraId="72932DB6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0640F83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3E90928A" w14:textId="7376E090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사용자가 검색한 키워드와 일치하는 일정이 </w:t>
            </w:r>
            <w:r w:rsidR="5B9B967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나타낸다.</w:t>
            </w:r>
          </w:p>
        </w:tc>
      </w:tr>
      <w:tr w:rsidR="2C108AF0" w14:paraId="4DB55884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6E82AFA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17C66B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2CB0826C" w14:textId="7E541303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목록 </w:t>
            </w:r>
            <w:r w:rsidR="091650A3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5D82C6DF" w14:textId="77777777" w:rsidTr="73DA0B40">
        <w:trPr>
          <w:trHeight w:val="300"/>
        </w:trPr>
        <w:tc>
          <w:tcPr>
            <w:tcW w:w="1515" w:type="dxa"/>
            <w:vMerge/>
          </w:tcPr>
          <w:p w14:paraId="79997DB2" w14:textId="77777777" w:rsidR="002166BD" w:rsidRDefault="002166BD"/>
        </w:tc>
        <w:tc>
          <w:tcPr>
            <w:tcW w:w="928" w:type="dxa"/>
            <w:shd w:val="clear" w:color="auto" w:fill="auto"/>
          </w:tcPr>
          <w:p w14:paraId="47D7E3E5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19F0B501" w14:textId="78BF2169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검색 버튼을 클릭한다. </w:t>
            </w:r>
          </w:p>
        </w:tc>
      </w:tr>
      <w:tr w:rsidR="2C108AF0" w14:paraId="20FB4A65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2FBF939C" w14:textId="77777777" w:rsidR="002166BD" w:rsidRDefault="002166BD"/>
        </w:tc>
        <w:tc>
          <w:tcPr>
            <w:tcW w:w="928" w:type="dxa"/>
            <w:shd w:val="clear" w:color="auto" w:fill="auto"/>
          </w:tcPr>
          <w:p w14:paraId="59BFC6D8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1FD1A592" w14:textId="48FF88AA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검색 창에서 검색하고 싶은 키워드를 입력한다.</w:t>
            </w:r>
            <w:r w:rsidRPr="61EB647B">
              <w:rPr>
                <w:rStyle w:val="ae"/>
                <w:rFonts w:asciiTheme="minorHAnsi" w:eastAsiaTheme="minorEastAsia" w:hAnsiTheme="minorHAnsi" w:cstheme="minorBidi"/>
                <w:bCs/>
                <w:color w:val="000000" w:themeColor="text1"/>
              </w:rPr>
              <w:t xml:space="preserve"> </w:t>
            </w:r>
          </w:p>
        </w:tc>
      </w:tr>
      <w:tr w:rsidR="2C108AF0" w14:paraId="2C86534D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610F2F90" w14:textId="77777777" w:rsidR="002166BD" w:rsidRDefault="002166BD"/>
        </w:tc>
        <w:tc>
          <w:tcPr>
            <w:tcW w:w="928" w:type="dxa"/>
            <w:shd w:val="clear" w:color="auto" w:fill="auto"/>
          </w:tcPr>
          <w:p w14:paraId="15EFC5A1" w14:textId="54C22F54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75F7A184" w14:textId="220D9488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키워드와 일치하는 일정</w:t>
            </w:r>
            <w:r w:rsidR="7DE0165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들을 일정 목록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</w:t>
            </w:r>
            <w:r w:rsidR="350BA4CA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정렬기준에 따라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나열한다. </w:t>
            </w:r>
          </w:p>
        </w:tc>
      </w:tr>
      <w:tr w:rsidR="2C108AF0" w14:paraId="656FC5BE" w14:textId="77777777" w:rsidTr="73DA0B40">
        <w:tc>
          <w:tcPr>
            <w:tcW w:w="1515" w:type="dxa"/>
            <w:vMerge/>
            <w:vAlign w:val="center"/>
          </w:tcPr>
          <w:p w14:paraId="2207B188" w14:textId="77777777" w:rsidR="002166BD" w:rsidRDefault="002166BD"/>
        </w:tc>
        <w:tc>
          <w:tcPr>
            <w:tcW w:w="928" w:type="dxa"/>
            <w:shd w:val="clear" w:color="auto" w:fill="auto"/>
          </w:tcPr>
          <w:p w14:paraId="59293033" w14:textId="79A080AD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0D8A9986" w14:textId="088BB829" w:rsidR="2C108AF0" w:rsidRDefault="73DA0B40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검색하고자 하는 일정을 선택한다. </w:t>
            </w:r>
          </w:p>
        </w:tc>
      </w:tr>
      <w:tr w:rsidR="61EB647B" w14:paraId="357346B1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7B0E7DC2" w14:textId="77777777" w:rsidR="002166BD" w:rsidRDefault="002166BD"/>
        </w:tc>
        <w:tc>
          <w:tcPr>
            <w:tcW w:w="928" w:type="dxa"/>
            <w:shd w:val="clear" w:color="auto" w:fill="auto"/>
          </w:tcPr>
          <w:p w14:paraId="7FD9502B" w14:textId="02259972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22753C62" w14:textId="48DFF599" w:rsidR="61EB647B" w:rsidRDefault="0099BEE6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해당 상세 일정 화면으로 이동한다.</w:t>
            </w:r>
          </w:p>
        </w:tc>
      </w:tr>
      <w:tr w:rsidR="2C108AF0" w14:paraId="6828564B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8ECB8BB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3FAD3032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6A5D1287" w14:textId="511BFF50" w:rsidR="2C108AF0" w:rsidRDefault="73DA0B40" w:rsidP="61EB647B">
            <w:pPr>
              <w:pStyle w:val="af"/>
              <w:spacing w:line="259" w:lineRule="auto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일정을 선택하지 않고 ‘뒤로 가기’ 버튼을 클릭하며 캘린더 화면으로 이동한다.</w:t>
            </w:r>
          </w:p>
        </w:tc>
      </w:tr>
      <w:tr w:rsidR="2C108AF0" w14:paraId="1DA3C2D4" w14:textId="77777777" w:rsidTr="73DA0B40">
        <w:trPr>
          <w:trHeight w:val="300"/>
        </w:trPr>
        <w:tc>
          <w:tcPr>
            <w:tcW w:w="1515" w:type="dxa"/>
            <w:vMerge/>
          </w:tcPr>
          <w:p w14:paraId="72BDB850" w14:textId="77777777" w:rsidR="002166BD" w:rsidRDefault="002166BD"/>
        </w:tc>
        <w:tc>
          <w:tcPr>
            <w:tcW w:w="928" w:type="dxa"/>
            <w:shd w:val="clear" w:color="auto" w:fill="auto"/>
          </w:tcPr>
          <w:p w14:paraId="0950F61C" w14:textId="6DB38FD8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C5B4C45" w14:textId="38CF40B1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9761943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0C86A8D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1E0B26D0" w14:textId="26E4DCC6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EC256C7" w14:textId="087C2B23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F9CB4A2" w14:textId="77777777" w:rsidTr="73DA0B40">
        <w:trPr>
          <w:trHeight w:val="300"/>
        </w:trPr>
        <w:tc>
          <w:tcPr>
            <w:tcW w:w="1515" w:type="dxa"/>
            <w:vMerge/>
          </w:tcPr>
          <w:p w14:paraId="7E66D858" w14:textId="77777777" w:rsidR="002166BD" w:rsidRDefault="002166BD"/>
        </w:tc>
        <w:tc>
          <w:tcPr>
            <w:tcW w:w="928" w:type="dxa"/>
            <w:shd w:val="clear" w:color="auto" w:fill="auto"/>
          </w:tcPr>
          <w:p w14:paraId="5584E8F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7DB2AA4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BD90879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481E456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0E70431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7CC5590" w14:textId="2551DE19" w:rsidR="2C108AF0" w:rsidRDefault="61EB647B" w:rsidP="1D4506E1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→B02→B03→B04→B05→B06</w:t>
            </w:r>
          </w:p>
        </w:tc>
      </w:tr>
      <w:tr w:rsidR="2C108AF0" w14:paraId="46DEEB83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6F31D007" w14:textId="77777777" w:rsidR="002166BD" w:rsidRDefault="002166BD"/>
        </w:tc>
        <w:tc>
          <w:tcPr>
            <w:tcW w:w="928" w:type="dxa"/>
          </w:tcPr>
          <w:p w14:paraId="1CC5EE35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7AD1DABE" w14:textId="33CCBD4F" w:rsidR="2C108AF0" w:rsidRDefault="61EB647B" w:rsidP="1D4506E1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→B02→B03→B04→A01</w:t>
            </w:r>
          </w:p>
        </w:tc>
      </w:tr>
    </w:tbl>
    <w:p w14:paraId="787340A1" w14:textId="35E8D6B0" w:rsidR="7364352F" w:rsidRDefault="7364352F"/>
    <w:p w14:paraId="0885F9C5" w14:textId="10113187" w:rsidR="007E70C2" w:rsidRDefault="007E70C2" w:rsidP="2C108AF0"/>
    <w:p w14:paraId="452C04C7" w14:textId="6817E70F" w:rsidR="007E70C2" w:rsidRDefault="61EB647B" w:rsidP="2C108AF0">
      <w:r>
        <w:t xml:space="preserve">UC010. </w:t>
      </w:r>
      <w:r>
        <w:t>일정</w:t>
      </w:r>
      <w:r>
        <w:t xml:space="preserve"> </w:t>
      </w:r>
      <w:r>
        <w:t>목록을</w:t>
      </w:r>
      <w:r>
        <w:t xml:space="preserve"> </w:t>
      </w:r>
      <w:r>
        <w:t>조회한다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1A2B866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19B9B08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863B76A" w14:textId="3701CE48" w:rsidR="2C108AF0" w:rsidRDefault="2C108AF0" w:rsidP="2C108AF0">
            <w:r>
              <w:t>사용자가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일정들을</w:t>
            </w:r>
            <w:r>
              <w:t xml:space="preserve"> </w:t>
            </w:r>
            <w:r>
              <w:t>날짜와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</w:tr>
      <w:tr w:rsidR="2C108AF0" w14:paraId="316F6CD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5594D27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56D923CD" w14:textId="235DABBA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0D77CCB3" w14:textId="77777777" w:rsidTr="7364352F">
        <w:trPr>
          <w:trHeight w:val="495"/>
        </w:trPr>
        <w:tc>
          <w:tcPr>
            <w:tcW w:w="1515" w:type="dxa"/>
            <w:shd w:val="clear" w:color="auto" w:fill="CCCCCC"/>
            <w:vAlign w:val="center"/>
          </w:tcPr>
          <w:p w14:paraId="2C8C775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69462A15" w14:textId="10EDA598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7252F83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73161A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69D1FC1" w14:textId="3912F8DB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추가한 일정들을 날짜</w:t>
            </w:r>
            <w:r w:rsidR="008B85C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순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또는 카테고리별로 목록을 나타낸다.</w:t>
            </w:r>
          </w:p>
        </w:tc>
      </w:tr>
      <w:tr w:rsidR="2C108AF0" w14:paraId="696F7CF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E422BB1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5623CE2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34E67FC" w14:textId="17B175F5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목록 페이지로 이동한다.</w:t>
            </w:r>
          </w:p>
        </w:tc>
      </w:tr>
      <w:tr w:rsidR="2C108AF0" w14:paraId="62A9FF77" w14:textId="77777777" w:rsidTr="7364352F">
        <w:trPr>
          <w:trHeight w:val="300"/>
        </w:trPr>
        <w:tc>
          <w:tcPr>
            <w:tcW w:w="1515" w:type="dxa"/>
            <w:vMerge/>
          </w:tcPr>
          <w:p w14:paraId="71DD5F88" w14:textId="77777777" w:rsidR="002166BD" w:rsidRDefault="002166BD"/>
        </w:tc>
        <w:tc>
          <w:tcPr>
            <w:tcW w:w="928" w:type="dxa"/>
            <w:shd w:val="clear" w:color="auto" w:fill="auto"/>
          </w:tcPr>
          <w:p w14:paraId="4461FE53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19A400E" w14:textId="14FA3275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원하는 </w:t>
            </w:r>
            <w:r w:rsidR="15744AA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 기준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을 선택한다.</w:t>
            </w:r>
          </w:p>
        </w:tc>
      </w:tr>
      <w:tr w:rsidR="2C108AF0" w14:paraId="40D4669A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CDD6627" w14:textId="77777777" w:rsidR="002166BD" w:rsidRDefault="002166BD"/>
        </w:tc>
        <w:tc>
          <w:tcPr>
            <w:tcW w:w="928" w:type="dxa"/>
            <w:shd w:val="clear" w:color="auto" w:fill="auto"/>
          </w:tcPr>
          <w:p w14:paraId="137920C4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075D4783" w14:textId="7B197D48" w:rsidR="2C108AF0" w:rsidRDefault="0D58B294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한 </w:t>
            </w:r>
            <w:r w:rsidR="44B428F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정렬기준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맞게 일정들을 나타낸다.</w:t>
            </w:r>
          </w:p>
        </w:tc>
      </w:tr>
      <w:tr w:rsidR="2C108AF0" w14:paraId="77F6CCA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E386BEC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3181BB7F" w14:textId="19E264CD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D1CD96D" w14:textId="14D68177" w:rsidR="2C108AF0" w:rsidRDefault="2C108AF0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8EAA689" w14:textId="77777777" w:rsidTr="7364352F">
        <w:trPr>
          <w:trHeight w:val="300"/>
        </w:trPr>
        <w:tc>
          <w:tcPr>
            <w:tcW w:w="1515" w:type="dxa"/>
            <w:vMerge/>
          </w:tcPr>
          <w:p w14:paraId="4AFB40A0" w14:textId="77777777" w:rsidR="002166BD" w:rsidRDefault="002166BD"/>
        </w:tc>
        <w:tc>
          <w:tcPr>
            <w:tcW w:w="928" w:type="dxa"/>
            <w:shd w:val="clear" w:color="auto" w:fill="auto"/>
          </w:tcPr>
          <w:p w14:paraId="6481526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A1FD5A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FE9779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2567C13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ED36C0D" w14:textId="2192F8AF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635B441" w14:textId="354B373B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61A532C2" w14:textId="77777777" w:rsidTr="7364352F">
        <w:trPr>
          <w:trHeight w:val="300"/>
        </w:trPr>
        <w:tc>
          <w:tcPr>
            <w:tcW w:w="1515" w:type="dxa"/>
            <w:vMerge/>
          </w:tcPr>
          <w:p w14:paraId="243C0308" w14:textId="77777777" w:rsidR="002166BD" w:rsidRDefault="002166BD"/>
        </w:tc>
        <w:tc>
          <w:tcPr>
            <w:tcW w:w="928" w:type="dxa"/>
            <w:shd w:val="clear" w:color="auto" w:fill="auto"/>
          </w:tcPr>
          <w:p w14:paraId="4E81CC28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2CCEE28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7F6CDA29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7F54613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CEC13D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7853949B" w14:textId="0773ADFC" w:rsidR="2C108AF0" w:rsidRDefault="61EB647B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2C108AF0" w14:paraId="25B526F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310BAFF" w14:textId="77777777" w:rsidR="002166BD" w:rsidRDefault="002166BD"/>
        </w:tc>
        <w:tc>
          <w:tcPr>
            <w:tcW w:w="928" w:type="dxa"/>
          </w:tcPr>
          <w:p w14:paraId="2A408107" w14:textId="0DF94A44" w:rsidR="2C108AF0" w:rsidRDefault="2C108AF0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5873" w:type="dxa"/>
          </w:tcPr>
          <w:p w14:paraId="27F7047B" w14:textId="208D3756" w:rsidR="2C108AF0" w:rsidRDefault="2C108AF0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</w:p>
        </w:tc>
      </w:tr>
    </w:tbl>
    <w:p w14:paraId="62673035" w14:textId="10113187" w:rsidR="007E70C2" w:rsidRDefault="007E70C2" w:rsidP="2C108AF0"/>
    <w:p w14:paraId="71D3CC43" w14:textId="4AA9866F" w:rsidR="007E70C2" w:rsidRDefault="61EB647B" w:rsidP="2C108AF0">
      <w:r>
        <w:t xml:space="preserve">UC011. </w:t>
      </w:r>
      <w:r>
        <w:t>일정을</w:t>
      </w:r>
      <w:r>
        <w:t xml:space="preserve"> </w:t>
      </w:r>
      <w:r>
        <w:t>수정한다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3892764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1D9E0A8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797D267D" w14:textId="73C6FF9A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수정하면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2C108AF0" w14:paraId="127DF2F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7116512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0D030C63" w14:textId="3AB004BB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051C98C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9F73BE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49859AB1" w14:textId="6058DC03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UC007(일정을 추가한다)가 정상적으로 수행되어 </w:t>
            </w:r>
            <w:r w:rsidR="54192FE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일정DB에 해당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일정이 추가되어 있어야 한다.</w:t>
            </w:r>
          </w:p>
        </w:tc>
      </w:tr>
      <w:tr w:rsidR="2C108AF0" w14:paraId="61277DFB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3D1988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340F35F7" w14:textId="4CE6291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변경한 일정이 정상적으로 저장되어야 한다.</w:t>
            </w:r>
          </w:p>
        </w:tc>
      </w:tr>
      <w:tr w:rsidR="2C108AF0" w14:paraId="4D148C90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E101683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140AA96C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40C07995" w14:textId="042B7BB4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수정하고자 하는 일정을 선택한다.</w:t>
            </w:r>
          </w:p>
        </w:tc>
      </w:tr>
      <w:tr w:rsidR="2C108AF0" w14:paraId="60F7ECB3" w14:textId="77777777" w:rsidTr="7364352F">
        <w:trPr>
          <w:trHeight w:val="300"/>
        </w:trPr>
        <w:tc>
          <w:tcPr>
            <w:tcW w:w="1515" w:type="dxa"/>
            <w:vMerge/>
          </w:tcPr>
          <w:p w14:paraId="2828BBC8" w14:textId="77777777" w:rsidR="002166BD" w:rsidRDefault="002166BD"/>
        </w:tc>
        <w:tc>
          <w:tcPr>
            <w:tcW w:w="928" w:type="dxa"/>
            <w:shd w:val="clear" w:color="auto" w:fill="auto"/>
          </w:tcPr>
          <w:p w14:paraId="32C31B33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6FEEBA0C" w14:textId="5175F63E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해당 </w:t>
            </w:r>
            <w:r w:rsidR="06751A6C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35676349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8CAD192" w14:textId="77777777" w:rsidR="002166BD" w:rsidRDefault="002166BD"/>
        </w:tc>
        <w:tc>
          <w:tcPr>
            <w:tcW w:w="928" w:type="dxa"/>
            <w:shd w:val="clear" w:color="auto" w:fill="auto"/>
          </w:tcPr>
          <w:p w14:paraId="2E65F402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6A04E0D0" w14:textId="59112DA1" w:rsidR="2C108AF0" w:rsidRDefault="2C108AF0" w:rsidP="2C108AF0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해당 일정을 수정한다.</w:t>
            </w:r>
          </w:p>
        </w:tc>
      </w:tr>
      <w:tr w:rsidR="2C108AF0" w14:paraId="720CEA61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EFCC229" w14:textId="77777777" w:rsidR="002166BD" w:rsidRDefault="002166BD"/>
        </w:tc>
        <w:tc>
          <w:tcPr>
            <w:tcW w:w="928" w:type="dxa"/>
            <w:shd w:val="clear" w:color="auto" w:fill="auto"/>
          </w:tcPr>
          <w:p w14:paraId="3C0F5553" w14:textId="54C22F54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40FBF9AF" w14:textId="313CEFC7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</w:t>
            </w:r>
            <w:proofErr w:type="gramStart"/>
            <w:r w:rsidR="6FD753D1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확인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</w:t>
            </w:r>
            <w:r w:rsidR="3BDC488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버튼을</w:t>
            </w:r>
            <w:proofErr w:type="gramEnd"/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클릭한다. </w:t>
            </w:r>
          </w:p>
        </w:tc>
      </w:tr>
      <w:tr w:rsidR="2C108AF0" w14:paraId="5E3C9976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7AFDD37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A39700B" w14:textId="65DFC187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244C1ED" w14:textId="641BCB55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</w:p>
        </w:tc>
      </w:tr>
      <w:tr w:rsidR="2C108AF0" w14:paraId="107CDEE0" w14:textId="77777777" w:rsidTr="7364352F">
        <w:trPr>
          <w:trHeight w:val="300"/>
        </w:trPr>
        <w:tc>
          <w:tcPr>
            <w:tcW w:w="1515" w:type="dxa"/>
            <w:vMerge/>
          </w:tcPr>
          <w:p w14:paraId="4BE26E98" w14:textId="77777777" w:rsidR="002166BD" w:rsidRDefault="002166BD"/>
        </w:tc>
        <w:tc>
          <w:tcPr>
            <w:tcW w:w="928" w:type="dxa"/>
            <w:shd w:val="clear" w:color="auto" w:fill="auto"/>
          </w:tcPr>
          <w:p w14:paraId="05D89C7C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8DBCC4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C96BD1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3BCECC4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5CC804F5" w14:textId="1F0C89EB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34E7C74E" w14:textId="32B01C84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문구를 출력한다.</w:t>
            </w:r>
          </w:p>
        </w:tc>
      </w:tr>
      <w:tr w:rsidR="2C108AF0" w14:paraId="47DBD5D7" w14:textId="77777777" w:rsidTr="7364352F">
        <w:trPr>
          <w:trHeight w:val="300"/>
        </w:trPr>
        <w:tc>
          <w:tcPr>
            <w:tcW w:w="1515" w:type="dxa"/>
            <w:vMerge/>
          </w:tcPr>
          <w:p w14:paraId="6EE699A2" w14:textId="77777777" w:rsidR="002166BD" w:rsidRDefault="002166BD"/>
        </w:tc>
        <w:tc>
          <w:tcPr>
            <w:tcW w:w="928" w:type="dxa"/>
            <w:shd w:val="clear" w:color="auto" w:fill="auto"/>
          </w:tcPr>
          <w:p w14:paraId="1C78B3C1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81B802F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0F54CC8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F2E2D01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9F99A0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4B42AA6" w14:textId="3C1E0DB2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</w:t>
            </w:r>
          </w:p>
        </w:tc>
      </w:tr>
      <w:tr w:rsidR="2C108AF0" w14:paraId="21A9FEE9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0BAF83D" w14:textId="77777777" w:rsidR="002166BD" w:rsidRDefault="002166BD"/>
        </w:tc>
        <w:tc>
          <w:tcPr>
            <w:tcW w:w="928" w:type="dxa"/>
          </w:tcPr>
          <w:p w14:paraId="6EC5F915" w14:textId="653008AE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3CFE6782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4F8C81E5" w14:textId="58244053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2C108AF0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→B02→B03→B04→E01</w:t>
            </w:r>
          </w:p>
        </w:tc>
      </w:tr>
    </w:tbl>
    <w:p w14:paraId="00183E2C" w14:textId="10113187" w:rsidR="007E70C2" w:rsidRDefault="007E70C2" w:rsidP="2C108AF0"/>
    <w:p w14:paraId="787F3F31" w14:textId="28A20EDA" w:rsidR="007E70C2" w:rsidRDefault="61EB647B" w:rsidP="61EB647B">
      <w:r>
        <w:t xml:space="preserve">UC012. </w:t>
      </w:r>
      <w:r>
        <w:t>카테고리를</w:t>
      </w:r>
      <w:r>
        <w:t xml:space="preserve"> </w:t>
      </w:r>
      <w:r w:rsidR="2D627A86">
        <w:t>추가</w:t>
      </w:r>
      <w:r>
        <w:t>한다</w:t>
      </w:r>
      <w:r>
        <w:t>.</w:t>
      </w: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1028"/>
        <w:gridCol w:w="5773"/>
      </w:tblGrid>
      <w:tr w:rsidR="2C108AF0" w14:paraId="12FB28E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9F9D26D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7A8933B" w14:textId="503FADEB" w:rsidR="2C108AF0" w:rsidRDefault="5ADD34B5" w:rsidP="2C108AF0"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 w:rsidR="3F1F10C4">
              <w:t>카테고리를</w:t>
            </w:r>
            <w:r w:rsidR="2DC22676">
              <w:t xml:space="preserve"> </w:t>
            </w:r>
            <w:r w:rsidR="2DC22676">
              <w:t>공개범위를</w:t>
            </w:r>
            <w:r w:rsidR="2DC22676">
              <w:t xml:space="preserve"> </w:t>
            </w:r>
            <w:r w:rsidR="2DC22676">
              <w:t>설정하여</w:t>
            </w:r>
            <w:r w:rsidR="3F1F10C4">
              <w:t xml:space="preserve"> </w:t>
            </w:r>
            <w:r w:rsidR="3F1F10C4">
              <w:t>추가한다</w:t>
            </w:r>
            <w:r w:rsidR="2C108AF0">
              <w:t>.</w:t>
            </w:r>
          </w:p>
        </w:tc>
      </w:tr>
      <w:tr w:rsidR="2C108AF0" w14:paraId="5C3B8CFB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357A45E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5A3439A2" w14:textId="6575A30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일정DB, 카테고리DB</w:t>
            </w:r>
          </w:p>
        </w:tc>
      </w:tr>
      <w:tr w:rsidR="2C108AF0" w14:paraId="6084F98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BDD25A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70C12765" w14:textId="761039B1" w:rsidR="2C108AF0" w:rsidRDefault="4E1007ED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일정 추가 화면 또는 상세 일정 화면으로 이동해야 한다.</w:t>
            </w:r>
          </w:p>
        </w:tc>
      </w:tr>
      <w:tr w:rsidR="2C108AF0" w14:paraId="142A439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59238B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5909B94" w14:textId="3AE82041" w:rsidR="2C108AF0" w:rsidRDefault="1F647E29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추가된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카테고리가 </w:t>
            </w:r>
            <w:r w:rsidR="5D61A31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카테고리DB에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있어야 한다.</w:t>
            </w:r>
          </w:p>
        </w:tc>
      </w:tr>
      <w:tr w:rsidR="2C108AF0" w14:paraId="5CF1951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AF1BA26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1028" w:type="dxa"/>
            <w:shd w:val="clear" w:color="auto" w:fill="auto"/>
          </w:tcPr>
          <w:p w14:paraId="04D8B28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773" w:type="dxa"/>
            <w:shd w:val="clear" w:color="auto" w:fill="auto"/>
          </w:tcPr>
          <w:p w14:paraId="7F076F67" w14:textId="7F22C99A" w:rsidR="2C108AF0" w:rsidRDefault="4FE01654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추가화면 또는 상세 일정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0BBE0F91" w14:textId="77777777" w:rsidTr="7364352F">
        <w:trPr>
          <w:trHeight w:val="300"/>
        </w:trPr>
        <w:tc>
          <w:tcPr>
            <w:tcW w:w="1515" w:type="dxa"/>
            <w:vMerge/>
          </w:tcPr>
          <w:p w14:paraId="32C9B240" w14:textId="77777777" w:rsidR="002166BD" w:rsidRDefault="002166BD"/>
        </w:tc>
        <w:tc>
          <w:tcPr>
            <w:tcW w:w="1028" w:type="dxa"/>
            <w:shd w:val="clear" w:color="auto" w:fill="auto"/>
          </w:tcPr>
          <w:p w14:paraId="334C8C02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773" w:type="dxa"/>
            <w:shd w:val="clear" w:color="auto" w:fill="auto"/>
          </w:tcPr>
          <w:p w14:paraId="05BC7490" w14:textId="4B683FB1" w:rsidR="2C108AF0" w:rsidRDefault="07415187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카테고리 추가 버튼을 클릭한다.</w:t>
            </w:r>
          </w:p>
        </w:tc>
      </w:tr>
      <w:tr w:rsidR="2C108AF0" w14:paraId="718AC336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921758C" w14:textId="77777777" w:rsidR="002166BD" w:rsidRDefault="002166BD"/>
        </w:tc>
        <w:tc>
          <w:tcPr>
            <w:tcW w:w="1028" w:type="dxa"/>
            <w:shd w:val="clear" w:color="auto" w:fill="auto"/>
          </w:tcPr>
          <w:p w14:paraId="52AD7E78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773" w:type="dxa"/>
            <w:shd w:val="clear" w:color="auto" w:fill="auto"/>
          </w:tcPr>
          <w:p w14:paraId="2CD71D2D" w14:textId="149034AB" w:rsidR="2C108AF0" w:rsidRDefault="5E09635A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카테고리 추가 화면으로 이동한다.</w:t>
            </w:r>
          </w:p>
        </w:tc>
      </w:tr>
      <w:tr w:rsidR="2C108AF0" w14:paraId="2D90D6C4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1334C1A4" w14:textId="77777777" w:rsidR="002166BD" w:rsidRDefault="002166BD"/>
        </w:tc>
        <w:tc>
          <w:tcPr>
            <w:tcW w:w="1028" w:type="dxa"/>
            <w:shd w:val="clear" w:color="auto" w:fill="auto"/>
          </w:tcPr>
          <w:p w14:paraId="428216C7" w14:textId="7FCBDA2B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773" w:type="dxa"/>
            <w:shd w:val="clear" w:color="auto" w:fill="auto"/>
          </w:tcPr>
          <w:p w14:paraId="2EA5A6ED" w14:textId="7823BCC8" w:rsidR="61EB647B" w:rsidRDefault="6267650E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카테고리명을 입력하고 공개 설정을 한</w:t>
            </w:r>
            <w:r w:rsidR="4E8600F5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뒤, 확인 버튼을 클릭한다.</w:t>
            </w:r>
          </w:p>
        </w:tc>
      </w:tr>
      <w:tr w:rsidR="2C108AF0" w14:paraId="5311CF5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1261AAA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1028" w:type="dxa"/>
            <w:shd w:val="clear" w:color="auto" w:fill="auto"/>
          </w:tcPr>
          <w:p w14:paraId="2C7F68C2" w14:textId="784DC1FD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773" w:type="dxa"/>
            <w:shd w:val="clear" w:color="auto" w:fill="auto"/>
          </w:tcPr>
          <w:p w14:paraId="04305B21" w14:textId="26725F29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64B566B6" w14:textId="77777777" w:rsidTr="7364352F">
        <w:trPr>
          <w:trHeight w:val="300"/>
        </w:trPr>
        <w:tc>
          <w:tcPr>
            <w:tcW w:w="1515" w:type="dxa"/>
            <w:vMerge/>
          </w:tcPr>
          <w:p w14:paraId="4372CAE7" w14:textId="77777777" w:rsidR="002166BD" w:rsidRDefault="002166BD"/>
        </w:tc>
        <w:tc>
          <w:tcPr>
            <w:tcW w:w="1028" w:type="dxa"/>
            <w:shd w:val="clear" w:color="auto" w:fill="auto"/>
          </w:tcPr>
          <w:p w14:paraId="7F5ECE18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773" w:type="dxa"/>
            <w:shd w:val="clear" w:color="auto" w:fill="auto"/>
          </w:tcPr>
          <w:p w14:paraId="26520790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1E11343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23CA519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1028" w:type="dxa"/>
            <w:shd w:val="clear" w:color="auto" w:fill="auto"/>
          </w:tcPr>
          <w:p w14:paraId="320CFA21" w14:textId="1F0C89EB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773" w:type="dxa"/>
            <w:shd w:val="clear" w:color="auto" w:fill="auto"/>
          </w:tcPr>
          <w:p w14:paraId="6C9A7757" w14:textId="123D04C0" w:rsidR="61EB647B" w:rsidRDefault="167B2EF4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동일한 카테고리명이 카테고리DB에 존재한다면, ‘동일한 카테고리가 이미 존재합니다’ 라는 메시지를 출력한다.</w:t>
            </w:r>
          </w:p>
        </w:tc>
      </w:tr>
      <w:tr w:rsidR="2C108AF0" w14:paraId="7DE6D73A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CE90793" w14:textId="77777777" w:rsidR="002166BD" w:rsidRDefault="002166BD"/>
        </w:tc>
        <w:tc>
          <w:tcPr>
            <w:tcW w:w="1028" w:type="dxa"/>
            <w:shd w:val="clear" w:color="auto" w:fill="auto"/>
          </w:tcPr>
          <w:p w14:paraId="3761195B" w14:textId="72C8DE31" w:rsidR="2C108AF0" w:rsidRDefault="2C108AF0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773" w:type="dxa"/>
            <w:shd w:val="clear" w:color="auto" w:fill="auto"/>
          </w:tcPr>
          <w:p w14:paraId="5BFFB6B6" w14:textId="7FE514F8" w:rsidR="2C108AF0" w:rsidRDefault="2C108AF0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9A43F7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71A2DDC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1028" w:type="dxa"/>
          </w:tcPr>
          <w:p w14:paraId="3409E488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773" w:type="dxa"/>
          </w:tcPr>
          <w:p w14:paraId="63A6EF3C" w14:textId="3E734EE8" w:rsidR="2C108AF0" w:rsidRDefault="2C108AF0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2C108AF0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</w:t>
            </w:r>
          </w:p>
        </w:tc>
      </w:tr>
      <w:tr w:rsidR="61EB647B" w14:paraId="6EDE6064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A637329" w14:textId="77777777" w:rsidR="002166BD" w:rsidRDefault="002166BD"/>
        </w:tc>
        <w:tc>
          <w:tcPr>
            <w:tcW w:w="1028" w:type="dxa"/>
          </w:tcPr>
          <w:p w14:paraId="49A31C55" w14:textId="58223647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343F09F2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773" w:type="dxa"/>
          </w:tcPr>
          <w:p w14:paraId="07DE2B81" w14:textId="0BFCE0BA" w:rsidR="61EB647B" w:rsidRDefault="61EB647B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  <w:r w:rsidR="03F9ECE8"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→B04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→E01</w:t>
            </w:r>
          </w:p>
        </w:tc>
      </w:tr>
    </w:tbl>
    <w:p w14:paraId="3F4633A9" w14:textId="10113187" w:rsidR="007E70C2" w:rsidRDefault="007E70C2" w:rsidP="2C108AF0"/>
    <w:p w14:paraId="3171E082" w14:textId="19C1C82C" w:rsidR="007E70C2" w:rsidRDefault="61EB647B" w:rsidP="2C108AF0">
      <w:r>
        <w:t xml:space="preserve">UC013. </w:t>
      </w:r>
      <w:r>
        <w:t>알림을</w:t>
      </w:r>
      <w:r>
        <w:t xml:space="preserve"> </w:t>
      </w:r>
      <w:r>
        <w:t>설정한다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F28E8E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FDA8246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BA5A161" w14:textId="78B8F2B3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47FCE494">
              <w:t>설정</w:t>
            </w:r>
            <w:r w:rsidR="2F18DDD6"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날짜가</w:t>
            </w:r>
            <w:r>
              <w:t xml:space="preserve"> </w:t>
            </w:r>
            <w:r>
              <w:t>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알릴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알람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2C108AF0" w14:paraId="4C92402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1C5CCE4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75937B09" w14:textId="51A54B0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660306B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B8F98A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367627DF" w14:textId="18B672B6" w:rsidR="2C108AF0" w:rsidRDefault="2D6F75BE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 xml:space="preserve">상세 일정 화면 또는 일정 추가 화면으로 이동해야 한다. </w:t>
            </w:r>
            <w:r w:rsidR="1D4506E1"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 xml:space="preserve"> </w:t>
            </w:r>
          </w:p>
        </w:tc>
      </w:tr>
      <w:tr w:rsidR="2C108AF0" w14:paraId="29B4552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4FEE5E4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291F515" w14:textId="0ADA61E8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추가된 일정과 함께 원하는 시간에 알람이 설정된다. </w:t>
            </w:r>
          </w:p>
        </w:tc>
      </w:tr>
      <w:tr w:rsidR="2C108AF0" w14:paraId="114BD490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06B2AA9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365146B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625C581E" w14:textId="614293A9" w:rsidR="2C108AF0" w:rsidRDefault="34DADEE0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1BBE14DB" w14:textId="77777777" w:rsidTr="7364352F">
        <w:trPr>
          <w:trHeight w:val="300"/>
        </w:trPr>
        <w:tc>
          <w:tcPr>
            <w:tcW w:w="1515" w:type="dxa"/>
            <w:vMerge/>
          </w:tcPr>
          <w:p w14:paraId="6DB199EE" w14:textId="77777777" w:rsidR="002166BD" w:rsidRDefault="002166BD"/>
        </w:tc>
        <w:tc>
          <w:tcPr>
            <w:tcW w:w="928" w:type="dxa"/>
            <w:shd w:val="clear" w:color="auto" w:fill="auto"/>
          </w:tcPr>
          <w:p w14:paraId="4D27557F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366B03C7" w14:textId="17B97CC8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설정하고 싶은 알림 시간을 설정한다.</w:t>
            </w:r>
          </w:p>
        </w:tc>
      </w:tr>
      <w:tr w:rsidR="2C108AF0" w14:paraId="11538D04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7C7FE0C" w14:textId="77777777" w:rsidR="002166BD" w:rsidRDefault="002166BD"/>
        </w:tc>
        <w:tc>
          <w:tcPr>
            <w:tcW w:w="928" w:type="dxa"/>
            <w:shd w:val="clear" w:color="auto" w:fill="auto"/>
          </w:tcPr>
          <w:p w14:paraId="316A8983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33B5A32C" w14:textId="095415EE" w:rsidR="61EB647B" w:rsidRDefault="628195E6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버튼을 클릭한다.</w:t>
            </w:r>
          </w:p>
        </w:tc>
      </w:tr>
      <w:tr w:rsidR="2C108AF0" w14:paraId="51AA5AD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F08FB72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93466C7" w14:textId="64D079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CAAC065" w14:textId="31D6CC83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2EF34EC" w14:textId="77777777" w:rsidTr="7364352F">
        <w:trPr>
          <w:trHeight w:val="300"/>
        </w:trPr>
        <w:tc>
          <w:tcPr>
            <w:tcW w:w="1515" w:type="dxa"/>
            <w:vMerge/>
          </w:tcPr>
          <w:p w14:paraId="656655D1" w14:textId="77777777" w:rsidR="002166BD" w:rsidRDefault="002166BD"/>
        </w:tc>
        <w:tc>
          <w:tcPr>
            <w:tcW w:w="928" w:type="dxa"/>
            <w:shd w:val="clear" w:color="auto" w:fill="auto"/>
          </w:tcPr>
          <w:p w14:paraId="60024376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2197F76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111B237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C6211D3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3BA64315" w14:textId="1F0C89EB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6BBD7D51" w14:textId="256F4CE1" w:rsidR="61EB647B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필수로 설정해야 되는 부분을 설정하지 않았을 경우 올바르게 설정하라는 </w:t>
            </w:r>
            <w:r w:rsidR="2708DF5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를 출력한다.</w:t>
            </w:r>
          </w:p>
        </w:tc>
      </w:tr>
      <w:tr w:rsidR="2C108AF0" w14:paraId="3B25FCB0" w14:textId="77777777" w:rsidTr="7364352F">
        <w:trPr>
          <w:trHeight w:val="300"/>
        </w:trPr>
        <w:tc>
          <w:tcPr>
            <w:tcW w:w="1515" w:type="dxa"/>
            <w:vMerge/>
          </w:tcPr>
          <w:p w14:paraId="293609D3" w14:textId="77777777" w:rsidR="002166BD" w:rsidRDefault="002166BD"/>
        </w:tc>
        <w:tc>
          <w:tcPr>
            <w:tcW w:w="928" w:type="dxa"/>
            <w:shd w:val="clear" w:color="auto" w:fill="auto"/>
          </w:tcPr>
          <w:p w14:paraId="451B2401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919EB5B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CAED397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EAF6855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7F21F2E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2B1B3B16" w14:textId="25319229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61EB647B" w14:paraId="5D72F065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FEBE332" w14:textId="77777777" w:rsidR="002166BD" w:rsidRDefault="002166BD"/>
        </w:tc>
        <w:tc>
          <w:tcPr>
            <w:tcW w:w="928" w:type="dxa"/>
          </w:tcPr>
          <w:p w14:paraId="65E4D401" w14:textId="19BB133B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7F0E9458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6EF2D0FA" w14:textId="583B1F99" w:rsidR="61EB647B" w:rsidRDefault="61EB647B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42A962CD" w14:textId="10113187" w:rsidR="007E70C2" w:rsidRDefault="007E70C2" w:rsidP="2C108AF0"/>
    <w:p w14:paraId="512E2F32" w14:textId="18232F9C" w:rsidR="007E70C2" w:rsidRDefault="2C108AF0" w:rsidP="2C108AF0">
      <w:r>
        <w:t xml:space="preserve">UC014. </w:t>
      </w:r>
      <w:r>
        <w:t>장소를</w:t>
      </w:r>
      <w:r>
        <w:t xml:space="preserve"> </w:t>
      </w:r>
      <w:r>
        <w:t>설정한다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0D4A4DB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0A0BAEB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A58825F" w14:textId="324F6222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7E8350ED">
              <w:t>설정</w:t>
            </w:r>
            <w:r w:rsidR="4B407FB7"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장소를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2C108AF0" w14:paraId="33DAB01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A6318B0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2E9719D6" w14:textId="736DD199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099D792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C9AEF22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2E718119" w14:textId="35171357" w:rsidR="2C108AF0" w:rsidRDefault="2573E09E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상세 일정 화면 또는 일정 추가 화면으로 이동해야 한다.</w:t>
            </w:r>
          </w:p>
        </w:tc>
      </w:tr>
      <w:tr w:rsidR="2C108AF0" w14:paraId="69E6206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FEBED65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89BDF3F" w14:textId="7ABBD1E1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일정이 </w:t>
            </w:r>
            <w:r w:rsidR="1DBC922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될 때 장소가 올바르게 설정된다.</w:t>
            </w:r>
          </w:p>
        </w:tc>
      </w:tr>
      <w:tr w:rsidR="2C108AF0" w14:paraId="6C713D4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1CE138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7EB1A8E1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027EE8A8" w14:textId="2D7E31A5" w:rsidR="61EB647B" w:rsidRDefault="190AE2FD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화면으로 이동한다.</w:t>
            </w:r>
          </w:p>
        </w:tc>
      </w:tr>
      <w:tr w:rsidR="2C108AF0" w14:paraId="7F1EBAA3" w14:textId="77777777" w:rsidTr="7364352F">
        <w:trPr>
          <w:trHeight w:val="300"/>
        </w:trPr>
        <w:tc>
          <w:tcPr>
            <w:tcW w:w="1515" w:type="dxa"/>
            <w:vMerge/>
          </w:tcPr>
          <w:p w14:paraId="2D6DF815" w14:textId="77777777" w:rsidR="002166BD" w:rsidRDefault="002166BD"/>
        </w:tc>
        <w:tc>
          <w:tcPr>
            <w:tcW w:w="928" w:type="dxa"/>
            <w:shd w:val="clear" w:color="auto" w:fill="auto"/>
          </w:tcPr>
          <w:p w14:paraId="1D01D6A9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574CBE03" w14:textId="01FAF99D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장소를 입력한다.</w:t>
            </w:r>
          </w:p>
        </w:tc>
      </w:tr>
      <w:tr w:rsidR="2C108AF0" w14:paraId="61650E0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71C5E4C" w14:textId="77777777" w:rsidR="002166BD" w:rsidRDefault="002166BD"/>
        </w:tc>
        <w:tc>
          <w:tcPr>
            <w:tcW w:w="928" w:type="dxa"/>
            <w:shd w:val="clear" w:color="auto" w:fill="auto"/>
          </w:tcPr>
          <w:p w14:paraId="497BAA1C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404F8C1" w14:textId="4532EFFF" w:rsidR="61EB647B" w:rsidRDefault="3D8C5952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 버튼을 클릭한다.</w:t>
            </w:r>
          </w:p>
        </w:tc>
      </w:tr>
      <w:tr w:rsidR="2C108AF0" w14:paraId="63D3758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04DCC3F" w14:textId="77777777" w:rsidR="2C108AF0" w:rsidRDefault="2C108AF0" w:rsidP="2C108AF0">
            <w:pPr>
              <w:pStyle w:val="af"/>
            </w:pPr>
            <w:r>
              <w:lastRenderedPageBreak/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7E7A0A97" w14:textId="0E4E0EDA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52638F9" w14:textId="3C7F37D7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3A113FC" w14:textId="77777777" w:rsidTr="7364352F">
        <w:trPr>
          <w:trHeight w:val="300"/>
        </w:trPr>
        <w:tc>
          <w:tcPr>
            <w:tcW w:w="1515" w:type="dxa"/>
            <w:vMerge/>
          </w:tcPr>
          <w:p w14:paraId="67AC82BD" w14:textId="77777777" w:rsidR="002166BD" w:rsidRDefault="002166BD"/>
        </w:tc>
        <w:tc>
          <w:tcPr>
            <w:tcW w:w="928" w:type="dxa"/>
            <w:shd w:val="clear" w:color="auto" w:fill="auto"/>
          </w:tcPr>
          <w:p w14:paraId="0AAAA445" w14:textId="7656DAD4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0835D78" w14:textId="6CC29F9B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6A1D076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62E1D10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2B22C111" w14:textId="1F0C89EB" w:rsidR="2C108AF0" w:rsidRDefault="38B73C7E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  <w:p w14:paraId="357A5BEE" w14:textId="28EA9F50" w:rsidR="2C108AF0" w:rsidRDefault="2C108AF0" w:rsidP="1D4506E1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495B3EA" w14:textId="1DBBC996" w:rsidR="2C108AF0" w:rsidRDefault="38B73C7E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메시지를 출력한다.</w:t>
            </w:r>
          </w:p>
        </w:tc>
      </w:tr>
      <w:tr w:rsidR="2C108AF0" w14:paraId="2F2DD047" w14:textId="77777777" w:rsidTr="7364352F">
        <w:trPr>
          <w:trHeight w:val="300"/>
        </w:trPr>
        <w:tc>
          <w:tcPr>
            <w:tcW w:w="1515" w:type="dxa"/>
            <w:vMerge/>
          </w:tcPr>
          <w:p w14:paraId="6C1DFF7D" w14:textId="77777777" w:rsidR="002166BD" w:rsidRDefault="002166BD"/>
        </w:tc>
        <w:tc>
          <w:tcPr>
            <w:tcW w:w="928" w:type="dxa"/>
            <w:shd w:val="clear" w:color="auto" w:fill="auto"/>
          </w:tcPr>
          <w:p w14:paraId="6816A659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64BD9BD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08AAFC9A" w14:textId="77777777" w:rsidTr="7364352F">
        <w:trPr>
          <w:trHeight w:val="338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0F022B1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2BFC5A3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27246FF2" w14:textId="425BA4EE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2C108AF0" w14:paraId="0C93BBB5" w14:textId="77777777" w:rsidTr="7364352F">
        <w:tc>
          <w:tcPr>
            <w:tcW w:w="1515" w:type="dxa"/>
            <w:vMerge/>
            <w:vAlign w:val="center"/>
          </w:tcPr>
          <w:p w14:paraId="7A60B198" w14:textId="77777777" w:rsidR="002166BD" w:rsidRDefault="002166BD"/>
        </w:tc>
        <w:tc>
          <w:tcPr>
            <w:tcW w:w="928" w:type="dxa"/>
          </w:tcPr>
          <w:p w14:paraId="623360FA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02882F1B" w14:textId="605B4BD3" w:rsidR="2C108AF0" w:rsidRDefault="08661404" w:rsidP="7364352F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6CB34F33" w14:textId="36C4A82D" w:rsidR="7364352F" w:rsidRDefault="7364352F"/>
    <w:p w14:paraId="379B06D7" w14:textId="70372CF9" w:rsidR="007E70C2" w:rsidRDefault="007E70C2" w:rsidP="2C108AF0"/>
    <w:p w14:paraId="2EF13C93" w14:textId="38A8F66E" w:rsidR="007E70C2" w:rsidRDefault="2C108AF0" w:rsidP="2C108AF0">
      <w:r>
        <w:t xml:space="preserve">UC015. </w:t>
      </w:r>
      <w:r>
        <w:t>메모를</w:t>
      </w:r>
      <w:r>
        <w:t xml:space="preserve"> </w:t>
      </w:r>
      <w:r>
        <w:t>추가한다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235F7CB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82B29EA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76482A2C" w14:textId="120C1F11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31BD0820">
              <w:t>설정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기타사항을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</w:tr>
      <w:tr w:rsidR="2C108AF0" w14:paraId="608DA4A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4C226EB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59D5F354" w14:textId="18FF255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3A59FD1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797BA5A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B40A90C" w14:textId="7176C29C" w:rsidR="2C108AF0" w:rsidRDefault="11FAA339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상세 일정 화면 또는 일정 추가 화면으로 이동해야 한다.</w:t>
            </w:r>
          </w:p>
        </w:tc>
      </w:tr>
      <w:tr w:rsidR="2C108AF0" w14:paraId="17FED66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E9C2969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508AAE77" w14:textId="6BA5ED5F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일정이 </w:t>
            </w:r>
            <w:r w:rsidR="1C28594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될 때 작성한 메모가 올바르게 설정된다.</w:t>
            </w:r>
          </w:p>
        </w:tc>
      </w:tr>
      <w:tr w:rsidR="2C108AF0" w14:paraId="4D05811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8923DD4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9634B86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0C443D4B" w14:textId="133F17C5" w:rsidR="61EB647B" w:rsidRDefault="26CB324A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화면으로 이동한다.</w:t>
            </w:r>
          </w:p>
        </w:tc>
      </w:tr>
      <w:tr w:rsidR="2C108AF0" w14:paraId="78C3DA75" w14:textId="77777777" w:rsidTr="7364352F">
        <w:trPr>
          <w:trHeight w:val="300"/>
        </w:trPr>
        <w:tc>
          <w:tcPr>
            <w:tcW w:w="1515" w:type="dxa"/>
            <w:vMerge/>
          </w:tcPr>
          <w:p w14:paraId="02767AB6" w14:textId="77777777" w:rsidR="002166BD" w:rsidRDefault="002166BD"/>
        </w:tc>
        <w:tc>
          <w:tcPr>
            <w:tcW w:w="928" w:type="dxa"/>
            <w:shd w:val="clear" w:color="auto" w:fill="auto"/>
          </w:tcPr>
          <w:p w14:paraId="2764FA67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D17B489" w14:textId="15BA6F16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메모를 입력한다.</w:t>
            </w:r>
          </w:p>
        </w:tc>
      </w:tr>
      <w:tr w:rsidR="2C108AF0" w14:paraId="6F358590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E53DBBD" w14:textId="77777777" w:rsidR="002166BD" w:rsidRDefault="002166BD"/>
        </w:tc>
        <w:tc>
          <w:tcPr>
            <w:tcW w:w="928" w:type="dxa"/>
            <w:shd w:val="clear" w:color="auto" w:fill="auto"/>
          </w:tcPr>
          <w:p w14:paraId="4A39DBB3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72AF1208" w14:textId="3C197495" w:rsidR="61EB647B" w:rsidRDefault="47CD1FA2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 버튼을 클릭한다.</w:t>
            </w:r>
          </w:p>
        </w:tc>
      </w:tr>
      <w:tr w:rsidR="2C108AF0" w14:paraId="2431EA1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E6F701E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5E597ACD" w14:textId="54A2C275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A6DBD86" w14:textId="67D1834A" w:rsidR="61EB647B" w:rsidRDefault="61EB647B" w:rsidP="7364352F">
            <w:pPr>
              <w:pStyle w:val="af"/>
              <w:spacing w:line="259" w:lineRule="auto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E4FA106" w14:textId="77777777" w:rsidTr="7364352F">
        <w:trPr>
          <w:trHeight w:val="300"/>
        </w:trPr>
        <w:tc>
          <w:tcPr>
            <w:tcW w:w="1515" w:type="dxa"/>
            <w:vMerge/>
          </w:tcPr>
          <w:p w14:paraId="5F8FC524" w14:textId="77777777" w:rsidR="002166BD" w:rsidRDefault="002166BD"/>
        </w:tc>
        <w:tc>
          <w:tcPr>
            <w:tcW w:w="928" w:type="dxa"/>
            <w:shd w:val="clear" w:color="auto" w:fill="auto"/>
          </w:tcPr>
          <w:p w14:paraId="141E268D" w14:textId="30892D89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C1B9C48" w14:textId="342F6DB4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ED196F2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88152ED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5335CFB3" w14:textId="1F0C89EB" w:rsidR="1D4506E1" w:rsidRDefault="6C53A264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  <w:p w14:paraId="50A699CF" w14:textId="6E4E402B" w:rsidR="1D4506E1" w:rsidRDefault="1D4506E1" w:rsidP="1D4506E1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CEB022A" w14:textId="714A64D4" w:rsidR="1D4506E1" w:rsidRDefault="6C53A264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메시지를 출력한다.</w:t>
            </w:r>
          </w:p>
        </w:tc>
      </w:tr>
      <w:tr w:rsidR="2C108AF0" w14:paraId="6C773065" w14:textId="77777777" w:rsidTr="7364352F">
        <w:trPr>
          <w:trHeight w:val="300"/>
        </w:trPr>
        <w:tc>
          <w:tcPr>
            <w:tcW w:w="1515" w:type="dxa"/>
            <w:vMerge/>
          </w:tcPr>
          <w:p w14:paraId="5E416EBE" w14:textId="77777777" w:rsidR="002166BD" w:rsidRDefault="002166BD"/>
        </w:tc>
        <w:tc>
          <w:tcPr>
            <w:tcW w:w="928" w:type="dxa"/>
            <w:shd w:val="clear" w:color="auto" w:fill="auto"/>
          </w:tcPr>
          <w:p w14:paraId="3B52FC80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853BDA5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5A475DA9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D31D3E2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D6A963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7B5D7F1A" w14:textId="6B69261D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2C108AF0" w14:paraId="03D0C004" w14:textId="77777777" w:rsidTr="7364352F">
        <w:tc>
          <w:tcPr>
            <w:tcW w:w="1515" w:type="dxa"/>
            <w:vMerge/>
            <w:vAlign w:val="center"/>
          </w:tcPr>
          <w:p w14:paraId="3B5CB30E" w14:textId="77777777" w:rsidR="002166BD" w:rsidRDefault="002166BD"/>
        </w:tc>
        <w:tc>
          <w:tcPr>
            <w:tcW w:w="928" w:type="dxa"/>
          </w:tcPr>
          <w:p w14:paraId="60C1BC53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674CFF78" w14:textId="2616E263" w:rsidR="2C108AF0" w:rsidRDefault="56644200" w:rsidP="7364352F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5026E46A" w14:textId="54B857B5" w:rsidR="7364352F" w:rsidRDefault="7364352F"/>
    <w:p w14:paraId="5F663495" w14:textId="1D7C50AC" w:rsidR="007E70C2" w:rsidRDefault="007E70C2" w:rsidP="2C108AF0"/>
    <w:p w14:paraId="2091D8B2" w14:textId="0F53D2BB" w:rsidR="007E70C2" w:rsidRDefault="2C108AF0" w:rsidP="2C108AF0">
      <w:r>
        <w:t xml:space="preserve">UC016. </w:t>
      </w:r>
      <w:r>
        <w:t>기간을</w:t>
      </w:r>
      <w:r>
        <w:t xml:space="preserve"> </w:t>
      </w:r>
      <w:r>
        <w:t>설정한다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520F5D4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034735B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372A71C7" w14:textId="22EB1BDB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1B065C87">
              <w:t>설정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지속되는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2C108AF0" w14:paraId="766B49B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93580BB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2EAA7926" w14:textId="3D51422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6AF0FF4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9E004B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2AAEA65B" w14:textId="5372A411" w:rsidR="2C108AF0" w:rsidRDefault="1C062711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상세 일정 화면 또는 일정 추가 화면으로 이동해야 한다.</w:t>
            </w:r>
          </w:p>
        </w:tc>
      </w:tr>
      <w:tr w:rsidR="2C108AF0" w14:paraId="05AC0882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CBBFCB0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18845279" w14:textId="4AB5E600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일정이 추가될 때 기간이 올바르게 설정된다.</w:t>
            </w:r>
          </w:p>
        </w:tc>
      </w:tr>
      <w:tr w:rsidR="2C108AF0" w14:paraId="36B50EB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690CB35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9CDDE6E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24800F7A" w14:textId="1A6039D6" w:rsidR="61EB647B" w:rsidRDefault="0B6041B4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화면으로 이동한다.</w:t>
            </w:r>
          </w:p>
        </w:tc>
      </w:tr>
      <w:tr w:rsidR="2C108AF0" w14:paraId="0712843D" w14:textId="77777777" w:rsidTr="7364352F">
        <w:trPr>
          <w:trHeight w:val="300"/>
        </w:trPr>
        <w:tc>
          <w:tcPr>
            <w:tcW w:w="1515" w:type="dxa"/>
            <w:vMerge/>
          </w:tcPr>
          <w:p w14:paraId="2493D1AE" w14:textId="77777777" w:rsidR="002166BD" w:rsidRDefault="002166BD"/>
        </w:tc>
        <w:tc>
          <w:tcPr>
            <w:tcW w:w="928" w:type="dxa"/>
            <w:shd w:val="clear" w:color="auto" w:fill="auto"/>
          </w:tcPr>
          <w:p w14:paraId="7D53560B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4B6B7A3C" w14:textId="17B97CC8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설정하고 싶은 알림 시간을 설정한다.</w:t>
            </w:r>
          </w:p>
        </w:tc>
      </w:tr>
      <w:tr w:rsidR="2C108AF0" w14:paraId="5A8D6D58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3401E461" w14:textId="77777777" w:rsidR="002166BD" w:rsidRDefault="002166BD"/>
        </w:tc>
        <w:tc>
          <w:tcPr>
            <w:tcW w:w="928" w:type="dxa"/>
            <w:shd w:val="clear" w:color="auto" w:fill="auto"/>
          </w:tcPr>
          <w:p w14:paraId="16D2C2A3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4C3AA1B7" w14:textId="6B533CAF" w:rsidR="61EB647B" w:rsidRDefault="3A5A6643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 버튼을 클릭한다.</w:t>
            </w:r>
          </w:p>
        </w:tc>
      </w:tr>
      <w:tr w:rsidR="2C108AF0" w14:paraId="6D3E695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66C3504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731966EE" w14:textId="542521D2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467B4FA" w14:textId="7D52DBAD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AA032BD" w14:textId="77777777" w:rsidTr="7364352F">
        <w:trPr>
          <w:trHeight w:val="300"/>
        </w:trPr>
        <w:tc>
          <w:tcPr>
            <w:tcW w:w="1515" w:type="dxa"/>
            <w:vMerge/>
          </w:tcPr>
          <w:p w14:paraId="4F5B244F" w14:textId="77777777" w:rsidR="002166BD" w:rsidRDefault="002166BD"/>
        </w:tc>
        <w:tc>
          <w:tcPr>
            <w:tcW w:w="928" w:type="dxa"/>
            <w:shd w:val="clear" w:color="auto" w:fill="auto"/>
          </w:tcPr>
          <w:p w14:paraId="7D314F8D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030E6B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888D46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9E1CCB0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BEBAE6A" w14:textId="1F0C89EB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2C92714B" w14:textId="4F927351" w:rsidR="61EB647B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문구를 출력한다.</w:t>
            </w:r>
          </w:p>
        </w:tc>
      </w:tr>
      <w:tr w:rsidR="2C108AF0" w14:paraId="5D22A08E" w14:textId="77777777" w:rsidTr="7364352F">
        <w:trPr>
          <w:trHeight w:val="300"/>
        </w:trPr>
        <w:tc>
          <w:tcPr>
            <w:tcW w:w="1515" w:type="dxa"/>
            <w:vMerge/>
          </w:tcPr>
          <w:p w14:paraId="3752B95D" w14:textId="77777777" w:rsidR="002166BD" w:rsidRDefault="002166BD"/>
        </w:tc>
        <w:tc>
          <w:tcPr>
            <w:tcW w:w="928" w:type="dxa"/>
            <w:shd w:val="clear" w:color="auto" w:fill="auto"/>
          </w:tcPr>
          <w:p w14:paraId="74AD904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17CD9B8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28802912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2A193A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1D6FFD3C" w14:textId="77777777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C836FBA" w14:textId="3FCC8E67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1D4506E1" w14:paraId="001DF4DB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541562F" w14:textId="77777777" w:rsidR="002166BD" w:rsidRDefault="002166BD"/>
        </w:tc>
        <w:tc>
          <w:tcPr>
            <w:tcW w:w="928" w:type="dxa"/>
          </w:tcPr>
          <w:p w14:paraId="0FB871E1" w14:textId="46E24AFB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59817FBC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107F5639" w14:textId="583B1F99" w:rsidR="61EB647B" w:rsidRDefault="61EB647B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1D99228B" w14:textId="0BC13C7B" w:rsidR="007E70C2" w:rsidRDefault="2C108AF0" w:rsidP="2C108AF0">
      <w:r>
        <w:t xml:space="preserve"> </w:t>
      </w:r>
    </w:p>
    <w:p w14:paraId="4A6A8787" w14:textId="3D1E1C69" w:rsidR="007E70C2" w:rsidRDefault="61EB647B" w:rsidP="61EB647B">
      <w:r>
        <w:t xml:space="preserve">UC017. </w:t>
      </w:r>
      <w:r>
        <w:t>일정을</w:t>
      </w:r>
      <w:r>
        <w:t xml:space="preserve"> </w:t>
      </w:r>
      <w:r>
        <w:t>정렬한다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3038BAE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A6F1C02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1AC66CC5" w14:textId="0FE2C77C" w:rsidR="2C108AF0" w:rsidRDefault="2C108AF0" w:rsidP="2C108AF0">
            <w:r>
              <w:t>일정을</w:t>
            </w:r>
            <w:r>
              <w:t xml:space="preserve"> </w:t>
            </w:r>
            <w:r>
              <w:t>카테고리별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날짜</w:t>
            </w:r>
            <w:r w:rsidR="6715A8F2">
              <w:t>순</w:t>
            </w:r>
            <w:r w:rsidR="6715A8F2">
              <w:t xml:space="preserve"> </w:t>
            </w:r>
            <w:r>
              <w:t>목록으로</w:t>
            </w:r>
            <w:r>
              <w:t xml:space="preserve"> </w:t>
            </w:r>
            <w:r>
              <w:t>정렬한다</w:t>
            </w:r>
            <w:r>
              <w:t xml:space="preserve">. </w:t>
            </w:r>
          </w:p>
        </w:tc>
      </w:tr>
      <w:tr w:rsidR="2C108AF0" w14:paraId="2A4CC8F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5E6AB86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605CB77E" w14:textId="6100276D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일정DB, 카테고리DB</w:t>
            </w:r>
          </w:p>
        </w:tc>
      </w:tr>
      <w:tr w:rsidR="2C108AF0" w14:paraId="516B24A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7F38CF8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A3716BB" w14:textId="5A44B785" w:rsidR="2C108AF0" w:rsidRDefault="2B9CF266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화면으로 이동한다.</w:t>
            </w:r>
          </w:p>
        </w:tc>
      </w:tr>
      <w:tr w:rsidR="2C108AF0" w14:paraId="546A38CF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2515565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1D5D9A0" w14:textId="70CFCE63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사용자가 </w:t>
            </w:r>
            <w:r w:rsidR="14FF2BC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설정한 정렬기준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따라 (카테고리 혹은 날짜) 목록이 정렬되어</w:t>
            </w:r>
            <w:r w:rsidR="43CB026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일정목록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나타나야</w:t>
            </w:r>
            <w:r w:rsidR="7ECA58A9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한다. </w:t>
            </w:r>
          </w:p>
        </w:tc>
      </w:tr>
      <w:tr w:rsidR="2C108AF0" w14:paraId="52F103D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C0F11D6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418FEAA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EC55E48" w14:textId="5A6B76C5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목록 </w:t>
            </w:r>
            <w:r w:rsidR="136ABE9F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48147B92" w14:textId="77777777" w:rsidTr="7364352F">
        <w:trPr>
          <w:trHeight w:val="300"/>
        </w:trPr>
        <w:tc>
          <w:tcPr>
            <w:tcW w:w="1515" w:type="dxa"/>
            <w:vMerge/>
          </w:tcPr>
          <w:p w14:paraId="0437A35B" w14:textId="77777777" w:rsidR="002166BD" w:rsidRDefault="002166BD"/>
        </w:tc>
        <w:tc>
          <w:tcPr>
            <w:tcW w:w="928" w:type="dxa"/>
            <w:shd w:val="clear" w:color="auto" w:fill="auto"/>
          </w:tcPr>
          <w:p w14:paraId="5FC099FB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5537DEE" w14:textId="1E6E71E6" w:rsidR="61EB647B" w:rsidRDefault="53E24905" w:rsidP="61EB647B">
            <w:pPr>
              <w:spacing w:line="259" w:lineRule="auto"/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 기준을 설정한다.</w:t>
            </w:r>
          </w:p>
        </w:tc>
      </w:tr>
      <w:tr w:rsidR="2C108AF0" w14:paraId="5CC4A2C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7983ED3" w14:textId="77777777" w:rsidR="2C108AF0" w:rsidRDefault="2C108AF0" w:rsidP="2C108AF0">
            <w:pPr>
              <w:pStyle w:val="af"/>
              <w:rPr>
                <w:b w:val="0"/>
              </w:rPr>
            </w:pPr>
            <w:r>
              <w:rPr>
                <w:b w:val="0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B00A749" w14:textId="6B317C78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FE4C3AB" w14:textId="5FC22BA5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DE7EDAB" w14:textId="77777777" w:rsidTr="7364352F">
        <w:trPr>
          <w:trHeight w:val="300"/>
        </w:trPr>
        <w:tc>
          <w:tcPr>
            <w:tcW w:w="1515" w:type="dxa"/>
            <w:vMerge/>
          </w:tcPr>
          <w:p w14:paraId="6D31AFCF" w14:textId="77777777" w:rsidR="002166BD" w:rsidRDefault="002166BD"/>
        </w:tc>
        <w:tc>
          <w:tcPr>
            <w:tcW w:w="928" w:type="dxa"/>
            <w:shd w:val="clear" w:color="auto" w:fill="auto"/>
          </w:tcPr>
          <w:p w14:paraId="0B2D0C94" w14:textId="6C639820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339C072" w14:textId="55C07CCE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F08491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9E5B168" w14:textId="77777777" w:rsidR="2C108AF0" w:rsidRDefault="2C108AF0" w:rsidP="2C108AF0">
            <w:pPr>
              <w:pStyle w:val="af"/>
              <w:rPr>
                <w:b w:val="0"/>
              </w:rPr>
            </w:pPr>
            <w:r>
              <w:rPr>
                <w:b w:val="0"/>
              </w:rP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2F76881" w14:textId="73F2DDA2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A4BD1A4" w14:textId="49D8429E" w:rsidR="2C108AF0" w:rsidRDefault="2C108AF0" w:rsidP="7364352F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5E68A95" w14:textId="77777777" w:rsidTr="7364352F">
        <w:trPr>
          <w:trHeight w:val="300"/>
        </w:trPr>
        <w:tc>
          <w:tcPr>
            <w:tcW w:w="1515" w:type="dxa"/>
            <w:vMerge/>
          </w:tcPr>
          <w:p w14:paraId="53D8DBE1" w14:textId="77777777" w:rsidR="002166BD" w:rsidRDefault="002166BD"/>
        </w:tc>
        <w:tc>
          <w:tcPr>
            <w:tcW w:w="928" w:type="dxa"/>
            <w:shd w:val="clear" w:color="auto" w:fill="auto"/>
          </w:tcPr>
          <w:p w14:paraId="31C01339" w14:textId="4BDAE309" w:rsidR="2C108AF0" w:rsidRDefault="2C108AF0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190148F" w14:textId="170B3F70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68A99D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4697BC6" w14:textId="77777777" w:rsidR="2C108AF0" w:rsidRDefault="2C108AF0" w:rsidP="2C108AF0">
            <w:pPr>
              <w:pStyle w:val="af"/>
              <w:rPr>
                <w:b w:val="0"/>
              </w:rPr>
            </w:pPr>
            <w:r>
              <w:rPr>
                <w:b w:val="0"/>
              </w:rPr>
              <w:t>시나리오</w:t>
            </w:r>
          </w:p>
        </w:tc>
        <w:tc>
          <w:tcPr>
            <w:tcW w:w="928" w:type="dxa"/>
          </w:tcPr>
          <w:p w14:paraId="64073E3C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20F76B5" w14:textId="2A6CD4CE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</w:t>
            </w:r>
          </w:p>
        </w:tc>
      </w:tr>
      <w:tr w:rsidR="2C108AF0" w14:paraId="7156CBA0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8E74D5F" w14:textId="77777777" w:rsidR="002166BD" w:rsidRDefault="002166BD"/>
        </w:tc>
        <w:tc>
          <w:tcPr>
            <w:tcW w:w="928" w:type="dxa"/>
          </w:tcPr>
          <w:p w14:paraId="2631154B" w14:textId="433A7D14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5873" w:type="dxa"/>
          </w:tcPr>
          <w:p w14:paraId="78AEE0E3" w14:textId="3642C050" w:rsidR="2C108AF0" w:rsidRDefault="2C108AF0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</w:p>
        </w:tc>
      </w:tr>
    </w:tbl>
    <w:p w14:paraId="20F2FFA6" w14:textId="549E5E8F" w:rsidR="007E70C2" w:rsidRDefault="007E70C2" w:rsidP="2C108AF0"/>
    <w:p w14:paraId="3DAC19F0" w14:textId="12A2762F" w:rsidR="007E70C2" w:rsidRDefault="1D4506E1" w:rsidP="7364352F">
      <w:r>
        <w:t xml:space="preserve">UC018.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D40D350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0A2C517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705E01E" w14:textId="4DEBB75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할 일 목록 어플리케이션 내에 친구추가를 할 수 있는 기능을 제공한다.</w:t>
            </w:r>
          </w:p>
        </w:tc>
      </w:tr>
      <w:tr w:rsidR="2C108AF0" w14:paraId="16CC7549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743FC01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2001BA70" w14:textId="5A0A1323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친구목록DB</w:t>
            </w:r>
          </w:p>
        </w:tc>
      </w:tr>
      <w:tr w:rsidR="2C108AF0" w14:paraId="6A4CC8C8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4DD7A48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4AB27EA8" w14:textId="6B01393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1D83425F" w14:textId="77777777" w:rsidTr="73DA0B40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51D213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5A371DDE" w14:textId="53BA399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UC021(친구 목록을 조회한다)를 수행하였을 때 정상적으로 확인되어야 한다.</w:t>
            </w:r>
          </w:p>
        </w:tc>
      </w:tr>
      <w:tr w:rsidR="2C108AF0" w14:paraId="5091E920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D6DCFD3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194638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09086C7B" w14:textId="1FF13F01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</w:t>
            </w:r>
            <w:r w:rsidR="76397739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검색을 수행한다.</w:t>
            </w:r>
          </w:p>
        </w:tc>
      </w:tr>
      <w:tr w:rsidR="2C108AF0" w14:paraId="7B271241" w14:textId="77777777" w:rsidTr="73DA0B40">
        <w:trPr>
          <w:trHeight w:val="300"/>
        </w:trPr>
        <w:tc>
          <w:tcPr>
            <w:tcW w:w="1515" w:type="dxa"/>
            <w:vMerge/>
          </w:tcPr>
          <w:p w14:paraId="6DF894D7" w14:textId="77777777" w:rsidR="002166BD" w:rsidRDefault="002166BD"/>
        </w:tc>
        <w:tc>
          <w:tcPr>
            <w:tcW w:w="928" w:type="dxa"/>
            <w:shd w:val="clear" w:color="auto" w:fill="auto"/>
          </w:tcPr>
          <w:p w14:paraId="364F628A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0CE00239" w14:textId="6DA6851F" w:rsidR="2C108AF0" w:rsidRDefault="1366884E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 검색화면에서 추가하고자 하는 친구의 신청버튼을 클릭한다.</w:t>
            </w:r>
          </w:p>
        </w:tc>
      </w:tr>
      <w:tr w:rsidR="2C108AF0" w14:paraId="2C66DC65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50C3B5DA" w14:textId="77777777" w:rsidR="002166BD" w:rsidRDefault="002166BD"/>
        </w:tc>
        <w:tc>
          <w:tcPr>
            <w:tcW w:w="928" w:type="dxa"/>
            <w:shd w:val="clear" w:color="auto" w:fill="auto"/>
          </w:tcPr>
          <w:p w14:paraId="0DE27395" w14:textId="413E7F9D" w:rsidR="2C108AF0" w:rsidRDefault="45C272D9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  <w:p w14:paraId="4537D33A" w14:textId="438DA85A" w:rsidR="2C108AF0" w:rsidRDefault="2C108AF0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1C356AB" w14:textId="33EACC60" w:rsidR="2C108AF0" w:rsidRDefault="73DA0B40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DA0B4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정상적으로 요청전송이 되었음을 메시지로 출력하고 갱신된 친구 신청 목록 화면으로 이동한다.</w:t>
            </w:r>
          </w:p>
        </w:tc>
      </w:tr>
      <w:tr w:rsidR="2C108AF0" w14:paraId="37990B33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FDAA64D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3978F363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5E556067" w14:textId="6289F3B6" w:rsidR="2C108AF0" w:rsidRDefault="1D4506E1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004950AD">
              <w:rPr>
                <w:rStyle w:val="ae"/>
                <w:rFonts w:asciiTheme="minorHAnsi" w:eastAsiaTheme="minorEastAsia" w:hAnsiTheme="minorHAnsi" w:cstheme="minorBidi"/>
                <w:b w:val="0"/>
                <w:color w:val="auto"/>
              </w:rPr>
              <w:t>취소버튼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을 눌러 친구추가 화면에서 벗어난다.</w:t>
            </w:r>
          </w:p>
        </w:tc>
      </w:tr>
      <w:tr w:rsidR="2C108AF0" w14:paraId="64895F90" w14:textId="77777777" w:rsidTr="73DA0B40">
        <w:trPr>
          <w:trHeight w:val="300"/>
        </w:trPr>
        <w:tc>
          <w:tcPr>
            <w:tcW w:w="1515" w:type="dxa"/>
            <w:vMerge/>
          </w:tcPr>
          <w:p w14:paraId="33587720" w14:textId="77777777" w:rsidR="002166BD" w:rsidRDefault="002166BD"/>
        </w:tc>
        <w:tc>
          <w:tcPr>
            <w:tcW w:w="928" w:type="dxa"/>
            <w:shd w:val="clear" w:color="auto" w:fill="auto"/>
          </w:tcPr>
          <w:p w14:paraId="6D603010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3296D2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0D7F944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9C14FF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6873238" w14:textId="6305C5C9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8D8FD0E" w14:textId="6FDC596F" w:rsidR="2C108AF0" w:rsidRDefault="2C108AF0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Cs/>
                <w:color w:val="000000" w:themeColor="text1"/>
              </w:rPr>
            </w:pPr>
          </w:p>
        </w:tc>
      </w:tr>
      <w:tr w:rsidR="2C108AF0" w14:paraId="66F473E8" w14:textId="77777777" w:rsidTr="73DA0B40">
        <w:trPr>
          <w:trHeight w:val="300"/>
        </w:trPr>
        <w:tc>
          <w:tcPr>
            <w:tcW w:w="1515" w:type="dxa"/>
            <w:vMerge/>
          </w:tcPr>
          <w:p w14:paraId="3D2970C3" w14:textId="77777777" w:rsidR="002166BD" w:rsidRDefault="002166BD"/>
        </w:tc>
        <w:tc>
          <w:tcPr>
            <w:tcW w:w="928" w:type="dxa"/>
            <w:shd w:val="clear" w:color="auto" w:fill="auto"/>
          </w:tcPr>
          <w:p w14:paraId="38FABED9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FB6DC35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2690411" w14:textId="77777777" w:rsidTr="73DA0B40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27EF540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2F31FB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39350E90" w14:textId="6524CBF7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  <w:tr w:rsidR="2C108AF0" w14:paraId="7CBB834D" w14:textId="77777777" w:rsidTr="73DA0B40">
        <w:trPr>
          <w:trHeight w:val="300"/>
        </w:trPr>
        <w:tc>
          <w:tcPr>
            <w:tcW w:w="1515" w:type="dxa"/>
            <w:vMerge/>
            <w:vAlign w:val="center"/>
          </w:tcPr>
          <w:p w14:paraId="1F4F29BD" w14:textId="77777777" w:rsidR="002166BD" w:rsidRDefault="002166BD"/>
        </w:tc>
        <w:tc>
          <w:tcPr>
            <w:tcW w:w="928" w:type="dxa"/>
          </w:tcPr>
          <w:p w14:paraId="00AE50B2" w14:textId="7F5E3FD3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1B92F616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030AD0A8" w14:textId="5D4C7F12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B01→A01</w:t>
            </w:r>
          </w:p>
        </w:tc>
      </w:tr>
    </w:tbl>
    <w:p w14:paraId="04CF0AA8" w14:textId="21496BA9" w:rsidR="7364352F" w:rsidRDefault="7364352F"/>
    <w:p w14:paraId="30DCCCAD" w14:textId="2F89BE7D" w:rsidR="007E70C2" w:rsidRDefault="007E70C2" w:rsidP="2C108AF0"/>
    <w:p w14:paraId="68299458" w14:textId="28FAF0C1" w:rsidR="2C108AF0" w:rsidRDefault="2C108AF0" w:rsidP="2C108AF0"/>
    <w:p w14:paraId="31810C0A" w14:textId="5BBCAB96" w:rsidR="2C108AF0" w:rsidRDefault="2C108AF0" w:rsidP="2C108AF0">
      <w:r>
        <w:t xml:space="preserve">UC019.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9FD2F0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A3F23DC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25CD9409" w14:textId="7650AF4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추가한 친구에 대한 정보를 삭제하며 친구목록에서 제거한다.</w:t>
            </w:r>
          </w:p>
        </w:tc>
      </w:tr>
      <w:tr w:rsidR="2C108AF0" w14:paraId="7BEB7D7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1973A7F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7E0CE04A" w14:textId="5A0A1323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친구목록DB</w:t>
            </w:r>
          </w:p>
        </w:tc>
      </w:tr>
      <w:tr w:rsidR="2C108AF0" w14:paraId="6AF3E32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2A6464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3AA48FAE" w14:textId="142CE5CF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UC018(친구를 추가한다)가 정상적으로 수행되어 친구목록에 1명 이상의 회원이 존재해야 한다.</w:t>
            </w:r>
          </w:p>
        </w:tc>
      </w:tr>
      <w:tr w:rsidR="2C108AF0" w14:paraId="772A6C0B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8BDF95B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76B2CDC4" w14:textId="7F87881F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UC021(친구 목록을 조회한다)를 수행하였을 때 대상이 삭제되었음이 정상적으로 확인되어야 한다.</w:t>
            </w:r>
          </w:p>
        </w:tc>
      </w:tr>
      <w:tr w:rsidR="2C108AF0" w14:paraId="183A78F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FA7168D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D646572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E22B218" w14:textId="08DB9331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</w:t>
            </w:r>
            <w:r w:rsidR="137CC596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일정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화면으로 이동한다.</w:t>
            </w:r>
          </w:p>
        </w:tc>
      </w:tr>
      <w:tr w:rsidR="2C108AF0" w14:paraId="7C8A412E" w14:textId="77777777" w:rsidTr="7364352F">
        <w:trPr>
          <w:trHeight w:val="300"/>
        </w:trPr>
        <w:tc>
          <w:tcPr>
            <w:tcW w:w="1515" w:type="dxa"/>
            <w:vMerge/>
          </w:tcPr>
          <w:p w14:paraId="01EE7CD1" w14:textId="77777777" w:rsidR="002166BD" w:rsidRDefault="002166BD"/>
        </w:tc>
        <w:tc>
          <w:tcPr>
            <w:tcW w:w="928" w:type="dxa"/>
            <w:shd w:val="clear" w:color="auto" w:fill="auto"/>
          </w:tcPr>
          <w:p w14:paraId="5141B491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E6A109C" w14:textId="74154AC4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삭제버튼을 </w:t>
            </w:r>
            <w:r w:rsidR="1B80E93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클릭한다.</w:t>
            </w:r>
          </w:p>
        </w:tc>
      </w:tr>
      <w:tr w:rsidR="2C108AF0" w14:paraId="5ADB795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389A73D" w14:textId="77777777" w:rsidR="002166BD" w:rsidRDefault="002166BD"/>
        </w:tc>
        <w:tc>
          <w:tcPr>
            <w:tcW w:w="928" w:type="dxa"/>
            <w:shd w:val="clear" w:color="auto" w:fill="auto"/>
          </w:tcPr>
          <w:p w14:paraId="31509003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DCFDD87" w14:textId="51457841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삭제 경고 메시지를 출력하고, 이와 동시에 삭제여부를 묻는 예/</w:t>
            </w:r>
            <w:proofErr w:type="spellStart"/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아니오</w:t>
            </w:r>
            <w:proofErr w:type="spellEnd"/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6E5CD07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 출력한다.</w:t>
            </w:r>
          </w:p>
        </w:tc>
      </w:tr>
      <w:tr w:rsidR="2C108AF0" w14:paraId="4935107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D42EDB8" w14:textId="77777777" w:rsidR="002166BD" w:rsidRDefault="002166BD"/>
        </w:tc>
        <w:tc>
          <w:tcPr>
            <w:tcW w:w="928" w:type="dxa"/>
            <w:shd w:val="clear" w:color="auto" w:fill="auto"/>
          </w:tcPr>
          <w:p w14:paraId="56268B3F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4E1FDF2F" w14:textId="37E5A530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정상적으로 삭제되었음을 메시지로 출력</w:t>
            </w:r>
            <w:r w:rsidR="6AB3A01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한다.</w:t>
            </w:r>
          </w:p>
        </w:tc>
      </w:tr>
      <w:tr w:rsidR="2C108AF0" w14:paraId="67C84A6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5455C0D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D46EA34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1538FE03" w14:textId="39581381" w:rsidR="2C108AF0" w:rsidRDefault="4BB1DA8C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삭제 경고 메시지에서 </w:t>
            </w:r>
            <w:r w:rsidR="35A17FE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</w:t>
            </w:r>
            <w:proofErr w:type="spellStart"/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아니오</w:t>
            </w:r>
            <w:proofErr w:type="spellEnd"/>
            <w:r w:rsidR="264D3438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</w:t>
            </w:r>
            <w:r w:rsidR="2FDC9D0C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버튼을 눌러 친구삭제 화면에서 벗어난다.</w:t>
            </w:r>
          </w:p>
        </w:tc>
      </w:tr>
      <w:tr w:rsidR="2C108AF0" w14:paraId="52BFE666" w14:textId="77777777" w:rsidTr="7364352F">
        <w:trPr>
          <w:trHeight w:val="319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9EAC106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F3F3AD9" w14:textId="7BDA9701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C09FFB4" w14:textId="75DD56A8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B281133" w14:textId="77777777" w:rsidTr="7364352F">
        <w:trPr>
          <w:trHeight w:val="300"/>
        </w:trPr>
        <w:tc>
          <w:tcPr>
            <w:tcW w:w="1515" w:type="dxa"/>
            <w:vMerge/>
          </w:tcPr>
          <w:p w14:paraId="28C29E21" w14:textId="77777777" w:rsidR="002166BD" w:rsidRDefault="002166BD"/>
        </w:tc>
        <w:tc>
          <w:tcPr>
            <w:tcW w:w="928" w:type="dxa"/>
            <w:shd w:val="clear" w:color="auto" w:fill="auto"/>
          </w:tcPr>
          <w:p w14:paraId="415F2F73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CF50CF2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337868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D2AE17C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17A6FDF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353F987C" w14:textId="4B36C746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</w:t>
            </w:r>
          </w:p>
        </w:tc>
      </w:tr>
      <w:tr w:rsidR="2C108AF0" w14:paraId="4A91C431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B30EC1E" w14:textId="77777777" w:rsidR="002166BD" w:rsidRDefault="002166BD"/>
        </w:tc>
        <w:tc>
          <w:tcPr>
            <w:tcW w:w="928" w:type="dxa"/>
          </w:tcPr>
          <w:p w14:paraId="1845806A" w14:textId="47AA8CBA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30488D0E" w14:textId="31016366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B01→B02→B03→A0</w:t>
            </w:r>
            <w:r w:rsidR="14F3F284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</w:tr>
    </w:tbl>
    <w:p w14:paraId="5B649FA9" w14:textId="46CC627F" w:rsidR="7364352F" w:rsidRDefault="7364352F"/>
    <w:p w14:paraId="1E6A5C84" w14:textId="708DA02F" w:rsidR="2C108AF0" w:rsidRDefault="2C108AF0" w:rsidP="2C108AF0"/>
    <w:p w14:paraId="1E03F402" w14:textId="2D25006D" w:rsidR="2C108AF0" w:rsidRDefault="2C108AF0" w:rsidP="2C108AF0">
      <w:r>
        <w:t xml:space="preserve">UC020. </w:t>
      </w:r>
      <w:r>
        <w:t>아이디를</w:t>
      </w:r>
      <w:r>
        <w:t xml:space="preserve"> </w:t>
      </w:r>
      <w:r>
        <w:t>검색한다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23197EC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8575FA9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178D29D4" w14:textId="59BA0BC7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아이디 코드를 통해 자신 이외의 회원 정보에 접근하여 공개로 설정된 정보를 확인한다.</w:t>
            </w:r>
          </w:p>
        </w:tc>
      </w:tr>
      <w:tr w:rsidR="2C108AF0" w14:paraId="203EDF2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00D729B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6B9930F5" w14:textId="19855DC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42E23A7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4461E8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4D4E7FA" w14:textId="6B01393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71BB40A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A19BE4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21EF13E" w14:textId="703D811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UC018(친구를 추가한다) 기능을 정상적으로 이용할 수 있는 버튼이 출력되어야 한다.</w:t>
            </w:r>
          </w:p>
        </w:tc>
      </w:tr>
      <w:tr w:rsidR="2C108AF0" w14:paraId="29236973" w14:textId="77777777" w:rsidTr="7364352F">
        <w:trPr>
          <w:trHeight w:val="4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985487E" w14:textId="77777777" w:rsidR="2C108AF0" w:rsidRDefault="2C108AF0" w:rsidP="2C108AF0">
            <w:pPr>
              <w:pStyle w:val="af"/>
            </w:pPr>
            <w:r>
              <w:lastRenderedPageBreak/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1CB7210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BA68D04" w14:textId="086F6386" w:rsidR="2C108AF0" w:rsidRDefault="5E70C65E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 검색 화면으로 이동한다.</w:t>
            </w:r>
          </w:p>
        </w:tc>
      </w:tr>
      <w:tr w:rsidR="2C108AF0" w14:paraId="27144F27" w14:textId="77777777" w:rsidTr="7364352F">
        <w:trPr>
          <w:trHeight w:val="400"/>
        </w:trPr>
        <w:tc>
          <w:tcPr>
            <w:tcW w:w="1515" w:type="dxa"/>
            <w:vMerge/>
          </w:tcPr>
          <w:p w14:paraId="66B826D3" w14:textId="77777777" w:rsidR="002166BD" w:rsidRDefault="002166BD"/>
        </w:tc>
        <w:tc>
          <w:tcPr>
            <w:tcW w:w="928" w:type="dxa"/>
            <w:shd w:val="clear" w:color="auto" w:fill="auto"/>
          </w:tcPr>
          <w:p w14:paraId="46209F58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5E7471BF" w14:textId="1DAE59CA" w:rsidR="2C108AF0" w:rsidRDefault="73598B41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검색할 아이디를 </w:t>
            </w:r>
            <w:proofErr w:type="spellStart"/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검색란에</w:t>
            </w:r>
            <w:proofErr w:type="spellEnd"/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입력한다.</w:t>
            </w:r>
          </w:p>
        </w:tc>
      </w:tr>
      <w:tr w:rsidR="2C108AF0" w14:paraId="14BD83F4" w14:textId="77777777" w:rsidTr="7364352F">
        <w:trPr>
          <w:trHeight w:val="400"/>
        </w:trPr>
        <w:tc>
          <w:tcPr>
            <w:tcW w:w="1515" w:type="dxa"/>
            <w:vMerge/>
            <w:vAlign w:val="center"/>
          </w:tcPr>
          <w:p w14:paraId="34BA7869" w14:textId="77777777" w:rsidR="002166BD" w:rsidRDefault="002166BD"/>
        </w:tc>
        <w:tc>
          <w:tcPr>
            <w:tcW w:w="928" w:type="dxa"/>
            <w:shd w:val="clear" w:color="auto" w:fill="auto"/>
          </w:tcPr>
          <w:p w14:paraId="10AE514C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637B8AA5" w14:textId="6BDEFAA9" w:rsidR="2C108AF0" w:rsidRDefault="2C108AF0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검색 버튼을 눌러 해당 아이디</w:t>
            </w:r>
            <w:r w:rsidR="4663033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와 관련된 친구 목록을 조회한다.</w:t>
            </w:r>
          </w:p>
        </w:tc>
      </w:tr>
      <w:tr w:rsidR="2C108AF0" w14:paraId="5C36D2A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0CDB4E8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860A633" w14:textId="3E1AD049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63897F60" w14:textId="70C89BB3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F099F28" w14:textId="77777777" w:rsidTr="7364352F">
        <w:trPr>
          <w:trHeight w:val="300"/>
        </w:trPr>
        <w:tc>
          <w:tcPr>
            <w:tcW w:w="1515" w:type="dxa"/>
            <w:vMerge/>
          </w:tcPr>
          <w:p w14:paraId="10E95EE9" w14:textId="77777777" w:rsidR="002166BD" w:rsidRDefault="002166BD"/>
        </w:tc>
        <w:tc>
          <w:tcPr>
            <w:tcW w:w="928" w:type="dxa"/>
            <w:shd w:val="clear" w:color="auto" w:fill="auto"/>
          </w:tcPr>
          <w:p w14:paraId="0FE79C9A" w14:textId="7E60707A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D3B947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A74D24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1B1EE8F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A5B7859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75E75D02" w14:textId="0201C6B0" w:rsidR="2C108AF0" w:rsidRDefault="1150E30C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사용자DB에 검색 아이디가 존재하지 않을 시 ‘해당 아이디는 존재하지 않는 아이디입니다’ 라는 메시지를 출력한다.</w:t>
            </w:r>
          </w:p>
        </w:tc>
      </w:tr>
      <w:tr w:rsidR="2C108AF0" w14:paraId="68C99777" w14:textId="77777777" w:rsidTr="7364352F">
        <w:trPr>
          <w:trHeight w:val="300"/>
        </w:trPr>
        <w:tc>
          <w:tcPr>
            <w:tcW w:w="1515" w:type="dxa"/>
            <w:vMerge/>
          </w:tcPr>
          <w:p w14:paraId="2AC01C93" w14:textId="77777777" w:rsidR="002166BD" w:rsidRDefault="002166BD"/>
        </w:tc>
        <w:tc>
          <w:tcPr>
            <w:tcW w:w="928" w:type="dxa"/>
            <w:shd w:val="clear" w:color="auto" w:fill="auto"/>
          </w:tcPr>
          <w:p w14:paraId="4E36F599" w14:textId="5792658B" w:rsidR="2C108AF0" w:rsidRDefault="2C108AF0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F513BB2" w14:textId="6E0A40A6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2D8857E8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0D9456C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591203E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959A3E5" w14:textId="5F68A325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  <w:tr w:rsidR="2C108AF0" w14:paraId="1DFD5DB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328876A" w14:textId="77777777" w:rsidR="002166BD" w:rsidRDefault="002166BD"/>
        </w:tc>
        <w:tc>
          <w:tcPr>
            <w:tcW w:w="928" w:type="dxa"/>
          </w:tcPr>
          <w:p w14:paraId="7F05A9A7" w14:textId="14763DD1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7DAF108B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703C4187" w14:textId="28CEBD2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B01→B02→B03→E01</w:t>
            </w:r>
          </w:p>
        </w:tc>
      </w:tr>
    </w:tbl>
    <w:p w14:paraId="13BA817E" w14:textId="2D59C0B3" w:rsidR="7364352F" w:rsidRDefault="7364352F"/>
    <w:p w14:paraId="65924B35" w14:textId="1EE366E9" w:rsidR="2C108AF0" w:rsidRDefault="2C108AF0" w:rsidP="2C108AF0"/>
    <w:p w14:paraId="1952D543" w14:textId="119EBD6C" w:rsidR="2C108AF0" w:rsidRDefault="2C108AF0" w:rsidP="2C108AF0">
      <w:r>
        <w:t xml:space="preserve">UC021. </w:t>
      </w:r>
      <w:r>
        <w:t>친구</w:t>
      </w:r>
      <w:r>
        <w:t xml:space="preserve"> </w:t>
      </w:r>
      <w:r>
        <w:t>목록을</w:t>
      </w:r>
      <w:r>
        <w:t xml:space="preserve"> </w:t>
      </w:r>
      <w:r>
        <w:t>조회한다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5D6469B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1BEBF2D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233F302" w14:textId="16974ED2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</w:t>
            </w:r>
            <w:r w:rsidR="56885B78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의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친구 목록을 조회한다.</w:t>
            </w:r>
          </w:p>
        </w:tc>
      </w:tr>
      <w:tr w:rsidR="2C108AF0" w14:paraId="5FC3EE3F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656E603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59C090A7" w14:textId="6F17CF44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친구목록DB</w:t>
            </w:r>
          </w:p>
        </w:tc>
      </w:tr>
      <w:tr w:rsidR="2C108AF0" w14:paraId="33F6557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10B53B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109C59A" w14:textId="1355DF0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UC002(로그인을 한다)가 정상적으로 수행되어 있어야 한다. </w:t>
            </w:r>
          </w:p>
        </w:tc>
      </w:tr>
      <w:tr w:rsidR="2C108AF0" w14:paraId="5A791E2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B5D7B93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D859EFA" w14:textId="0E3058C9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05CB9F9" w14:textId="77777777" w:rsidTr="7364352F">
        <w:trPr>
          <w:trHeight w:val="400"/>
        </w:trPr>
        <w:tc>
          <w:tcPr>
            <w:tcW w:w="1515" w:type="dxa"/>
            <w:shd w:val="clear" w:color="auto" w:fill="CCCCCC"/>
            <w:vAlign w:val="center"/>
          </w:tcPr>
          <w:p w14:paraId="1A65BD64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FD7AF3B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541CE5F" w14:textId="43CDF661" w:rsidR="2C108AF0" w:rsidRDefault="59B48A1D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하단 바에 있는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친구</w:t>
            </w:r>
            <w:r w:rsidR="408CFE6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버튼을 누른다.</w:t>
            </w:r>
          </w:p>
        </w:tc>
      </w:tr>
      <w:tr w:rsidR="2C108AF0" w14:paraId="08D0B032" w14:textId="77777777" w:rsidTr="7364352F">
        <w:trPr>
          <w:trHeight w:val="405"/>
        </w:trPr>
        <w:tc>
          <w:tcPr>
            <w:tcW w:w="1515" w:type="dxa"/>
            <w:shd w:val="clear" w:color="auto" w:fill="CCCCCC"/>
            <w:vAlign w:val="center"/>
          </w:tcPr>
          <w:p w14:paraId="37A6948B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403811C9" w14:textId="1EB54CAC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60B57199" w14:textId="2E894564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34CE3C6" w14:textId="77777777" w:rsidTr="7364352F">
        <w:trPr>
          <w:trHeight w:val="394"/>
        </w:trPr>
        <w:tc>
          <w:tcPr>
            <w:tcW w:w="1515" w:type="dxa"/>
            <w:shd w:val="clear" w:color="auto" w:fill="CCCCCC"/>
            <w:vAlign w:val="center"/>
          </w:tcPr>
          <w:p w14:paraId="28E76947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3F3B5A6D" w14:textId="7FC1EDB3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EB496AF" w14:textId="618BEBAB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9E8E5CC" w14:textId="77777777" w:rsidTr="7364352F">
        <w:trPr>
          <w:trHeight w:val="375"/>
        </w:trPr>
        <w:tc>
          <w:tcPr>
            <w:tcW w:w="1515" w:type="dxa"/>
            <w:shd w:val="clear" w:color="auto" w:fill="CCCCCC"/>
            <w:vAlign w:val="center"/>
          </w:tcPr>
          <w:p w14:paraId="517784E6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16C1D1D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3D49DFE2" w14:textId="4A961797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</w:p>
        </w:tc>
      </w:tr>
    </w:tbl>
    <w:p w14:paraId="6257D905" w14:textId="222E5DA4" w:rsidR="7364352F" w:rsidRDefault="7364352F"/>
    <w:p w14:paraId="1BC08FBC" w14:textId="2F4D460E" w:rsidR="2C108AF0" w:rsidRDefault="2C108AF0" w:rsidP="2C108AF0"/>
    <w:p w14:paraId="6AD78E3E" w14:textId="25913758" w:rsidR="2C108AF0" w:rsidRPr="004950AD" w:rsidRDefault="2C108AF0" w:rsidP="7364352F">
      <w:r w:rsidRPr="004950AD">
        <w:t xml:space="preserve">UC022. </w:t>
      </w:r>
      <w:r w:rsidRPr="004950AD">
        <w:t>공개</w:t>
      </w:r>
      <w:r w:rsidRPr="004950AD">
        <w:t xml:space="preserve"> </w:t>
      </w:r>
      <w:r w:rsidRPr="004950AD">
        <w:t>설정을</w:t>
      </w:r>
      <w:r w:rsidRPr="004950AD">
        <w:t xml:space="preserve"> </w:t>
      </w:r>
      <w:r w:rsidRPr="004950AD">
        <w:t>한다</w:t>
      </w:r>
      <w:r w:rsidRPr="004950AD"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3BB1B7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C18FB05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2C26CBD" w14:textId="36CA2523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사용자가 자신의 일정정보에 접근하여 </w:t>
            </w:r>
            <w:r w:rsidR="52206CE5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공개 유무를 설정한다. </w:t>
            </w:r>
          </w:p>
        </w:tc>
      </w:tr>
      <w:tr w:rsidR="2C108AF0" w14:paraId="6F6DCB8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6CEA6E1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45744519" w14:textId="3D410897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20E3B39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2128D12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4FC0C28A" w14:textId="3753C1CF" w:rsidR="2C108AF0" w:rsidRDefault="3172DF7E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 추가 화면으로 이동한다.</w:t>
            </w:r>
          </w:p>
        </w:tc>
      </w:tr>
      <w:tr w:rsidR="2C108AF0" w14:paraId="513A5B8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C0126DC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73B2AA5A" w14:textId="39BC25D8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 이외의 회원이 회원의 일정에 접근하여 UC010(일정 목록을 조회한다)를 수행할 시 공개로 설정된 일정만 출력한다.</w:t>
            </w:r>
          </w:p>
        </w:tc>
      </w:tr>
      <w:tr w:rsidR="2C108AF0" w14:paraId="30F7C1DD" w14:textId="77777777" w:rsidTr="7364352F">
        <w:trPr>
          <w:trHeight w:val="36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FF6D6D1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5BD1D22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5AA3B3F2" w14:textId="73311743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설정 화면에서 </w:t>
            </w:r>
            <w:proofErr w:type="gramStart"/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공개 /</w:t>
            </w:r>
            <w:proofErr w:type="gramEnd"/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비공개 중 한 가지로 설정한다.</w:t>
            </w:r>
          </w:p>
        </w:tc>
      </w:tr>
      <w:tr w:rsidR="2C108AF0" w14:paraId="42EAC7A4" w14:textId="77777777" w:rsidTr="7364352F">
        <w:trPr>
          <w:trHeight w:val="375"/>
        </w:trPr>
        <w:tc>
          <w:tcPr>
            <w:tcW w:w="1515" w:type="dxa"/>
            <w:vMerge/>
          </w:tcPr>
          <w:p w14:paraId="160606CA" w14:textId="77777777" w:rsidR="002166BD" w:rsidRDefault="002166BD"/>
        </w:tc>
        <w:tc>
          <w:tcPr>
            <w:tcW w:w="928" w:type="dxa"/>
            <w:shd w:val="clear" w:color="auto" w:fill="auto"/>
          </w:tcPr>
          <w:p w14:paraId="37B70AB6" w14:textId="64D727EC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3EFED9EC" w14:textId="7CBD713E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설정 화면에서 완료 버튼을 누른다.</w:t>
            </w:r>
          </w:p>
        </w:tc>
      </w:tr>
      <w:tr w:rsidR="2C108AF0" w14:paraId="3C660605" w14:textId="77777777" w:rsidTr="7364352F">
        <w:trPr>
          <w:trHeight w:val="405"/>
        </w:trPr>
        <w:tc>
          <w:tcPr>
            <w:tcW w:w="1515" w:type="dxa"/>
            <w:shd w:val="clear" w:color="auto" w:fill="CCCCCC"/>
            <w:vAlign w:val="center"/>
          </w:tcPr>
          <w:p w14:paraId="11DE7817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A0D5AAA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65FD2E72" w14:textId="575D4522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다른 버튼을 눌러 일정 설정 화면에서 벗어난다.</w:t>
            </w:r>
          </w:p>
        </w:tc>
      </w:tr>
      <w:tr w:rsidR="2C108AF0" w14:paraId="5C897714" w14:textId="77777777" w:rsidTr="7364352F">
        <w:trPr>
          <w:trHeight w:val="600"/>
        </w:trPr>
        <w:tc>
          <w:tcPr>
            <w:tcW w:w="1515" w:type="dxa"/>
            <w:shd w:val="clear" w:color="auto" w:fill="CCCCCC"/>
            <w:vAlign w:val="center"/>
          </w:tcPr>
          <w:p w14:paraId="2FAC771A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6692C7B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49D0CC42" w14:textId="706B2D51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서버의 오류 등으로 인해 작업이 정상적으로 실행되지 않았</w:t>
            </w: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lastRenderedPageBreak/>
              <w:t>을 시 오류메시지를 화면에 출력한다.</w:t>
            </w:r>
          </w:p>
        </w:tc>
      </w:tr>
      <w:tr w:rsidR="2C108AF0" w14:paraId="1779734B" w14:textId="77777777" w:rsidTr="7364352F">
        <w:trPr>
          <w:trHeight w:val="375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2EB4312" w14:textId="77777777" w:rsidR="2C108AF0" w:rsidRDefault="2C108AF0" w:rsidP="2C108AF0">
            <w:pPr>
              <w:pStyle w:val="af"/>
            </w:pPr>
            <w:r>
              <w:lastRenderedPageBreak/>
              <w:t>시나리오</w:t>
            </w:r>
          </w:p>
        </w:tc>
        <w:tc>
          <w:tcPr>
            <w:tcW w:w="928" w:type="dxa"/>
          </w:tcPr>
          <w:p w14:paraId="39C699EF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94E5749" w14:textId="47523419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</w:t>
            </w:r>
          </w:p>
        </w:tc>
      </w:tr>
      <w:tr w:rsidR="2C108AF0" w14:paraId="653C2041" w14:textId="77777777" w:rsidTr="7364352F">
        <w:trPr>
          <w:trHeight w:val="375"/>
        </w:trPr>
        <w:tc>
          <w:tcPr>
            <w:tcW w:w="1515" w:type="dxa"/>
            <w:vMerge/>
            <w:vAlign w:val="center"/>
          </w:tcPr>
          <w:p w14:paraId="77372658" w14:textId="77777777" w:rsidR="002166BD" w:rsidRDefault="002166BD"/>
        </w:tc>
        <w:tc>
          <w:tcPr>
            <w:tcW w:w="928" w:type="dxa"/>
          </w:tcPr>
          <w:p w14:paraId="7AEB96FA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4A78C938" w14:textId="03B8382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B01→A01</w:t>
            </w:r>
          </w:p>
        </w:tc>
      </w:tr>
      <w:tr w:rsidR="2C108AF0" w14:paraId="580D1BC1" w14:textId="77777777" w:rsidTr="7364352F">
        <w:trPr>
          <w:trHeight w:val="375"/>
        </w:trPr>
        <w:tc>
          <w:tcPr>
            <w:tcW w:w="1515" w:type="dxa"/>
            <w:vMerge/>
            <w:vAlign w:val="center"/>
          </w:tcPr>
          <w:p w14:paraId="743AF5F4" w14:textId="77777777" w:rsidR="002166BD" w:rsidRDefault="002166BD"/>
        </w:tc>
        <w:tc>
          <w:tcPr>
            <w:tcW w:w="928" w:type="dxa"/>
          </w:tcPr>
          <w:p w14:paraId="4426A463" w14:textId="1E7CA26D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7BEF7A0A" w14:textId="1D6DB35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A01</w:t>
            </w:r>
          </w:p>
        </w:tc>
      </w:tr>
      <w:tr w:rsidR="2C108AF0" w14:paraId="7B4463E6" w14:textId="77777777" w:rsidTr="7364352F">
        <w:trPr>
          <w:trHeight w:val="375"/>
        </w:trPr>
        <w:tc>
          <w:tcPr>
            <w:tcW w:w="1515" w:type="dxa"/>
            <w:vMerge/>
            <w:vAlign w:val="center"/>
          </w:tcPr>
          <w:p w14:paraId="1DA04998" w14:textId="77777777" w:rsidR="002166BD" w:rsidRDefault="002166BD"/>
        </w:tc>
        <w:tc>
          <w:tcPr>
            <w:tcW w:w="928" w:type="dxa"/>
          </w:tcPr>
          <w:p w14:paraId="521D73CA" w14:textId="47AA8CBA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4FE958C4" w14:textId="2E538CB2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B01→B02→E01</w:t>
            </w:r>
          </w:p>
        </w:tc>
      </w:tr>
    </w:tbl>
    <w:p w14:paraId="09C6E7C0" w14:textId="11ACFCE3" w:rsidR="2C108AF0" w:rsidRDefault="2C108AF0" w:rsidP="2C108AF0"/>
    <w:p w14:paraId="4126DB26" w14:textId="566CFCD6" w:rsidR="2C108AF0" w:rsidRDefault="2C108AF0" w:rsidP="2C108AF0">
      <w:r>
        <w:t xml:space="preserve">UC023. </w:t>
      </w:r>
      <w:r>
        <w:t>카테고리</w:t>
      </w:r>
      <w:r>
        <w:t xml:space="preserve"> </w:t>
      </w:r>
      <w:r>
        <w:t>별로</w:t>
      </w:r>
      <w:r>
        <w:t xml:space="preserve"> </w:t>
      </w:r>
      <w:r>
        <w:t>조회한다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365C067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246DFB2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6974EBB7" w14:textId="1E757F1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자신의 일정 정보에 접근하여 카테고리 별로 정렬된 일정 정보를 화면에 출력한다.</w:t>
            </w:r>
          </w:p>
        </w:tc>
      </w:tr>
      <w:tr w:rsidR="2C108AF0" w14:paraId="550FCF9D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3B7E92B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3FC13DA9" w14:textId="7F2A2FEA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일정DB, 카테고리DB</w:t>
            </w:r>
          </w:p>
        </w:tc>
      </w:tr>
      <w:tr w:rsidR="2C108AF0" w14:paraId="755B440B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13EBFC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056153C4" w14:textId="19713432" w:rsidR="2C108AF0" w:rsidRDefault="0BC0FC79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화면으로 이동한다.</w:t>
            </w:r>
          </w:p>
        </w:tc>
      </w:tr>
      <w:tr w:rsidR="2C108AF0" w14:paraId="35A42620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3B81E0E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307A5CBC" w14:textId="1494D4AF" w:rsidR="2C108AF0" w:rsidRDefault="1AA1FEED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 별로 가까운 날짜 순으로 정렬되어 조회되어야 한다</w:t>
            </w:r>
            <w:r w:rsidR="79F47185"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2C108AF0" w14:paraId="12AAA085" w14:textId="77777777" w:rsidTr="70C93833">
        <w:trPr>
          <w:trHeight w:val="4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40DD531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077DA1B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C2835C5" w14:textId="18863F4D" w:rsidR="2C108AF0" w:rsidRDefault="5D1434D2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하단 바에서 일정 목록 버튼을 클릭해 일정 목록 화면으로 이동한다.</w:t>
            </w:r>
          </w:p>
        </w:tc>
      </w:tr>
      <w:tr w:rsidR="2C108AF0" w14:paraId="1A7B26C0" w14:textId="77777777" w:rsidTr="70C93833">
        <w:trPr>
          <w:trHeight w:val="400"/>
        </w:trPr>
        <w:tc>
          <w:tcPr>
            <w:tcW w:w="1515" w:type="dxa"/>
            <w:vMerge/>
          </w:tcPr>
          <w:p w14:paraId="4B5D2313" w14:textId="77777777" w:rsidR="002166BD" w:rsidRDefault="002166BD"/>
        </w:tc>
        <w:tc>
          <w:tcPr>
            <w:tcW w:w="928" w:type="dxa"/>
            <w:shd w:val="clear" w:color="auto" w:fill="auto"/>
          </w:tcPr>
          <w:p w14:paraId="09CD8A31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4CF30EF5" w14:textId="270610F4" w:rsidR="2C108AF0" w:rsidRDefault="701D3A78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정렬기준을 카테고리로 선택한다.</w:t>
            </w:r>
          </w:p>
        </w:tc>
      </w:tr>
      <w:tr w:rsidR="2C108AF0" w14:paraId="1FCF8DA4" w14:textId="77777777" w:rsidTr="70C93833">
        <w:trPr>
          <w:trHeight w:val="345"/>
        </w:trPr>
        <w:tc>
          <w:tcPr>
            <w:tcW w:w="1515" w:type="dxa"/>
            <w:vMerge/>
            <w:vAlign w:val="center"/>
          </w:tcPr>
          <w:p w14:paraId="0B3ACA80" w14:textId="77777777" w:rsidR="002166BD" w:rsidRDefault="002166BD"/>
        </w:tc>
        <w:tc>
          <w:tcPr>
            <w:tcW w:w="928" w:type="dxa"/>
            <w:shd w:val="clear" w:color="auto" w:fill="auto"/>
          </w:tcPr>
          <w:p w14:paraId="28991325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2DA603E3" w14:textId="259E9859" w:rsidR="2C108AF0" w:rsidRDefault="48A0BC5B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카테고리들 중 원하는 카테고리를 선택한다.</w:t>
            </w:r>
          </w:p>
        </w:tc>
      </w:tr>
      <w:tr w:rsidR="2C108AF0" w14:paraId="44599E2A" w14:textId="77777777" w:rsidTr="70C93833">
        <w:trPr>
          <w:trHeight w:val="405"/>
        </w:trPr>
        <w:tc>
          <w:tcPr>
            <w:tcW w:w="1515" w:type="dxa"/>
            <w:shd w:val="clear" w:color="auto" w:fill="CCCCCC"/>
            <w:vAlign w:val="center"/>
          </w:tcPr>
          <w:p w14:paraId="1CF370D3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B5F1201" w14:textId="63DB6F1A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276FB22" w14:textId="0D6EC617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F2BF9C4" w14:textId="77777777" w:rsidTr="70C93833">
        <w:trPr>
          <w:trHeight w:val="386"/>
        </w:trPr>
        <w:tc>
          <w:tcPr>
            <w:tcW w:w="1515" w:type="dxa"/>
            <w:shd w:val="clear" w:color="auto" w:fill="CCCCCC"/>
            <w:vAlign w:val="center"/>
          </w:tcPr>
          <w:p w14:paraId="60B820B2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A7454C2" w14:textId="0C95B06F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58ADF85" w14:textId="1FBABBFE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0E11EA0" w14:textId="77777777" w:rsidTr="70C93833">
        <w:trPr>
          <w:trHeight w:val="375"/>
        </w:trPr>
        <w:tc>
          <w:tcPr>
            <w:tcW w:w="1515" w:type="dxa"/>
            <w:shd w:val="clear" w:color="auto" w:fill="CCCCCC"/>
            <w:vAlign w:val="center"/>
          </w:tcPr>
          <w:p w14:paraId="1A2220DE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E957E2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687D0CC" w14:textId="5F68A325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</w:tbl>
    <w:p w14:paraId="3DD52AC4" w14:textId="6B27679E" w:rsidR="70C93833" w:rsidRDefault="70C93833"/>
    <w:p w14:paraId="270FD7C1" w14:textId="45ECD88C" w:rsidR="2C108AF0" w:rsidRDefault="2C108AF0" w:rsidP="2C108AF0"/>
    <w:p w14:paraId="7115D9FD" w14:textId="2E289997" w:rsidR="2C108AF0" w:rsidRDefault="2C108AF0" w:rsidP="2C108AF0">
      <w:r>
        <w:t xml:space="preserve">UC024. </w:t>
      </w:r>
      <w:r>
        <w:t>완료</w:t>
      </w:r>
      <w:r>
        <w:t xml:space="preserve"> </w:t>
      </w:r>
      <w:r>
        <w:t>여부를</w:t>
      </w:r>
      <w:r>
        <w:t xml:space="preserve"> </w:t>
      </w:r>
      <w:r>
        <w:t>표시한다</w:t>
      </w:r>
      <w:r>
        <w:t>.</w:t>
      </w: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913"/>
        <w:gridCol w:w="5873"/>
      </w:tblGrid>
      <w:tr w:rsidR="2C108AF0" w14:paraId="7584EC53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5B2C4D39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786" w:type="dxa"/>
            <w:gridSpan w:val="2"/>
          </w:tcPr>
          <w:p w14:paraId="59A87078" w14:textId="51B27E0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자신의 일정정보에 접근하여 일정 상태를 변경한다.</w:t>
            </w:r>
          </w:p>
        </w:tc>
      </w:tr>
      <w:tr w:rsidR="2C108AF0" w14:paraId="381CD96A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3C6BAA6F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786" w:type="dxa"/>
            <w:gridSpan w:val="2"/>
          </w:tcPr>
          <w:p w14:paraId="675953F4" w14:textId="213B8CAB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일정DB</w:t>
            </w:r>
          </w:p>
        </w:tc>
      </w:tr>
      <w:tr w:rsidR="2C108AF0" w14:paraId="41403689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588B320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786" w:type="dxa"/>
            <w:gridSpan w:val="2"/>
          </w:tcPr>
          <w:p w14:paraId="38BFEA73" w14:textId="6C2C2304" w:rsidR="2C108AF0" w:rsidRDefault="4C4BD742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당일 일정 관리 화면 또는 일정 목록 화면으로 이동한다.</w:t>
            </w:r>
          </w:p>
        </w:tc>
      </w:tr>
      <w:tr w:rsidR="2C108AF0" w14:paraId="5E436D77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3E5296D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786" w:type="dxa"/>
            <w:gridSpan w:val="2"/>
          </w:tcPr>
          <w:p w14:paraId="5E16B523" w14:textId="3FCC1F0E" w:rsidR="2C108AF0" w:rsidRDefault="2C108AF0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변경후</w:t>
            </w:r>
            <w:proofErr w:type="spellEnd"/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일정 상태가 정상적으로 변경되어 있어야 한다.</w:t>
            </w:r>
          </w:p>
        </w:tc>
      </w:tr>
      <w:tr w:rsidR="2C108AF0" w14:paraId="73A051AE" w14:textId="77777777" w:rsidTr="70C93833">
        <w:trPr>
          <w:trHeight w:val="400"/>
        </w:trPr>
        <w:tc>
          <w:tcPr>
            <w:tcW w:w="1530" w:type="dxa"/>
            <w:vMerge w:val="restart"/>
            <w:shd w:val="clear" w:color="auto" w:fill="CCCCCC"/>
            <w:vAlign w:val="center"/>
          </w:tcPr>
          <w:p w14:paraId="7EC7CC10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13" w:type="dxa"/>
            <w:shd w:val="clear" w:color="auto" w:fill="auto"/>
          </w:tcPr>
          <w:p w14:paraId="451231B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C3A7C1C" w14:textId="6DDD68A2" w:rsidR="2C108AF0" w:rsidRDefault="139086B1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당일 일정 관리 화면 또는 일정 목록 화면으로 이동한다.</w:t>
            </w:r>
          </w:p>
        </w:tc>
      </w:tr>
      <w:tr w:rsidR="2C108AF0" w14:paraId="3C87FA5D" w14:textId="77777777" w:rsidTr="70C93833">
        <w:trPr>
          <w:trHeight w:val="400"/>
        </w:trPr>
        <w:tc>
          <w:tcPr>
            <w:tcW w:w="1530" w:type="dxa"/>
            <w:vMerge/>
            <w:vAlign w:val="center"/>
          </w:tcPr>
          <w:p w14:paraId="5B5B1186" w14:textId="77777777" w:rsidR="002166BD" w:rsidRDefault="002166BD"/>
        </w:tc>
        <w:tc>
          <w:tcPr>
            <w:tcW w:w="913" w:type="dxa"/>
            <w:shd w:val="clear" w:color="auto" w:fill="auto"/>
          </w:tcPr>
          <w:p w14:paraId="6FBB3BDA" w14:textId="273F934A" w:rsidR="2C108AF0" w:rsidRDefault="2C108AF0" w:rsidP="70C93833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</w:t>
            </w:r>
            <w:r w:rsidR="7A717349"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5873" w:type="dxa"/>
            <w:shd w:val="clear" w:color="auto" w:fill="auto"/>
          </w:tcPr>
          <w:p w14:paraId="58979074" w14:textId="6F463725" w:rsidR="2C108AF0" w:rsidRDefault="57AA7997" w:rsidP="70C93833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 왼쪽에 위치한 </w:t>
            </w:r>
            <w:r w:rsidR="2C108AF0"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완료 버튼을 눌러 일정 상태 변경을 완료한다.</w:t>
            </w:r>
          </w:p>
        </w:tc>
      </w:tr>
      <w:tr w:rsidR="2C108AF0" w14:paraId="3C1D0645" w14:textId="77777777" w:rsidTr="70C93833">
        <w:trPr>
          <w:trHeight w:val="405"/>
        </w:trPr>
        <w:tc>
          <w:tcPr>
            <w:tcW w:w="1530" w:type="dxa"/>
            <w:vMerge w:val="restart"/>
            <w:shd w:val="clear" w:color="auto" w:fill="CCCCCC"/>
            <w:vAlign w:val="center"/>
          </w:tcPr>
          <w:p w14:paraId="603A015D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13" w:type="dxa"/>
            <w:shd w:val="clear" w:color="auto" w:fill="auto"/>
          </w:tcPr>
          <w:p w14:paraId="509551F8" w14:textId="31B06D8D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D36E6EF" w14:textId="32F400BA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FD3151F" w14:textId="77777777" w:rsidTr="70C93833">
        <w:trPr>
          <w:trHeight w:val="405"/>
        </w:trPr>
        <w:tc>
          <w:tcPr>
            <w:tcW w:w="1530" w:type="dxa"/>
            <w:vMerge/>
            <w:vAlign w:val="center"/>
          </w:tcPr>
          <w:p w14:paraId="79406045" w14:textId="77777777" w:rsidR="002166BD" w:rsidRDefault="002166BD"/>
        </w:tc>
        <w:tc>
          <w:tcPr>
            <w:tcW w:w="913" w:type="dxa"/>
            <w:shd w:val="clear" w:color="auto" w:fill="auto"/>
          </w:tcPr>
          <w:p w14:paraId="6ADC318A" w14:textId="21FF84C9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8D99807" w14:textId="63C0A493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BE22AAC" w14:textId="77777777" w:rsidTr="70C93833">
        <w:trPr>
          <w:trHeight w:val="407"/>
        </w:trPr>
        <w:tc>
          <w:tcPr>
            <w:tcW w:w="1530" w:type="dxa"/>
            <w:shd w:val="clear" w:color="auto" w:fill="CCCCCC"/>
            <w:vAlign w:val="center"/>
          </w:tcPr>
          <w:p w14:paraId="6493620E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13" w:type="dxa"/>
            <w:shd w:val="clear" w:color="auto" w:fill="auto"/>
          </w:tcPr>
          <w:p w14:paraId="5B306CB8" w14:textId="336B78A6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BAEC046" w14:textId="506C2012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491A9B5" w14:textId="77777777" w:rsidTr="70C93833">
        <w:trPr>
          <w:trHeight w:val="375"/>
        </w:trPr>
        <w:tc>
          <w:tcPr>
            <w:tcW w:w="1530" w:type="dxa"/>
            <w:shd w:val="clear" w:color="auto" w:fill="CCCCCC"/>
            <w:vAlign w:val="center"/>
          </w:tcPr>
          <w:p w14:paraId="71853828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13" w:type="dxa"/>
          </w:tcPr>
          <w:p w14:paraId="435FB1F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DC4D811" w14:textId="6B86C9FD" w:rsidR="2C108AF0" w:rsidRDefault="2C108AF0" w:rsidP="70C93833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0C93833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</w:t>
            </w:r>
          </w:p>
        </w:tc>
      </w:tr>
    </w:tbl>
    <w:p w14:paraId="08248E68" w14:textId="32B29116" w:rsidR="70C93833" w:rsidRDefault="70C93833"/>
    <w:p w14:paraId="50679853" w14:textId="4481D13D" w:rsidR="2C108AF0" w:rsidRDefault="2C108AF0" w:rsidP="2C108AF0"/>
    <w:p w14:paraId="15B9339C" w14:textId="38CFEF04" w:rsidR="2C108AF0" w:rsidRDefault="2C108AF0" w:rsidP="2C108AF0">
      <w:r>
        <w:t xml:space="preserve">UC025. </w:t>
      </w:r>
      <w:r>
        <w:t>날짜</w:t>
      </w:r>
      <w:r>
        <w:t xml:space="preserve"> </w:t>
      </w:r>
      <w:r>
        <w:t>별로</w:t>
      </w:r>
      <w:r>
        <w:t xml:space="preserve"> </w:t>
      </w:r>
      <w:r>
        <w:t>조회한다</w:t>
      </w:r>
      <w:r>
        <w:t>.</w:t>
      </w: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15"/>
        <w:gridCol w:w="5886"/>
      </w:tblGrid>
      <w:tr w:rsidR="2C108AF0" w14:paraId="6A51F8D1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4B8B50E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7B7960D" w14:textId="571E19E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자신의 일정 정보에 접근하여 날짜 별로 정렬된 일정 정보를 화면에 출력한다.</w:t>
            </w:r>
          </w:p>
        </w:tc>
      </w:tr>
      <w:tr w:rsidR="2C108AF0" w14:paraId="11E63CFB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3E53AB5" w14:textId="77777777" w:rsidR="2C108AF0" w:rsidRDefault="2C108AF0" w:rsidP="2C108AF0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5182255A" w14:textId="3CDEBBEA" w:rsidR="2C108AF0" w:rsidRDefault="2C108AF0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일정DB</w:t>
            </w:r>
          </w:p>
        </w:tc>
      </w:tr>
      <w:tr w:rsidR="2C108AF0" w14:paraId="79F60C2D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AD9ECA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5FD8BBC6" w14:textId="7908A456" w:rsidR="2C108AF0" w:rsidRDefault="53E181A0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화면으로 이동한다.</w:t>
            </w:r>
          </w:p>
        </w:tc>
      </w:tr>
      <w:tr w:rsidR="2C108AF0" w14:paraId="48B8E0F9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D8BA424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1EC2B3F" w14:textId="26AE781A" w:rsidR="2C108AF0" w:rsidRDefault="20C10FCA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가까운 날짜 순으로 정렬되어 조회되어야 한다.</w:t>
            </w:r>
          </w:p>
        </w:tc>
      </w:tr>
      <w:tr w:rsidR="2C108AF0" w14:paraId="72B17D24" w14:textId="77777777" w:rsidTr="70C93833">
        <w:trPr>
          <w:trHeight w:val="4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BCF13E2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15" w:type="dxa"/>
            <w:shd w:val="clear" w:color="auto" w:fill="auto"/>
          </w:tcPr>
          <w:p w14:paraId="1E401276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86" w:type="dxa"/>
            <w:shd w:val="clear" w:color="auto" w:fill="auto"/>
          </w:tcPr>
          <w:p w14:paraId="21BAF7AE" w14:textId="76FCD02D" w:rsidR="2C108AF0" w:rsidRDefault="4AC4B59F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하단 바에서 일정 목록 버튼을 클릭해 일정 목록 화면으로 이동한다.</w:t>
            </w:r>
          </w:p>
        </w:tc>
      </w:tr>
      <w:tr w:rsidR="2C108AF0" w14:paraId="13729D65" w14:textId="77777777" w:rsidTr="70C93833">
        <w:trPr>
          <w:trHeight w:val="345"/>
        </w:trPr>
        <w:tc>
          <w:tcPr>
            <w:tcW w:w="1515" w:type="dxa"/>
            <w:vMerge/>
            <w:vAlign w:val="center"/>
          </w:tcPr>
          <w:p w14:paraId="2EFBE9A0" w14:textId="77777777" w:rsidR="002166BD" w:rsidRDefault="002166BD"/>
        </w:tc>
        <w:tc>
          <w:tcPr>
            <w:tcW w:w="915" w:type="dxa"/>
            <w:shd w:val="clear" w:color="auto" w:fill="auto"/>
          </w:tcPr>
          <w:p w14:paraId="7E57FBDE" w14:textId="47F8FF8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86" w:type="dxa"/>
            <w:shd w:val="clear" w:color="auto" w:fill="auto"/>
          </w:tcPr>
          <w:p w14:paraId="2A8380D2" w14:textId="1D783D75" w:rsidR="2C108AF0" w:rsidRDefault="17EBC950" w:rsidP="70C93833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정렬기준을 날짜로 선택한다.</w:t>
            </w:r>
          </w:p>
        </w:tc>
      </w:tr>
      <w:tr w:rsidR="2C108AF0" w14:paraId="1CFE55B4" w14:textId="77777777" w:rsidTr="70C93833">
        <w:trPr>
          <w:trHeight w:val="405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D3DAA25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15" w:type="dxa"/>
            <w:shd w:val="clear" w:color="auto" w:fill="auto"/>
          </w:tcPr>
          <w:p w14:paraId="230910C1" w14:textId="27BC75B0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86" w:type="dxa"/>
            <w:shd w:val="clear" w:color="auto" w:fill="auto"/>
          </w:tcPr>
          <w:p w14:paraId="4C7DCDED" w14:textId="11A99696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1234216" w14:textId="77777777" w:rsidTr="70C93833">
        <w:trPr>
          <w:trHeight w:val="405"/>
        </w:trPr>
        <w:tc>
          <w:tcPr>
            <w:tcW w:w="1515" w:type="dxa"/>
            <w:vMerge/>
            <w:vAlign w:val="center"/>
          </w:tcPr>
          <w:p w14:paraId="16927013" w14:textId="77777777" w:rsidR="002166BD" w:rsidRDefault="002166BD"/>
        </w:tc>
        <w:tc>
          <w:tcPr>
            <w:tcW w:w="915" w:type="dxa"/>
            <w:shd w:val="clear" w:color="auto" w:fill="auto"/>
          </w:tcPr>
          <w:p w14:paraId="7B463838" w14:textId="3F853EAB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86" w:type="dxa"/>
            <w:shd w:val="clear" w:color="auto" w:fill="auto"/>
          </w:tcPr>
          <w:p w14:paraId="4F7632C8" w14:textId="62AF38D2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1888C8C" w14:textId="77777777" w:rsidTr="70C93833">
        <w:trPr>
          <w:trHeight w:val="407"/>
        </w:trPr>
        <w:tc>
          <w:tcPr>
            <w:tcW w:w="1515" w:type="dxa"/>
            <w:shd w:val="clear" w:color="auto" w:fill="CCCCCC"/>
            <w:vAlign w:val="center"/>
          </w:tcPr>
          <w:p w14:paraId="033659FC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15" w:type="dxa"/>
            <w:shd w:val="clear" w:color="auto" w:fill="auto"/>
          </w:tcPr>
          <w:p w14:paraId="74D562A0" w14:textId="04A68C09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86" w:type="dxa"/>
            <w:shd w:val="clear" w:color="auto" w:fill="auto"/>
          </w:tcPr>
          <w:p w14:paraId="30F8A14C" w14:textId="5A172178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C7C989F" w14:textId="77777777" w:rsidTr="70C93833">
        <w:trPr>
          <w:trHeight w:val="375"/>
        </w:trPr>
        <w:tc>
          <w:tcPr>
            <w:tcW w:w="1515" w:type="dxa"/>
            <w:shd w:val="clear" w:color="auto" w:fill="CCCCCC"/>
            <w:vAlign w:val="center"/>
          </w:tcPr>
          <w:p w14:paraId="76EE0E44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15" w:type="dxa"/>
          </w:tcPr>
          <w:p w14:paraId="6FB5F0C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86" w:type="dxa"/>
          </w:tcPr>
          <w:p w14:paraId="24D6D26B" w14:textId="18EC41E9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</w:t>
            </w:r>
          </w:p>
        </w:tc>
      </w:tr>
    </w:tbl>
    <w:p w14:paraId="7C8F0EA2" w14:textId="1E8494EB" w:rsidR="70C93833" w:rsidRDefault="70C93833"/>
    <w:p w14:paraId="2038CB42" w14:textId="45ECD88C" w:rsidR="2C108AF0" w:rsidRDefault="2C108AF0" w:rsidP="2C108AF0"/>
    <w:p w14:paraId="0BD4D257" w14:textId="24774762" w:rsidR="2C108AF0" w:rsidRDefault="2C108AF0" w:rsidP="2C108AF0">
      <w:pPr>
        <w:sectPr w:rsidR="2C108AF0" w:rsidSect="00ED0B5B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AF6883" w14:textId="77777777" w:rsidR="007E70C2" w:rsidRDefault="007E70C2" w:rsidP="000C1642">
      <w:pPr>
        <w:sectPr w:rsidR="007E70C2" w:rsidSect="007E70C2">
          <w:headerReference w:type="first" r:id="rId16"/>
          <w:footerReference w:type="firs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4C529ED" w14:textId="77777777" w:rsidR="007E70C2" w:rsidRDefault="007E70C2" w:rsidP="004221DF">
      <w:r>
        <w:br w:type="page"/>
      </w:r>
    </w:p>
    <w:p w14:paraId="660185A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6DA4ED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1C0157D6" w14:textId="77777777" w:rsidR="003C1E0F" w:rsidRDefault="003C1E0F" w:rsidP="003C1E0F"/>
    <w:p w14:paraId="3691E7B2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389"/>
        <w:gridCol w:w="1701"/>
        <w:gridCol w:w="4557"/>
      </w:tblGrid>
      <w:tr w:rsidR="005A219F" w:rsidRPr="00D54A11" w14:paraId="5FF39675" w14:textId="77777777" w:rsidTr="00D54FCC">
        <w:trPr>
          <w:trHeight w:val="727"/>
        </w:trPr>
        <w:tc>
          <w:tcPr>
            <w:tcW w:w="838" w:type="dxa"/>
            <w:shd w:val="clear" w:color="auto" w:fill="CCCCCC"/>
            <w:vAlign w:val="center"/>
          </w:tcPr>
          <w:p w14:paraId="5F31422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9" w:type="dxa"/>
            <w:shd w:val="clear" w:color="auto" w:fill="CCCCCC"/>
            <w:vAlign w:val="center"/>
          </w:tcPr>
          <w:p w14:paraId="4C69551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6C76A532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175FF5A3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557" w:type="dxa"/>
            <w:shd w:val="clear" w:color="auto" w:fill="CCCCCC"/>
            <w:vAlign w:val="center"/>
          </w:tcPr>
          <w:p w14:paraId="4DB5DFFC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1D4506E1" w:rsidRPr="004950AD" w14:paraId="687BD718" w14:textId="77777777" w:rsidTr="00D54FCC">
        <w:trPr>
          <w:trHeight w:val="1779"/>
        </w:trPr>
        <w:tc>
          <w:tcPr>
            <w:tcW w:w="838" w:type="dxa"/>
          </w:tcPr>
          <w:p w14:paraId="3A12A551" w14:textId="5387A65B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SC001</w:t>
            </w:r>
          </w:p>
        </w:tc>
        <w:tc>
          <w:tcPr>
            <w:tcW w:w="1389" w:type="dxa"/>
          </w:tcPr>
          <w:p w14:paraId="1B950750" w14:textId="1EE43652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로그인</w:t>
            </w:r>
          </w:p>
        </w:tc>
        <w:tc>
          <w:tcPr>
            <w:tcW w:w="1701" w:type="dxa"/>
          </w:tcPr>
          <w:p w14:paraId="3000C56A" w14:textId="28A5AF00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UC002</w:t>
            </w:r>
          </w:p>
        </w:tc>
        <w:tc>
          <w:tcPr>
            <w:tcW w:w="4557" w:type="dxa"/>
          </w:tcPr>
          <w:p w14:paraId="3D52BF52" w14:textId="6BEE65D9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비회원 사용자가 로그인을 할 수 있는 화면이다. 회원가입화면이나 ID/PW찾기 화면으로 이동할 수 있다.</w:t>
            </w:r>
          </w:p>
        </w:tc>
      </w:tr>
      <w:tr w:rsidR="005A219F" w:rsidRPr="00D54A11" w14:paraId="526770CE" w14:textId="77777777" w:rsidTr="00D54FCC">
        <w:trPr>
          <w:trHeight w:val="495"/>
        </w:trPr>
        <w:tc>
          <w:tcPr>
            <w:tcW w:w="838" w:type="dxa"/>
          </w:tcPr>
          <w:p w14:paraId="7CBEED82" w14:textId="53FB4A2E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SC002</w:t>
            </w:r>
          </w:p>
        </w:tc>
        <w:tc>
          <w:tcPr>
            <w:tcW w:w="1389" w:type="dxa"/>
          </w:tcPr>
          <w:p w14:paraId="6E36661F" w14:textId="74AA41DC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회원가입</w:t>
            </w:r>
          </w:p>
        </w:tc>
        <w:tc>
          <w:tcPr>
            <w:tcW w:w="1701" w:type="dxa"/>
          </w:tcPr>
          <w:p w14:paraId="38645DC7" w14:textId="2F3433BF" w:rsidR="005A219F" w:rsidRPr="005A219F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UC001</w:t>
            </w:r>
          </w:p>
        </w:tc>
        <w:tc>
          <w:tcPr>
            <w:tcW w:w="4557" w:type="dxa"/>
          </w:tcPr>
          <w:p w14:paraId="135E58C4" w14:textId="5E8C063A" w:rsidR="005A219F" w:rsidRPr="00D54A1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 xml:space="preserve">비회원 사용자가 회원가입을 할 수 있는 화면이다. </w:t>
            </w:r>
          </w:p>
        </w:tc>
      </w:tr>
      <w:tr w:rsidR="1D4506E1" w14:paraId="2298420A" w14:textId="77777777" w:rsidTr="00D54FCC">
        <w:trPr>
          <w:trHeight w:val="356"/>
        </w:trPr>
        <w:tc>
          <w:tcPr>
            <w:tcW w:w="838" w:type="dxa"/>
          </w:tcPr>
          <w:p w14:paraId="665EA7AE" w14:textId="4025395C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SC003</w:t>
            </w:r>
          </w:p>
        </w:tc>
        <w:tc>
          <w:tcPr>
            <w:tcW w:w="1389" w:type="dxa"/>
          </w:tcPr>
          <w:p w14:paraId="321DFA05" w14:textId="1787C89D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ID/PW</w:t>
            </w:r>
          </w:p>
          <w:p w14:paraId="3E9DB148" w14:textId="50946375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찾기</w:t>
            </w:r>
          </w:p>
        </w:tc>
        <w:tc>
          <w:tcPr>
            <w:tcW w:w="1701" w:type="dxa"/>
          </w:tcPr>
          <w:p w14:paraId="1EECD821" w14:textId="38E8261B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UC004</w:t>
            </w:r>
          </w:p>
        </w:tc>
        <w:tc>
          <w:tcPr>
            <w:tcW w:w="4557" w:type="dxa"/>
          </w:tcPr>
          <w:p w14:paraId="2FB2C36F" w14:textId="272AB1BC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 xml:space="preserve">ID찾기 버튼이나 PW찾기 버튼을 눌러 아이디 찾기 화면이나 </w:t>
            </w:r>
            <w:proofErr w:type="spellStart"/>
            <w:r w:rsidRPr="73DA0B40">
              <w:rPr>
                <w:rFonts w:ascii="돋움" w:eastAsia="돋움" w:hAnsi="돋움"/>
              </w:rPr>
              <w:t>비밀번호찾기</w:t>
            </w:r>
            <w:proofErr w:type="spellEnd"/>
            <w:r w:rsidRPr="73DA0B40">
              <w:rPr>
                <w:rFonts w:ascii="돋움" w:eastAsia="돋움" w:hAnsi="돋움"/>
              </w:rPr>
              <w:t xml:space="preserve"> 화면으로 이동할 수 있다.</w:t>
            </w:r>
          </w:p>
        </w:tc>
      </w:tr>
      <w:tr w:rsidR="1D4506E1" w14:paraId="7101BBD1" w14:textId="77777777" w:rsidTr="00D54FCC">
        <w:trPr>
          <w:trHeight w:val="356"/>
        </w:trPr>
        <w:tc>
          <w:tcPr>
            <w:tcW w:w="838" w:type="dxa"/>
          </w:tcPr>
          <w:p w14:paraId="3B316F6C" w14:textId="62F29986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SC004</w:t>
            </w:r>
          </w:p>
        </w:tc>
        <w:tc>
          <w:tcPr>
            <w:tcW w:w="1389" w:type="dxa"/>
          </w:tcPr>
          <w:p w14:paraId="3CD16C65" w14:textId="2DD4DF96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아이디 찾기</w:t>
            </w:r>
          </w:p>
        </w:tc>
        <w:tc>
          <w:tcPr>
            <w:tcW w:w="1701" w:type="dxa"/>
          </w:tcPr>
          <w:p w14:paraId="36791D80" w14:textId="555B1BC9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UC004</w:t>
            </w:r>
          </w:p>
        </w:tc>
        <w:tc>
          <w:tcPr>
            <w:tcW w:w="4557" w:type="dxa"/>
          </w:tcPr>
          <w:p w14:paraId="1B36C35B" w14:textId="0A3944D7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사용자가 이름과 이메일을 입력하여 아이디를 확인하는 화면이다</w:t>
            </w:r>
          </w:p>
        </w:tc>
      </w:tr>
      <w:tr w:rsidR="005A219F" w:rsidRPr="00D54A11" w14:paraId="62EBF9A1" w14:textId="77777777" w:rsidTr="00D54FCC">
        <w:trPr>
          <w:trHeight w:val="356"/>
        </w:trPr>
        <w:tc>
          <w:tcPr>
            <w:tcW w:w="838" w:type="dxa"/>
          </w:tcPr>
          <w:p w14:paraId="0C6C2CD5" w14:textId="18EA3659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SC005</w:t>
            </w:r>
          </w:p>
        </w:tc>
        <w:tc>
          <w:tcPr>
            <w:tcW w:w="1389" w:type="dxa"/>
          </w:tcPr>
          <w:p w14:paraId="709E88E4" w14:textId="300BE26C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비밀번호 찾기</w:t>
            </w:r>
          </w:p>
        </w:tc>
        <w:tc>
          <w:tcPr>
            <w:tcW w:w="1701" w:type="dxa"/>
          </w:tcPr>
          <w:p w14:paraId="508C98E9" w14:textId="14D35671" w:rsidR="005A219F" w:rsidRPr="005A219F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UC004</w:t>
            </w:r>
          </w:p>
        </w:tc>
        <w:tc>
          <w:tcPr>
            <w:tcW w:w="4557" w:type="dxa"/>
          </w:tcPr>
          <w:p w14:paraId="779F8E76" w14:textId="22F97BE4" w:rsidR="005A219F" w:rsidRPr="00D54A1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 xml:space="preserve">사용자가 이름, 이메일, 아이디를 입력하여 비밀번호를 </w:t>
            </w:r>
            <w:proofErr w:type="spellStart"/>
            <w:r w:rsidRPr="73DA0B40">
              <w:rPr>
                <w:rFonts w:ascii="돋움" w:eastAsia="돋움" w:hAnsi="돋움"/>
              </w:rPr>
              <w:t>전송받을</w:t>
            </w:r>
            <w:proofErr w:type="spellEnd"/>
            <w:r w:rsidRPr="73DA0B40">
              <w:rPr>
                <w:rFonts w:ascii="돋움" w:eastAsia="돋움" w:hAnsi="돋움"/>
              </w:rPr>
              <w:t xml:space="preserve"> 수 있다.</w:t>
            </w:r>
          </w:p>
        </w:tc>
      </w:tr>
      <w:tr w:rsidR="005A219F" w:rsidRPr="00D54A11" w14:paraId="7818863E" w14:textId="77777777" w:rsidTr="00D54FCC">
        <w:trPr>
          <w:trHeight w:val="356"/>
        </w:trPr>
        <w:tc>
          <w:tcPr>
            <w:tcW w:w="838" w:type="dxa"/>
          </w:tcPr>
          <w:p w14:paraId="44F69B9A" w14:textId="656B0402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SC006</w:t>
            </w:r>
          </w:p>
        </w:tc>
        <w:tc>
          <w:tcPr>
            <w:tcW w:w="1389" w:type="dxa"/>
          </w:tcPr>
          <w:p w14:paraId="5F07D11E" w14:textId="49620645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캘린더(</w:t>
            </w:r>
            <w:proofErr w:type="spellStart"/>
            <w:r w:rsidRPr="73DA0B40">
              <w:rPr>
                <w:rFonts w:ascii="돋움" w:eastAsia="돋움" w:hAnsi="돋움"/>
              </w:rPr>
              <w:t>홈화면</w:t>
            </w:r>
            <w:proofErr w:type="spellEnd"/>
            <w:r w:rsidRPr="73DA0B40">
              <w:rPr>
                <w:rFonts w:ascii="돋움" w:eastAsia="돋움" w:hAnsi="돋움"/>
              </w:rPr>
              <w:t>)</w:t>
            </w:r>
          </w:p>
        </w:tc>
        <w:tc>
          <w:tcPr>
            <w:tcW w:w="1701" w:type="dxa"/>
          </w:tcPr>
          <w:p w14:paraId="41508A3C" w14:textId="309D5C8F" w:rsidR="005A219F" w:rsidRPr="005A219F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UC007</w:t>
            </w:r>
          </w:p>
        </w:tc>
        <w:tc>
          <w:tcPr>
            <w:tcW w:w="4557" w:type="dxa"/>
          </w:tcPr>
          <w:p w14:paraId="43D6B1D6" w14:textId="3721339F" w:rsidR="005A219F" w:rsidRPr="00D54A1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캘린더에서 확인하고자 하는 날짜를 선택해 당일일정관리 화면으로 이동할 수 있다. 그리고 설정버튼을 눌러서 설정화면으로 이동할 수 있다.</w:t>
            </w:r>
          </w:p>
        </w:tc>
      </w:tr>
      <w:tr w:rsidR="005A219F" w:rsidRPr="00D54A11" w14:paraId="17DBC151" w14:textId="77777777" w:rsidTr="00D54FCC">
        <w:trPr>
          <w:trHeight w:val="356"/>
        </w:trPr>
        <w:tc>
          <w:tcPr>
            <w:tcW w:w="838" w:type="dxa"/>
          </w:tcPr>
          <w:p w14:paraId="6F8BD81B" w14:textId="1C135E4F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SC007</w:t>
            </w:r>
          </w:p>
        </w:tc>
        <w:tc>
          <w:tcPr>
            <w:tcW w:w="1389" w:type="dxa"/>
          </w:tcPr>
          <w:p w14:paraId="2613E9C1" w14:textId="5C86A348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당일 일정 관리</w:t>
            </w:r>
          </w:p>
        </w:tc>
        <w:tc>
          <w:tcPr>
            <w:tcW w:w="1701" w:type="dxa"/>
          </w:tcPr>
          <w:p w14:paraId="1037B8A3" w14:textId="6FCDB2B3" w:rsidR="005A219F" w:rsidRPr="005A219F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UC024</w:t>
            </w:r>
          </w:p>
        </w:tc>
        <w:tc>
          <w:tcPr>
            <w:tcW w:w="4557" w:type="dxa"/>
          </w:tcPr>
          <w:p w14:paraId="687C6DE0" w14:textId="47A50176" w:rsidR="005A219F" w:rsidRPr="00D54A1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해당일정 추가를 할 수 있다. 그리고 해당 일정에 대해 완료표시를 할 수 있고 상세일정을 확인할 수 있다.</w:t>
            </w:r>
          </w:p>
        </w:tc>
      </w:tr>
      <w:tr w:rsidR="005A219F" w:rsidRPr="00D54A11" w14:paraId="5B2F9378" w14:textId="77777777" w:rsidTr="00D54FCC">
        <w:trPr>
          <w:trHeight w:val="356"/>
        </w:trPr>
        <w:tc>
          <w:tcPr>
            <w:tcW w:w="838" w:type="dxa"/>
          </w:tcPr>
          <w:p w14:paraId="58E6DD4E" w14:textId="20689FD6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SC008</w:t>
            </w:r>
          </w:p>
        </w:tc>
        <w:tc>
          <w:tcPr>
            <w:tcW w:w="1389" w:type="dxa"/>
          </w:tcPr>
          <w:p w14:paraId="7D3BEE8F" w14:textId="0EB80330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일정 추가</w:t>
            </w:r>
          </w:p>
        </w:tc>
        <w:tc>
          <w:tcPr>
            <w:tcW w:w="1701" w:type="dxa"/>
          </w:tcPr>
          <w:p w14:paraId="336BE1DA" w14:textId="77777777" w:rsidR="004950AD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UC007</w:t>
            </w:r>
          </w:p>
          <w:p w14:paraId="1D042907" w14:textId="77777777" w:rsidR="004950AD" w:rsidRDefault="73DA0B40" w:rsidP="73DA0B40">
            <w:pPr>
              <w:jc w:val="center"/>
              <w:rPr>
                <w:rStyle w:val="ae"/>
                <w:color w:val="auto"/>
              </w:rPr>
            </w:pPr>
            <w:proofErr w:type="gramStart"/>
            <w:r w:rsidRPr="73DA0B40">
              <w:rPr>
                <w:rStyle w:val="ae"/>
                <w:color w:val="auto"/>
              </w:rPr>
              <w:t>,UC</w:t>
            </w:r>
            <w:proofErr w:type="gramEnd"/>
            <w:r w:rsidRPr="73DA0B40">
              <w:rPr>
                <w:rStyle w:val="ae"/>
                <w:color w:val="auto"/>
              </w:rPr>
              <w:t>012</w:t>
            </w:r>
          </w:p>
          <w:p w14:paraId="04C4A4D6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proofErr w:type="gramStart"/>
            <w:r w:rsidRPr="73DA0B40">
              <w:rPr>
                <w:rStyle w:val="ae"/>
                <w:color w:val="auto"/>
              </w:rPr>
              <w:t>,UC</w:t>
            </w:r>
            <w:proofErr w:type="gramEnd"/>
            <w:r w:rsidRPr="73DA0B40">
              <w:rPr>
                <w:rStyle w:val="ae"/>
                <w:color w:val="auto"/>
              </w:rPr>
              <w:t>013,</w:t>
            </w:r>
          </w:p>
          <w:p w14:paraId="67600764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UC014,</w:t>
            </w:r>
          </w:p>
          <w:p w14:paraId="64277F5F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UC015,</w:t>
            </w:r>
          </w:p>
          <w:p w14:paraId="3B88899E" w14:textId="6A0886C7" w:rsidR="005A219F" w:rsidRPr="005A219F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016,UC</w:t>
            </w:r>
            <w:proofErr w:type="gramEnd"/>
            <w:r w:rsidRPr="73DA0B40">
              <w:rPr>
                <w:rStyle w:val="ae"/>
                <w:color w:val="auto"/>
              </w:rPr>
              <w:t>022</w:t>
            </w:r>
          </w:p>
        </w:tc>
        <w:tc>
          <w:tcPr>
            <w:tcW w:w="4557" w:type="dxa"/>
          </w:tcPr>
          <w:p w14:paraId="69E2BB2B" w14:textId="54A80784" w:rsidR="005A219F" w:rsidRPr="00D54A1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 xml:space="preserve">당일 일정 정보를 입력하여 추가할 수 있다. 카테고리 추가 버튼을 눌러서 카테고리 추가 화면으로 이동할 수 있다. </w:t>
            </w:r>
          </w:p>
        </w:tc>
      </w:tr>
      <w:tr w:rsidR="005A219F" w:rsidRPr="00D54A11" w14:paraId="57C0D796" w14:textId="77777777" w:rsidTr="00D54FCC">
        <w:trPr>
          <w:trHeight w:val="372"/>
        </w:trPr>
        <w:tc>
          <w:tcPr>
            <w:tcW w:w="838" w:type="dxa"/>
          </w:tcPr>
          <w:p w14:paraId="0D142F6F" w14:textId="2F7AB948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SC009</w:t>
            </w:r>
          </w:p>
        </w:tc>
        <w:tc>
          <w:tcPr>
            <w:tcW w:w="1389" w:type="dxa"/>
          </w:tcPr>
          <w:p w14:paraId="4475AD14" w14:textId="1CC2B3C6" w:rsidR="005A219F" w:rsidRPr="00D54A1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카테고리 추가</w:t>
            </w:r>
          </w:p>
        </w:tc>
        <w:tc>
          <w:tcPr>
            <w:tcW w:w="1701" w:type="dxa"/>
          </w:tcPr>
          <w:p w14:paraId="120C4E94" w14:textId="277B6127" w:rsidR="005A219F" w:rsidRPr="005A219F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UC012</w:t>
            </w:r>
          </w:p>
        </w:tc>
        <w:tc>
          <w:tcPr>
            <w:tcW w:w="4557" w:type="dxa"/>
          </w:tcPr>
          <w:p w14:paraId="0DD303A2" w14:textId="0CF98FE0" w:rsidR="1D4506E1" w:rsidRDefault="73DA0B40" w:rsidP="73DA0B40">
            <w:pPr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 xml:space="preserve">추가하고 싶은 카테고리명을 </w:t>
            </w:r>
            <w:proofErr w:type="gramStart"/>
            <w:r w:rsidRPr="73DA0B40">
              <w:rPr>
                <w:rFonts w:ascii="돋움" w:eastAsia="돋움" w:hAnsi="돋움"/>
              </w:rPr>
              <w:t>입력하고,  해당</w:t>
            </w:r>
            <w:proofErr w:type="gramEnd"/>
            <w:r w:rsidRPr="73DA0B40">
              <w:rPr>
                <w:rFonts w:ascii="돋움" w:eastAsia="돋움" w:hAnsi="돋움"/>
              </w:rPr>
              <w:t xml:space="preserve"> 카테고리의 공개 범위를 설정하여 추가할 수 있다.</w:t>
            </w:r>
          </w:p>
        </w:tc>
      </w:tr>
      <w:tr w:rsidR="1D4506E1" w14:paraId="2F66D666" w14:textId="77777777" w:rsidTr="00D54FCC">
        <w:trPr>
          <w:trHeight w:val="372"/>
        </w:trPr>
        <w:tc>
          <w:tcPr>
            <w:tcW w:w="838" w:type="dxa"/>
          </w:tcPr>
          <w:p w14:paraId="4C12EF9B" w14:textId="15993C91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lastRenderedPageBreak/>
              <w:t>SC010</w:t>
            </w:r>
          </w:p>
        </w:tc>
        <w:tc>
          <w:tcPr>
            <w:tcW w:w="1389" w:type="dxa"/>
          </w:tcPr>
          <w:p w14:paraId="3F85F1BF" w14:textId="2E6DA6A8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상세 일정</w:t>
            </w:r>
          </w:p>
        </w:tc>
        <w:tc>
          <w:tcPr>
            <w:tcW w:w="1701" w:type="dxa"/>
          </w:tcPr>
          <w:p w14:paraId="47E6FDA8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008,UC</w:t>
            </w:r>
            <w:proofErr w:type="gramEnd"/>
            <w:r w:rsidRPr="73DA0B40">
              <w:rPr>
                <w:rStyle w:val="ae"/>
                <w:color w:val="auto"/>
              </w:rPr>
              <w:t>011,</w:t>
            </w:r>
          </w:p>
          <w:p w14:paraId="5F24775E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012,UC</w:t>
            </w:r>
            <w:proofErr w:type="gramEnd"/>
            <w:r w:rsidRPr="73DA0B40">
              <w:rPr>
                <w:rStyle w:val="ae"/>
                <w:color w:val="auto"/>
              </w:rPr>
              <w:t>013,</w:t>
            </w:r>
          </w:p>
          <w:p w14:paraId="60810913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014,UC</w:t>
            </w:r>
            <w:proofErr w:type="gramEnd"/>
            <w:r w:rsidRPr="73DA0B40">
              <w:rPr>
                <w:rStyle w:val="ae"/>
                <w:color w:val="auto"/>
              </w:rPr>
              <w:t>015,</w:t>
            </w:r>
          </w:p>
          <w:p w14:paraId="67AD8AE9" w14:textId="15044969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016,UC</w:t>
            </w:r>
            <w:proofErr w:type="gramEnd"/>
            <w:r w:rsidRPr="73DA0B40">
              <w:rPr>
                <w:rStyle w:val="ae"/>
                <w:color w:val="auto"/>
              </w:rPr>
              <w:t>022</w:t>
            </w:r>
          </w:p>
        </w:tc>
        <w:tc>
          <w:tcPr>
            <w:tcW w:w="4557" w:type="dxa"/>
          </w:tcPr>
          <w:p w14:paraId="2E533D9A" w14:textId="13D2EEE5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선택한 일정의 상세 일정을 확인할 수 있다. 그리고 일정의 정보를 수정할 수 있다. 또한, 일정 삭제하기 버튼을 클릭하여 해당 일정을 삭제할 수 있다.</w:t>
            </w:r>
          </w:p>
        </w:tc>
      </w:tr>
      <w:tr w:rsidR="1D4506E1" w:rsidRPr="00D54FCC" w14:paraId="3E31B7D9" w14:textId="77777777" w:rsidTr="00D54FCC">
        <w:trPr>
          <w:trHeight w:val="372"/>
        </w:trPr>
        <w:tc>
          <w:tcPr>
            <w:tcW w:w="838" w:type="dxa"/>
          </w:tcPr>
          <w:p w14:paraId="67E79D0E" w14:textId="3A29BBAA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SC011</w:t>
            </w:r>
          </w:p>
        </w:tc>
        <w:tc>
          <w:tcPr>
            <w:tcW w:w="1389" w:type="dxa"/>
          </w:tcPr>
          <w:p w14:paraId="341F8C59" w14:textId="71A63A65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일정 목록</w:t>
            </w:r>
          </w:p>
        </w:tc>
        <w:tc>
          <w:tcPr>
            <w:tcW w:w="1701" w:type="dxa"/>
          </w:tcPr>
          <w:p w14:paraId="304E6420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UC009,</w:t>
            </w:r>
          </w:p>
          <w:p w14:paraId="74F68379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UC010,</w:t>
            </w:r>
          </w:p>
          <w:p w14:paraId="24E334F4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UC017,</w:t>
            </w:r>
          </w:p>
          <w:p w14:paraId="5109BCB1" w14:textId="77777777" w:rsidR="00D54FCC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UC023,</w:t>
            </w:r>
          </w:p>
          <w:p w14:paraId="04B0D034" w14:textId="3B734ACF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UC025,</w:t>
            </w:r>
          </w:p>
        </w:tc>
        <w:tc>
          <w:tcPr>
            <w:tcW w:w="4557" w:type="dxa"/>
          </w:tcPr>
          <w:p w14:paraId="6968F43A" w14:textId="4F9363E9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proofErr w:type="spellStart"/>
            <w:r w:rsidRPr="73DA0B40">
              <w:rPr>
                <w:rFonts w:ascii="돋움" w:eastAsia="돋움" w:hAnsi="돋움"/>
              </w:rPr>
              <w:t>하단바</w:t>
            </w:r>
            <w:proofErr w:type="spellEnd"/>
            <w:r w:rsidRPr="73DA0B40">
              <w:rPr>
                <w:rFonts w:ascii="돋움" w:eastAsia="돋움" w:hAnsi="돋움"/>
              </w:rPr>
              <w:t xml:space="preserve"> 가운데 버튼(일정 목록 버튼)을 눌렀을 때 나오는 화면이다. 일정을 키워드를 이용해 검색할 수 있으며, 날짜별이나 카테고리별로 설정해서 일정을 확인할 수 있다.</w:t>
            </w:r>
          </w:p>
        </w:tc>
      </w:tr>
      <w:tr w:rsidR="1D4506E1" w14:paraId="5ED18FBE" w14:textId="77777777" w:rsidTr="00D54FCC">
        <w:trPr>
          <w:trHeight w:val="372"/>
        </w:trPr>
        <w:tc>
          <w:tcPr>
            <w:tcW w:w="838" w:type="dxa"/>
          </w:tcPr>
          <w:p w14:paraId="145BE827" w14:textId="49539083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SC012</w:t>
            </w:r>
          </w:p>
        </w:tc>
        <w:tc>
          <w:tcPr>
            <w:tcW w:w="1389" w:type="dxa"/>
          </w:tcPr>
          <w:p w14:paraId="7D190694" w14:textId="0FE4A287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친구 일정</w:t>
            </w:r>
          </w:p>
        </w:tc>
        <w:tc>
          <w:tcPr>
            <w:tcW w:w="1701" w:type="dxa"/>
          </w:tcPr>
          <w:p w14:paraId="420DC3A2" w14:textId="2EF812B3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019,UC</w:t>
            </w:r>
            <w:proofErr w:type="gramEnd"/>
            <w:r w:rsidRPr="73DA0B40">
              <w:rPr>
                <w:rStyle w:val="ae"/>
                <w:color w:val="auto"/>
              </w:rPr>
              <w:t>020</w:t>
            </w:r>
          </w:p>
        </w:tc>
        <w:tc>
          <w:tcPr>
            <w:tcW w:w="4557" w:type="dxa"/>
          </w:tcPr>
          <w:p w14:paraId="4BCD7FCE" w14:textId="1D1DDECA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proofErr w:type="spellStart"/>
            <w:r w:rsidRPr="73DA0B40">
              <w:rPr>
                <w:rFonts w:ascii="돋움" w:eastAsia="돋움" w:hAnsi="돋움"/>
              </w:rPr>
              <w:t>하단바</w:t>
            </w:r>
            <w:proofErr w:type="spellEnd"/>
            <w:r w:rsidRPr="73DA0B40">
              <w:rPr>
                <w:rFonts w:ascii="돋움" w:eastAsia="돋움" w:hAnsi="돋움"/>
              </w:rPr>
              <w:t xml:space="preserve"> 오른쪽 버튼(친구 버튼)을 눌렀을 때 나오는 화면이다. 친구의 공개된 카테고리의 일정목록을 확인할 수 있고, 친구를 삭제할 수 있다. </w:t>
            </w:r>
          </w:p>
        </w:tc>
      </w:tr>
      <w:tr w:rsidR="1D4506E1" w14:paraId="5019DFED" w14:textId="77777777" w:rsidTr="00D54FCC">
        <w:trPr>
          <w:trHeight w:val="372"/>
        </w:trPr>
        <w:tc>
          <w:tcPr>
            <w:tcW w:w="838" w:type="dxa"/>
          </w:tcPr>
          <w:p w14:paraId="1948F95A" w14:textId="4389C553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SC013</w:t>
            </w:r>
          </w:p>
        </w:tc>
        <w:tc>
          <w:tcPr>
            <w:tcW w:w="1389" w:type="dxa"/>
          </w:tcPr>
          <w:p w14:paraId="63852334" w14:textId="33F02A8E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친구 검색</w:t>
            </w:r>
          </w:p>
        </w:tc>
        <w:tc>
          <w:tcPr>
            <w:tcW w:w="1701" w:type="dxa"/>
          </w:tcPr>
          <w:p w14:paraId="60A3776E" w14:textId="5CD6671E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UC020</w:t>
            </w:r>
          </w:p>
        </w:tc>
        <w:tc>
          <w:tcPr>
            <w:tcW w:w="4557" w:type="dxa"/>
          </w:tcPr>
          <w:p w14:paraId="5C552356" w14:textId="1CD14FF6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친구의 ID를 검색할 수 있다. 추가하고자 하는 친구의 목록 옆 추가 버튼을 클릭하여, 친구에게 요청메시지를 보낼 수 있다.</w:t>
            </w:r>
          </w:p>
        </w:tc>
      </w:tr>
      <w:tr w:rsidR="1D4506E1" w14:paraId="70208134" w14:textId="77777777" w:rsidTr="00D54FCC">
        <w:trPr>
          <w:trHeight w:val="372"/>
        </w:trPr>
        <w:tc>
          <w:tcPr>
            <w:tcW w:w="838" w:type="dxa"/>
          </w:tcPr>
          <w:p w14:paraId="6FBD8258" w14:textId="0481D064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SC014</w:t>
            </w:r>
          </w:p>
        </w:tc>
        <w:tc>
          <w:tcPr>
            <w:tcW w:w="1389" w:type="dxa"/>
          </w:tcPr>
          <w:p w14:paraId="28690D62" w14:textId="0FFE5C51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친구 신청 목록</w:t>
            </w:r>
          </w:p>
        </w:tc>
        <w:tc>
          <w:tcPr>
            <w:tcW w:w="1701" w:type="dxa"/>
          </w:tcPr>
          <w:p w14:paraId="057317F4" w14:textId="2EEE37CE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018,UC</w:t>
            </w:r>
            <w:proofErr w:type="gramEnd"/>
            <w:r w:rsidRPr="73DA0B40">
              <w:rPr>
                <w:rStyle w:val="ae"/>
                <w:color w:val="auto"/>
              </w:rPr>
              <w:t>021</w:t>
            </w:r>
          </w:p>
        </w:tc>
        <w:tc>
          <w:tcPr>
            <w:tcW w:w="4557" w:type="dxa"/>
          </w:tcPr>
          <w:p w14:paraId="5A3F3A80" w14:textId="6A6E2AAA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다른 사용자로부터 온 친구요청메시지를 관리하는 화면이다. 친구요청을 거절하거나 수락할 수 있다.</w:t>
            </w:r>
          </w:p>
        </w:tc>
      </w:tr>
      <w:tr w:rsidR="1D4506E1" w14:paraId="33BBD0BE" w14:textId="77777777" w:rsidTr="00D54FCC">
        <w:trPr>
          <w:trHeight w:val="372"/>
        </w:trPr>
        <w:tc>
          <w:tcPr>
            <w:tcW w:w="838" w:type="dxa"/>
          </w:tcPr>
          <w:p w14:paraId="7ABB06B0" w14:textId="772C5896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SC015</w:t>
            </w:r>
          </w:p>
        </w:tc>
        <w:tc>
          <w:tcPr>
            <w:tcW w:w="1389" w:type="dxa"/>
          </w:tcPr>
          <w:p w14:paraId="31CCD534" w14:textId="1454F9F3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설정</w:t>
            </w:r>
          </w:p>
        </w:tc>
        <w:tc>
          <w:tcPr>
            <w:tcW w:w="1701" w:type="dxa"/>
          </w:tcPr>
          <w:p w14:paraId="66530658" w14:textId="281E641A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UC003</w:t>
            </w:r>
          </w:p>
        </w:tc>
        <w:tc>
          <w:tcPr>
            <w:tcW w:w="4557" w:type="dxa"/>
          </w:tcPr>
          <w:p w14:paraId="2CDB6F4B" w14:textId="3EF8235C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계정 화면으로 이동할 수 있고, 로그아웃 버튼을 클릭하여 로그아웃을 할 수 있다.</w:t>
            </w:r>
          </w:p>
        </w:tc>
      </w:tr>
      <w:tr w:rsidR="1D4506E1" w14:paraId="598707D7" w14:textId="77777777" w:rsidTr="00D54FCC">
        <w:trPr>
          <w:trHeight w:val="372"/>
        </w:trPr>
        <w:tc>
          <w:tcPr>
            <w:tcW w:w="838" w:type="dxa"/>
          </w:tcPr>
          <w:p w14:paraId="539FC502" w14:textId="2A564B49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SC016</w:t>
            </w:r>
          </w:p>
        </w:tc>
        <w:tc>
          <w:tcPr>
            <w:tcW w:w="1389" w:type="dxa"/>
          </w:tcPr>
          <w:p w14:paraId="2867D5CA" w14:textId="01E5E2FF" w:rsidR="1D4506E1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계정</w:t>
            </w:r>
          </w:p>
        </w:tc>
        <w:tc>
          <w:tcPr>
            <w:tcW w:w="1701" w:type="dxa"/>
          </w:tcPr>
          <w:p w14:paraId="4F6A883E" w14:textId="4ABFB176" w:rsidR="1D4506E1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</w:t>
            </w:r>
            <w:proofErr w:type="gramStart"/>
            <w:r w:rsidRPr="73DA0B40">
              <w:rPr>
                <w:rStyle w:val="ae"/>
                <w:color w:val="auto"/>
              </w:rPr>
              <w:t>005,UC</w:t>
            </w:r>
            <w:proofErr w:type="gramEnd"/>
            <w:r w:rsidRPr="73DA0B40">
              <w:rPr>
                <w:rStyle w:val="ae"/>
                <w:color w:val="auto"/>
              </w:rPr>
              <w:t>006</w:t>
            </w:r>
          </w:p>
        </w:tc>
        <w:tc>
          <w:tcPr>
            <w:tcW w:w="4557" w:type="dxa"/>
          </w:tcPr>
          <w:p w14:paraId="15D8A452" w14:textId="2AD107B6" w:rsidR="1D4506E1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회원정보화면, 비밀번호 변경화면으로 이동할 수 있다. 또한, 회원탈퇴 버튼을 클릭하여 회원탈퇴를 진행할 수 있다.</w:t>
            </w:r>
          </w:p>
        </w:tc>
      </w:tr>
      <w:tr w:rsidR="3E586C87" w14:paraId="5C49FD87" w14:textId="77777777" w:rsidTr="00D54FCC">
        <w:trPr>
          <w:trHeight w:val="372"/>
        </w:trPr>
        <w:tc>
          <w:tcPr>
            <w:tcW w:w="838" w:type="dxa"/>
          </w:tcPr>
          <w:p w14:paraId="0480BA64" w14:textId="6BF16D6B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SC017</w:t>
            </w:r>
          </w:p>
        </w:tc>
        <w:tc>
          <w:tcPr>
            <w:tcW w:w="1389" w:type="dxa"/>
          </w:tcPr>
          <w:p w14:paraId="5595BC27" w14:textId="54AC86BB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회원정보</w:t>
            </w:r>
          </w:p>
        </w:tc>
        <w:tc>
          <w:tcPr>
            <w:tcW w:w="1701" w:type="dxa"/>
          </w:tcPr>
          <w:p w14:paraId="2655F9DB" w14:textId="0F6561C2" w:rsidR="3E586C87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UC005</w:t>
            </w:r>
          </w:p>
        </w:tc>
        <w:tc>
          <w:tcPr>
            <w:tcW w:w="4557" w:type="dxa"/>
          </w:tcPr>
          <w:p w14:paraId="6603BBBF" w14:textId="4CDD70DF" w:rsidR="3E586C87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회원정보를 확인할 수 있는 화면이다. 또한, 이메일 주소 재설정 화면으로 이동할 수 있다.</w:t>
            </w:r>
          </w:p>
        </w:tc>
      </w:tr>
      <w:tr w:rsidR="3E586C87" w14:paraId="3BF4A9FC" w14:textId="77777777" w:rsidTr="00D54FCC">
        <w:trPr>
          <w:trHeight w:val="372"/>
        </w:trPr>
        <w:tc>
          <w:tcPr>
            <w:tcW w:w="838" w:type="dxa"/>
          </w:tcPr>
          <w:p w14:paraId="2CFED0D1" w14:textId="7AFE7F57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SC018</w:t>
            </w:r>
          </w:p>
        </w:tc>
        <w:tc>
          <w:tcPr>
            <w:tcW w:w="1389" w:type="dxa"/>
          </w:tcPr>
          <w:p w14:paraId="2051E1C9" w14:textId="1B042BF6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이메일 주소 재설정</w:t>
            </w:r>
          </w:p>
        </w:tc>
        <w:tc>
          <w:tcPr>
            <w:tcW w:w="1701" w:type="dxa"/>
          </w:tcPr>
          <w:p w14:paraId="5645229B" w14:textId="764779AD" w:rsidR="3E586C87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UC005</w:t>
            </w:r>
          </w:p>
        </w:tc>
        <w:tc>
          <w:tcPr>
            <w:tcW w:w="4557" w:type="dxa"/>
          </w:tcPr>
          <w:p w14:paraId="51446939" w14:textId="7CB5C48B" w:rsidR="3E586C87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현재 이메일 주소를 확인할 수 있고, 이메일 주소를 변경할 수 있는 화면이다.</w:t>
            </w:r>
          </w:p>
        </w:tc>
      </w:tr>
      <w:tr w:rsidR="3E586C87" w14:paraId="5C5A0190" w14:textId="77777777" w:rsidTr="00D54FCC">
        <w:trPr>
          <w:trHeight w:val="372"/>
        </w:trPr>
        <w:tc>
          <w:tcPr>
            <w:tcW w:w="838" w:type="dxa"/>
          </w:tcPr>
          <w:p w14:paraId="4720F7D4" w14:textId="1818F9D7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SC019</w:t>
            </w:r>
          </w:p>
        </w:tc>
        <w:tc>
          <w:tcPr>
            <w:tcW w:w="1389" w:type="dxa"/>
          </w:tcPr>
          <w:p w14:paraId="73C3CA2F" w14:textId="37D70E2B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비밀번호 변경</w:t>
            </w:r>
          </w:p>
        </w:tc>
        <w:tc>
          <w:tcPr>
            <w:tcW w:w="1701" w:type="dxa"/>
          </w:tcPr>
          <w:p w14:paraId="3871D180" w14:textId="1F4B0054" w:rsidR="3E586C87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UC005</w:t>
            </w:r>
          </w:p>
        </w:tc>
        <w:tc>
          <w:tcPr>
            <w:tcW w:w="4557" w:type="dxa"/>
          </w:tcPr>
          <w:p w14:paraId="0552A77C" w14:textId="1F88F421" w:rsidR="3E586C87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사용자의 비밀번호를 변경할 수 있는 화면이다.</w:t>
            </w:r>
          </w:p>
        </w:tc>
      </w:tr>
      <w:tr w:rsidR="3E586C87" w14:paraId="03E1EDB5" w14:textId="77777777" w:rsidTr="00D54FCC">
        <w:trPr>
          <w:trHeight w:val="372"/>
        </w:trPr>
        <w:tc>
          <w:tcPr>
            <w:tcW w:w="838" w:type="dxa"/>
          </w:tcPr>
          <w:p w14:paraId="74F8F549" w14:textId="39AD36EA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SC020</w:t>
            </w:r>
          </w:p>
        </w:tc>
        <w:tc>
          <w:tcPr>
            <w:tcW w:w="1389" w:type="dxa"/>
          </w:tcPr>
          <w:p w14:paraId="773DEEE9" w14:textId="465DF1A8" w:rsidR="4B03E969" w:rsidRDefault="73DA0B40" w:rsidP="73DA0B40">
            <w:pPr>
              <w:jc w:val="center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회원탈퇴</w:t>
            </w:r>
          </w:p>
        </w:tc>
        <w:tc>
          <w:tcPr>
            <w:tcW w:w="1701" w:type="dxa"/>
          </w:tcPr>
          <w:p w14:paraId="4A296B7F" w14:textId="3DD3A5B8" w:rsidR="3E586C87" w:rsidRDefault="73DA0B40" w:rsidP="73DA0B40">
            <w:pPr>
              <w:jc w:val="center"/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UC006</w:t>
            </w:r>
          </w:p>
        </w:tc>
        <w:tc>
          <w:tcPr>
            <w:tcW w:w="4557" w:type="dxa"/>
          </w:tcPr>
          <w:p w14:paraId="37A39D16" w14:textId="7370650C" w:rsidR="3E586C87" w:rsidRDefault="73DA0B40" w:rsidP="73DA0B40">
            <w:pPr>
              <w:jc w:val="left"/>
              <w:rPr>
                <w:rFonts w:ascii="돋움" w:eastAsia="돋움" w:hAnsi="돋움"/>
              </w:rPr>
            </w:pPr>
            <w:r w:rsidRPr="73DA0B40">
              <w:rPr>
                <w:rFonts w:ascii="돋움" w:eastAsia="돋움" w:hAnsi="돋움"/>
              </w:rPr>
              <w:t>비밀번호를 입력하여 확인되면 회원탈퇴를 진행할 수 있는 화면이다.</w:t>
            </w:r>
          </w:p>
        </w:tc>
      </w:tr>
    </w:tbl>
    <w:p w14:paraId="271CA723" w14:textId="77777777" w:rsidR="005A219F" w:rsidRDefault="005A219F" w:rsidP="003C1E0F"/>
    <w:p w14:paraId="75FBE423" w14:textId="77777777" w:rsidR="005A219F" w:rsidRDefault="005A219F" w:rsidP="003C1E0F">
      <w:r>
        <w:br w:type="page"/>
      </w:r>
    </w:p>
    <w:p w14:paraId="55C6D7E3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D3F0BEC" w14:textId="77777777" w:rsidR="005A219F" w:rsidRDefault="005A219F" w:rsidP="003C1E0F"/>
    <w:p w14:paraId="3CB648E9" w14:textId="77777777" w:rsidR="003C1E0F" w:rsidRPr="003C1E0F" w:rsidRDefault="003C1E0F" w:rsidP="003C1E0F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278"/>
        <w:gridCol w:w="1460"/>
        <w:gridCol w:w="3120"/>
      </w:tblGrid>
      <w:tr w:rsidR="1D4506E1" w14:paraId="3FEE80DB" w14:textId="77777777" w:rsidTr="61EB647B">
        <w:trPr>
          <w:trHeight w:val="354"/>
        </w:trPr>
        <w:tc>
          <w:tcPr>
            <w:tcW w:w="1458" w:type="dxa"/>
            <w:shd w:val="clear" w:color="auto" w:fill="CCCCCC"/>
            <w:vAlign w:val="center"/>
          </w:tcPr>
          <w:p w14:paraId="364A368B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67E1F1BA" w14:textId="77777777" w:rsidR="1D4506E1" w:rsidRDefault="1D4506E1" w:rsidP="1D4506E1">
            <w:pPr>
              <w:rPr>
                <w:rStyle w:val="ae"/>
                <w:color w:val="auto"/>
              </w:rPr>
            </w:pPr>
            <w:r w:rsidRPr="1D4506E1">
              <w:rPr>
                <w:rStyle w:val="ae"/>
                <w:color w:val="auto"/>
              </w:rPr>
              <w:t>SC001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2C9D9D1E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6F392637" w14:textId="277D5519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로그인</w:t>
            </w:r>
          </w:p>
        </w:tc>
      </w:tr>
      <w:tr w:rsidR="1D4506E1" w14:paraId="55B5D75E" w14:textId="77777777" w:rsidTr="61EB647B">
        <w:trPr>
          <w:trHeight w:val="6505"/>
        </w:trPr>
        <w:tc>
          <w:tcPr>
            <w:tcW w:w="1458" w:type="dxa"/>
            <w:shd w:val="clear" w:color="auto" w:fill="CCCCCC"/>
            <w:vAlign w:val="center"/>
          </w:tcPr>
          <w:p w14:paraId="2ADCEFAD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58" w:type="dxa"/>
            <w:gridSpan w:val="3"/>
            <w:vAlign w:val="center"/>
          </w:tcPr>
          <w:p w14:paraId="3E1F032F" w14:textId="04BEC07C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4A7A2" wp14:editId="6573A7BB">
                  <wp:extent cx="2495550" cy="4162425"/>
                  <wp:effectExtent l="0" t="0" r="0" b="0"/>
                  <wp:docPr id="1457948070" name="그림 1457948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0A413763" w14:textId="77777777" w:rsidTr="61EB647B">
        <w:trPr>
          <w:trHeight w:val="368"/>
        </w:trPr>
        <w:tc>
          <w:tcPr>
            <w:tcW w:w="1458" w:type="dxa"/>
            <w:shd w:val="clear" w:color="auto" w:fill="CCCCCC"/>
            <w:vAlign w:val="center"/>
          </w:tcPr>
          <w:p w14:paraId="75D08AC5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58" w:type="dxa"/>
            <w:gridSpan w:val="3"/>
          </w:tcPr>
          <w:p w14:paraId="2AEE4945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2B6A2CA4" w14:textId="65ABC671" w:rsidR="1D4506E1" w:rsidRDefault="1D4506E1" w:rsidP="1D4506E1"/>
    <w:p w14:paraId="6AD92534" w14:textId="77777777" w:rsidR="004950AD" w:rsidRDefault="004950AD" w:rsidP="1D4506E1"/>
    <w:p w14:paraId="5336C870" w14:textId="77777777" w:rsidR="004950AD" w:rsidRDefault="004950AD" w:rsidP="1D4506E1"/>
    <w:p w14:paraId="5DD4E999" w14:textId="77777777" w:rsidR="004950AD" w:rsidRDefault="004950AD" w:rsidP="1D4506E1"/>
    <w:p w14:paraId="7AC1F24C" w14:textId="77777777" w:rsidR="004950AD" w:rsidRDefault="004950AD" w:rsidP="1D4506E1"/>
    <w:p w14:paraId="32B36A6A" w14:textId="77777777" w:rsidR="004950AD" w:rsidRDefault="004950AD" w:rsidP="1D4506E1"/>
    <w:p w14:paraId="0E7C5D15" w14:textId="77777777" w:rsidR="004950AD" w:rsidRDefault="004950AD" w:rsidP="1D4506E1"/>
    <w:p w14:paraId="5DDAF188" w14:textId="77777777" w:rsidR="004950AD" w:rsidRDefault="004950AD" w:rsidP="1D4506E1"/>
    <w:p w14:paraId="0903E775" w14:textId="77777777" w:rsidR="004950AD" w:rsidRDefault="004950AD" w:rsidP="1D4506E1"/>
    <w:p w14:paraId="42E6E1B2" w14:textId="77777777" w:rsidR="004950AD" w:rsidRDefault="004950AD" w:rsidP="1D4506E1"/>
    <w:p w14:paraId="333BE116" w14:textId="77777777" w:rsidR="004950AD" w:rsidRDefault="004950AD" w:rsidP="1D4506E1"/>
    <w:p w14:paraId="1FF441BB" w14:textId="77777777" w:rsidR="004950AD" w:rsidRDefault="004950AD" w:rsidP="1D4506E1"/>
    <w:p w14:paraId="1B866FCE" w14:textId="77777777" w:rsidR="00B531C8" w:rsidRDefault="00B531C8" w:rsidP="1D4506E1">
      <w:pPr>
        <w:rPr>
          <w:rFonts w:hint="eastAsia"/>
        </w:rPr>
      </w:pP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278"/>
        <w:gridCol w:w="1460"/>
        <w:gridCol w:w="3120"/>
      </w:tblGrid>
      <w:tr w:rsidR="1D4506E1" w14:paraId="3788018C" w14:textId="77777777" w:rsidTr="61EB647B">
        <w:trPr>
          <w:trHeight w:val="354"/>
        </w:trPr>
        <w:tc>
          <w:tcPr>
            <w:tcW w:w="1458" w:type="dxa"/>
            <w:shd w:val="clear" w:color="auto" w:fill="CCCCCC"/>
            <w:vAlign w:val="center"/>
          </w:tcPr>
          <w:p w14:paraId="0BD99CBD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585B5873" w14:textId="3B5A69CD" w:rsidR="1D4506E1" w:rsidRDefault="1D4506E1" w:rsidP="1D4506E1">
            <w:pPr>
              <w:rPr>
                <w:rStyle w:val="ae"/>
                <w:color w:val="auto"/>
              </w:rPr>
            </w:pPr>
            <w:r w:rsidRPr="1D4506E1">
              <w:rPr>
                <w:rStyle w:val="ae"/>
                <w:color w:val="auto"/>
              </w:rPr>
              <w:t>SC002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2E0C049E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6E6D8571" w14:textId="70BEADBC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회원가입</w:t>
            </w:r>
          </w:p>
        </w:tc>
      </w:tr>
      <w:tr w:rsidR="1D4506E1" w14:paraId="6E08F0CC" w14:textId="77777777" w:rsidTr="61EB647B">
        <w:trPr>
          <w:trHeight w:val="6505"/>
        </w:trPr>
        <w:tc>
          <w:tcPr>
            <w:tcW w:w="1458" w:type="dxa"/>
            <w:shd w:val="clear" w:color="auto" w:fill="CCCCCC"/>
            <w:vAlign w:val="center"/>
          </w:tcPr>
          <w:p w14:paraId="006C1C9D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58" w:type="dxa"/>
            <w:gridSpan w:val="3"/>
            <w:vAlign w:val="center"/>
          </w:tcPr>
          <w:p w14:paraId="685B7B64" w14:textId="6792FB89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8FED89" wp14:editId="64261C62">
                  <wp:extent cx="2647950" cy="4162425"/>
                  <wp:effectExtent l="0" t="0" r="0" b="0"/>
                  <wp:docPr id="437428714" name="그림 437428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3B4760FB" w14:textId="77777777" w:rsidTr="61EB647B">
        <w:trPr>
          <w:trHeight w:val="368"/>
        </w:trPr>
        <w:tc>
          <w:tcPr>
            <w:tcW w:w="1458" w:type="dxa"/>
            <w:shd w:val="clear" w:color="auto" w:fill="CCCCCC"/>
            <w:vAlign w:val="center"/>
          </w:tcPr>
          <w:p w14:paraId="42095F9E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58" w:type="dxa"/>
            <w:gridSpan w:val="3"/>
          </w:tcPr>
          <w:p w14:paraId="740FD5DB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1DC40DCC" w14:textId="5F78A046" w:rsidR="1D4506E1" w:rsidRDefault="1D4506E1" w:rsidP="1D4506E1"/>
    <w:p w14:paraId="70A5AED8" w14:textId="77777777" w:rsidR="004950AD" w:rsidRDefault="004950AD" w:rsidP="1D4506E1"/>
    <w:p w14:paraId="4BB9E0E3" w14:textId="77777777" w:rsidR="004950AD" w:rsidRDefault="004950AD" w:rsidP="1D4506E1"/>
    <w:p w14:paraId="3F9AA58D" w14:textId="77777777" w:rsidR="004950AD" w:rsidRDefault="004950AD" w:rsidP="1D4506E1"/>
    <w:p w14:paraId="389856FA" w14:textId="77777777" w:rsidR="004950AD" w:rsidRDefault="004950AD" w:rsidP="1D4506E1"/>
    <w:p w14:paraId="04C2E271" w14:textId="77777777" w:rsidR="004950AD" w:rsidRDefault="004950AD" w:rsidP="1D4506E1"/>
    <w:p w14:paraId="17723159" w14:textId="77777777" w:rsidR="004950AD" w:rsidRDefault="004950AD" w:rsidP="1D4506E1"/>
    <w:p w14:paraId="16063DCC" w14:textId="77777777" w:rsidR="004950AD" w:rsidRDefault="004950AD" w:rsidP="1D4506E1"/>
    <w:p w14:paraId="515587A7" w14:textId="77777777" w:rsidR="004950AD" w:rsidRDefault="004950AD" w:rsidP="1D4506E1"/>
    <w:p w14:paraId="50C3CE19" w14:textId="77777777" w:rsidR="004950AD" w:rsidRDefault="004950AD" w:rsidP="1D4506E1"/>
    <w:p w14:paraId="108911B2" w14:textId="77777777" w:rsidR="004950AD" w:rsidRDefault="004950AD" w:rsidP="1D4506E1"/>
    <w:p w14:paraId="2DE819F3" w14:textId="77777777" w:rsidR="004950AD" w:rsidRDefault="004950AD" w:rsidP="1D4506E1"/>
    <w:p w14:paraId="596C1DCF" w14:textId="77777777" w:rsidR="004950AD" w:rsidRDefault="004950AD" w:rsidP="1D4506E1"/>
    <w:p w14:paraId="2A83355B" w14:textId="77777777" w:rsidR="004950AD" w:rsidRDefault="004950AD" w:rsidP="1D4506E1"/>
    <w:p w14:paraId="27542C2B" w14:textId="77777777" w:rsidR="004950AD" w:rsidRDefault="004950AD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01B09726" w14:textId="77777777" w:rsidTr="61EB647B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41B2633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70DBB596" w14:textId="397920E8" w:rsidR="1D4506E1" w:rsidRDefault="1D4506E1" w:rsidP="1D4506E1">
            <w:pPr>
              <w:rPr>
                <w:rStyle w:val="ae"/>
                <w:color w:val="auto"/>
              </w:rPr>
            </w:pPr>
            <w:r w:rsidRPr="1D4506E1">
              <w:rPr>
                <w:rStyle w:val="ae"/>
                <w:color w:val="auto"/>
              </w:rPr>
              <w:t>SC003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AE56629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1DD6AF3" w14:textId="748DB42C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 xml:space="preserve">ID/PW </w:t>
            </w:r>
            <w:r w:rsidRPr="61EB647B">
              <w:rPr>
                <w:rStyle w:val="ae"/>
                <w:color w:val="auto"/>
              </w:rPr>
              <w:t>찾기</w:t>
            </w:r>
          </w:p>
        </w:tc>
      </w:tr>
      <w:tr w:rsidR="1D4506E1" w14:paraId="52CBC47C" w14:textId="77777777" w:rsidTr="61EB647B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4CA8CB21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0D7292CE" w14:textId="19D58D94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64FEA" wp14:editId="2C9D2C20">
                  <wp:extent cx="2409825" cy="4162425"/>
                  <wp:effectExtent l="0" t="0" r="0" b="0"/>
                  <wp:docPr id="1427636933" name="그림 1427636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3E11FB3A" w14:textId="77777777" w:rsidTr="61EB647B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36D83D38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52CA370E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3E535689" w14:textId="77777777" w:rsidR="00B531C8" w:rsidRDefault="00B531C8"/>
    <w:p w14:paraId="0A017C13" w14:textId="77777777" w:rsidR="00B531C8" w:rsidRDefault="00B531C8"/>
    <w:p w14:paraId="33CCEF1B" w14:textId="77777777" w:rsidR="00B531C8" w:rsidRDefault="00B531C8"/>
    <w:p w14:paraId="3837B14B" w14:textId="77777777" w:rsidR="00B531C8" w:rsidRDefault="00B531C8"/>
    <w:p w14:paraId="54964933" w14:textId="77777777" w:rsidR="00B531C8" w:rsidRDefault="00B531C8"/>
    <w:p w14:paraId="543E5B20" w14:textId="77777777" w:rsidR="00B531C8" w:rsidRDefault="00B531C8"/>
    <w:p w14:paraId="241E3467" w14:textId="77777777" w:rsidR="00B531C8" w:rsidRDefault="00B531C8"/>
    <w:p w14:paraId="17433D35" w14:textId="77777777" w:rsidR="00B531C8" w:rsidRDefault="00B531C8"/>
    <w:p w14:paraId="709FE4E4" w14:textId="77777777" w:rsidR="00B531C8" w:rsidRDefault="00B531C8"/>
    <w:p w14:paraId="0E993CDE" w14:textId="77777777" w:rsidR="00B531C8" w:rsidRDefault="00B531C8"/>
    <w:p w14:paraId="27F77F65" w14:textId="77777777" w:rsidR="00B531C8" w:rsidRDefault="00B531C8"/>
    <w:p w14:paraId="750BEA1F" w14:textId="77777777" w:rsidR="00B531C8" w:rsidRDefault="00B531C8"/>
    <w:p w14:paraId="550E89FA" w14:textId="77777777" w:rsidR="00B531C8" w:rsidRDefault="00B531C8"/>
    <w:p w14:paraId="30265732" w14:textId="77777777" w:rsidR="00B531C8" w:rsidRDefault="00B531C8"/>
    <w:p w14:paraId="79BCB737" w14:textId="77777777" w:rsidR="00B531C8" w:rsidRDefault="00B531C8"/>
    <w:p w14:paraId="0AB62CDB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417863DA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739DE7B1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3C2675AA" w14:textId="4C14E2C1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5F76B544" w:rsidRPr="3E586C87">
              <w:rPr>
                <w:rStyle w:val="ae"/>
                <w:color w:val="auto"/>
              </w:rPr>
              <w:t>4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06CDCB3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3D3D0CD8" w14:textId="3BD5E030" w:rsidR="61EB647B" w:rsidRDefault="61EB647B" w:rsidP="61EB647B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아이디</w:t>
            </w:r>
            <w:r w:rsidRPr="61EB647B">
              <w:rPr>
                <w:rStyle w:val="ae"/>
                <w:color w:val="auto"/>
              </w:rPr>
              <w:t xml:space="preserve"> </w:t>
            </w:r>
            <w:r w:rsidRPr="61EB647B">
              <w:rPr>
                <w:rStyle w:val="ae"/>
                <w:color w:val="auto"/>
              </w:rPr>
              <w:t>찾기</w:t>
            </w:r>
          </w:p>
        </w:tc>
      </w:tr>
      <w:tr w:rsidR="61EB647B" w14:paraId="112C4479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70EAFBF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8F3A256" w14:textId="04D12B1A" w:rsidR="61EB647B" w:rsidRDefault="61EB647B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3592E" wp14:editId="261B83B4">
                  <wp:extent cx="2438400" cy="4162425"/>
                  <wp:effectExtent l="0" t="0" r="0" b="0"/>
                  <wp:docPr id="1282649490" name="그림 1282649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60A77989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C14C46B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653E44FF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09E38742" w14:textId="77777777" w:rsidR="00B531C8" w:rsidRDefault="00B531C8"/>
    <w:p w14:paraId="4343D6DE" w14:textId="77777777" w:rsidR="00B531C8" w:rsidRDefault="00B531C8"/>
    <w:p w14:paraId="5FC119AC" w14:textId="77777777" w:rsidR="00B531C8" w:rsidRDefault="00B531C8"/>
    <w:p w14:paraId="19493EF2" w14:textId="77777777" w:rsidR="00B531C8" w:rsidRDefault="00B531C8"/>
    <w:p w14:paraId="743E044D" w14:textId="77777777" w:rsidR="00B531C8" w:rsidRDefault="00B531C8"/>
    <w:p w14:paraId="206C9E1D" w14:textId="77777777" w:rsidR="00B531C8" w:rsidRDefault="00B531C8"/>
    <w:p w14:paraId="04BA57CD" w14:textId="77777777" w:rsidR="00B531C8" w:rsidRDefault="00B531C8"/>
    <w:p w14:paraId="1F4E0AD5" w14:textId="77777777" w:rsidR="00B531C8" w:rsidRDefault="00B531C8"/>
    <w:p w14:paraId="416DA402" w14:textId="77777777" w:rsidR="00B531C8" w:rsidRDefault="00B531C8"/>
    <w:p w14:paraId="0D9AB6AA" w14:textId="77777777" w:rsidR="00B531C8" w:rsidRDefault="00B531C8"/>
    <w:p w14:paraId="54874250" w14:textId="77777777" w:rsidR="00B531C8" w:rsidRDefault="00B531C8"/>
    <w:p w14:paraId="1A4506D6" w14:textId="77777777" w:rsidR="00B531C8" w:rsidRDefault="00B531C8"/>
    <w:p w14:paraId="2F3C3CC2" w14:textId="77777777" w:rsidR="00B531C8" w:rsidRDefault="00B531C8"/>
    <w:p w14:paraId="03A55C1A" w14:textId="77777777" w:rsidR="00B531C8" w:rsidRDefault="00B531C8"/>
    <w:p w14:paraId="633B1788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423E0B67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435E077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02624082" w14:textId="2DF3EE40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753C7E81" w:rsidRPr="3E586C87">
              <w:rPr>
                <w:rStyle w:val="ae"/>
                <w:color w:val="auto"/>
              </w:rPr>
              <w:t>5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063B6BB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4B909F53" w14:textId="16058A99" w:rsidR="61EB647B" w:rsidRDefault="61EB647B" w:rsidP="61EB647B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비밀번호</w:t>
            </w:r>
            <w:r w:rsidRPr="61EB647B">
              <w:rPr>
                <w:rStyle w:val="ae"/>
                <w:color w:val="auto"/>
              </w:rPr>
              <w:t xml:space="preserve"> </w:t>
            </w:r>
            <w:r w:rsidRPr="61EB647B">
              <w:rPr>
                <w:rStyle w:val="ae"/>
                <w:color w:val="auto"/>
              </w:rPr>
              <w:t>찾기</w:t>
            </w:r>
          </w:p>
        </w:tc>
      </w:tr>
      <w:tr w:rsidR="61EB647B" w14:paraId="134E7DB3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090A5D95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5134B2EF" w14:textId="40FD3AAE" w:rsidR="61EB647B" w:rsidRDefault="61EB647B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1FF496" wp14:editId="1C561E78">
                  <wp:extent cx="2514600" cy="4162425"/>
                  <wp:effectExtent l="0" t="0" r="0" b="0"/>
                  <wp:docPr id="1008453188" name="그림 1008453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2C94B807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19D86F69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6BFDFED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2319B044" w14:textId="0888BE36" w:rsidR="1D4506E1" w:rsidRDefault="1D4506E1" w:rsidP="1D4506E1"/>
    <w:p w14:paraId="4F9C4E76" w14:textId="4A36DE5C" w:rsidR="1D4506E1" w:rsidRDefault="1D4506E1" w:rsidP="1D4506E1"/>
    <w:p w14:paraId="580EF62C" w14:textId="77777777" w:rsidR="004950AD" w:rsidRDefault="004950AD" w:rsidP="1D4506E1"/>
    <w:p w14:paraId="0E70B70B" w14:textId="77777777" w:rsidR="004950AD" w:rsidRDefault="004950AD" w:rsidP="1D4506E1"/>
    <w:p w14:paraId="25E6E5FC" w14:textId="77777777" w:rsidR="004950AD" w:rsidRDefault="004950AD" w:rsidP="1D4506E1"/>
    <w:p w14:paraId="13A62376" w14:textId="77777777" w:rsidR="004950AD" w:rsidRDefault="004950AD" w:rsidP="1D4506E1"/>
    <w:p w14:paraId="28F28269" w14:textId="77777777" w:rsidR="004950AD" w:rsidRDefault="004950AD" w:rsidP="1D4506E1"/>
    <w:p w14:paraId="5FB8F7DE" w14:textId="77777777" w:rsidR="004950AD" w:rsidRDefault="004950AD" w:rsidP="1D4506E1"/>
    <w:p w14:paraId="52D822DB" w14:textId="77777777" w:rsidR="004950AD" w:rsidRDefault="004950AD" w:rsidP="1D4506E1"/>
    <w:p w14:paraId="408541D3" w14:textId="77777777" w:rsidR="004950AD" w:rsidRDefault="004950AD" w:rsidP="1D4506E1"/>
    <w:p w14:paraId="1DC2884B" w14:textId="77777777" w:rsidR="004950AD" w:rsidRDefault="004950AD" w:rsidP="1D4506E1"/>
    <w:p w14:paraId="73FE8A1E" w14:textId="77777777" w:rsidR="004950AD" w:rsidRDefault="004950AD" w:rsidP="1D4506E1"/>
    <w:p w14:paraId="7E07F3EE" w14:textId="77777777" w:rsidR="004950AD" w:rsidRDefault="004950AD" w:rsidP="1D4506E1"/>
    <w:p w14:paraId="5472BB67" w14:textId="77777777" w:rsidR="004950AD" w:rsidRDefault="004950AD" w:rsidP="1D4506E1"/>
    <w:p w14:paraId="30FA8F42" w14:textId="77777777" w:rsidR="004950AD" w:rsidRDefault="004950AD" w:rsidP="1D4506E1"/>
    <w:p w14:paraId="72518489" w14:textId="77777777" w:rsidR="004950AD" w:rsidRDefault="004950AD" w:rsidP="1D4506E1"/>
    <w:p w14:paraId="5D37ED45" w14:textId="77777777" w:rsidR="004950AD" w:rsidRDefault="004950AD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3AF81A43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4D6D6A62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14ED4437" w14:textId="66AE6AF1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4C64295A" w:rsidRPr="3E586C87">
              <w:rPr>
                <w:rStyle w:val="ae"/>
                <w:color w:val="auto"/>
              </w:rPr>
              <w:t>6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DC18422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0F5A9BB" w14:textId="4304764D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캘린더</w:t>
            </w:r>
            <w:r w:rsidRPr="61EB647B">
              <w:rPr>
                <w:rStyle w:val="ae"/>
                <w:color w:val="auto"/>
              </w:rPr>
              <w:t>(</w:t>
            </w:r>
            <w:r w:rsidRPr="61EB647B">
              <w:rPr>
                <w:rStyle w:val="ae"/>
                <w:color w:val="auto"/>
              </w:rPr>
              <w:t>홈</w:t>
            </w:r>
            <w:r w:rsidRPr="61EB647B">
              <w:rPr>
                <w:rStyle w:val="ae"/>
                <w:color w:val="auto"/>
              </w:rPr>
              <w:t xml:space="preserve"> </w:t>
            </w:r>
            <w:r w:rsidRPr="61EB647B">
              <w:rPr>
                <w:rStyle w:val="ae"/>
                <w:color w:val="auto"/>
              </w:rPr>
              <w:t>화면</w:t>
            </w:r>
            <w:r w:rsidRPr="61EB647B">
              <w:rPr>
                <w:rStyle w:val="ae"/>
                <w:color w:val="auto"/>
              </w:rPr>
              <w:t>)</w:t>
            </w:r>
          </w:p>
        </w:tc>
      </w:tr>
      <w:tr w:rsidR="1D4506E1" w14:paraId="44C8EA5E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EB15ECE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1F6AC28" w14:textId="64735139" w:rsidR="1D4506E1" w:rsidRDefault="70484F6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09E23B" wp14:editId="2FB8039F">
                  <wp:extent cx="2505075" cy="4162425"/>
                  <wp:effectExtent l="0" t="0" r="0" b="0"/>
                  <wp:docPr id="2074889584" name="그림 2074889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09CE9669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2DF2AB9F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207EEAB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79CB1627" w14:textId="77777777" w:rsidR="00B531C8" w:rsidRDefault="00B531C8"/>
    <w:p w14:paraId="3434C906" w14:textId="77777777" w:rsidR="00B531C8" w:rsidRDefault="00B531C8"/>
    <w:p w14:paraId="6612A61B" w14:textId="77777777" w:rsidR="00B531C8" w:rsidRDefault="00B531C8"/>
    <w:p w14:paraId="3B333705" w14:textId="77777777" w:rsidR="00B531C8" w:rsidRDefault="00B531C8"/>
    <w:p w14:paraId="48C8B541" w14:textId="77777777" w:rsidR="00B531C8" w:rsidRDefault="00B531C8"/>
    <w:p w14:paraId="29E5F7F9" w14:textId="77777777" w:rsidR="00B531C8" w:rsidRDefault="00B531C8"/>
    <w:p w14:paraId="5F3622CE" w14:textId="77777777" w:rsidR="00B531C8" w:rsidRDefault="00B531C8"/>
    <w:p w14:paraId="0F7A36EF" w14:textId="77777777" w:rsidR="00B531C8" w:rsidRDefault="00B531C8"/>
    <w:p w14:paraId="5C505C8E" w14:textId="77777777" w:rsidR="00B531C8" w:rsidRDefault="00B531C8"/>
    <w:p w14:paraId="7B47D670" w14:textId="77777777" w:rsidR="00B531C8" w:rsidRDefault="00B531C8"/>
    <w:p w14:paraId="5E12F636" w14:textId="77777777" w:rsidR="00B531C8" w:rsidRDefault="00B531C8"/>
    <w:p w14:paraId="393C631E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0C3C006F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024169C8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7D6FD545" w14:textId="284EC00F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0932D593" w:rsidRPr="3E586C87">
              <w:rPr>
                <w:rStyle w:val="ae"/>
                <w:color w:val="auto"/>
              </w:rPr>
              <w:t>7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24097B7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44D9EF2" w14:textId="021DB4B0" w:rsidR="61EB647B" w:rsidRDefault="0667803F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당일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일정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관</w:t>
            </w:r>
            <w:r w:rsidR="3871920D" w:rsidRPr="3E586C87">
              <w:rPr>
                <w:rStyle w:val="ae"/>
                <w:color w:val="auto"/>
              </w:rPr>
              <w:t>리</w:t>
            </w:r>
          </w:p>
        </w:tc>
      </w:tr>
      <w:tr w:rsidR="61EB647B" w14:paraId="1AF3C2C3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5413821F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4087C660" w14:textId="22F9019A" w:rsidR="004950AD" w:rsidRDefault="339F3280" w:rsidP="004950A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2C43B7" wp14:editId="035D7338">
                  <wp:extent cx="2476500" cy="4162425"/>
                  <wp:effectExtent l="0" t="0" r="0" b="0"/>
                  <wp:docPr id="306765542" name="그림 306765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4942F20A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1FF99D01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F287454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0F7BF832" w14:textId="77777777" w:rsidR="00B531C8" w:rsidRDefault="00B531C8"/>
    <w:p w14:paraId="2A67E523" w14:textId="77777777" w:rsidR="00B531C8" w:rsidRDefault="00B531C8"/>
    <w:p w14:paraId="7611B5FF" w14:textId="77777777" w:rsidR="00B531C8" w:rsidRDefault="00B531C8"/>
    <w:p w14:paraId="643D73ED" w14:textId="77777777" w:rsidR="00B531C8" w:rsidRDefault="00B531C8"/>
    <w:p w14:paraId="0A466AE3" w14:textId="77777777" w:rsidR="00B531C8" w:rsidRDefault="00B531C8"/>
    <w:p w14:paraId="0E32007A" w14:textId="77777777" w:rsidR="00B531C8" w:rsidRDefault="00B531C8"/>
    <w:p w14:paraId="1D35BB31" w14:textId="77777777" w:rsidR="00B531C8" w:rsidRDefault="00B531C8"/>
    <w:p w14:paraId="0A152969" w14:textId="77777777" w:rsidR="00B531C8" w:rsidRDefault="00B531C8"/>
    <w:p w14:paraId="4B87E3F2" w14:textId="77777777" w:rsidR="00B531C8" w:rsidRDefault="00B531C8"/>
    <w:p w14:paraId="43A5E123" w14:textId="77777777" w:rsidR="00B531C8" w:rsidRDefault="00B531C8"/>
    <w:p w14:paraId="16377C63" w14:textId="77777777" w:rsidR="00B531C8" w:rsidRDefault="00B531C8"/>
    <w:p w14:paraId="7790B636" w14:textId="77777777" w:rsidR="00B531C8" w:rsidRDefault="00B531C8"/>
    <w:p w14:paraId="10F25102" w14:textId="77777777" w:rsidR="00B531C8" w:rsidRDefault="00B531C8"/>
    <w:p w14:paraId="7EDC6112" w14:textId="77777777" w:rsidR="00B531C8" w:rsidRDefault="00B531C8"/>
    <w:p w14:paraId="6F561B91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6E55FFD4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8FFB5DD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5823D2D3" w14:textId="3832D89A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11F896DD" w:rsidRPr="3E586C87">
              <w:rPr>
                <w:rStyle w:val="ae"/>
                <w:color w:val="auto"/>
              </w:rPr>
              <w:t>8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A015913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5BE0AC5" w14:textId="05607574" w:rsidR="61EB647B" w:rsidRDefault="26562107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일정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추가</w:t>
            </w:r>
          </w:p>
        </w:tc>
      </w:tr>
      <w:tr w:rsidR="61EB647B" w14:paraId="494C8013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773175B3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20C4E870" w14:textId="4EFB1E36" w:rsidR="61EB647B" w:rsidRDefault="0DC297C2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7E30C" wp14:editId="25205048">
                  <wp:extent cx="2495550" cy="4162425"/>
                  <wp:effectExtent l="0" t="0" r="0" b="0"/>
                  <wp:docPr id="537259937" name="그림 537259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49C13A9D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06C1B5C6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41254098" w14:textId="2E759ACC" w:rsidR="61EB647B" w:rsidRDefault="13929931" w:rsidP="3E586C87">
            <w:pPr>
              <w:ind w:left="282" w:hanging="142"/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카테고리</w:t>
            </w:r>
            <w:r w:rsidRPr="3E586C87">
              <w:rPr>
                <w:rStyle w:val="ae"/>
                <w:color w:val="auto"/>
              </w:rPr>
              <w:t xml:space="preserve"> Default </w:t>
            </w:r>
            <w:r w:rsidRPr="3E586C87">
              <w:rPr>
                <w:rStyle w:val="ae"/>
                <w:color w:val="auto"/>
              </w:rPr>
              <w:t>공개설정은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나만보기</w:t>
            </w:r>
            <w:r w:rsidR="72E50BC9" w:rsidRPr="3E586C87">
              <w:rPr>
                <w:rStyle w:val="ae"/>
                <w:color w:val="auto"/>
              </w:rPr>
              <w:t>로</w:t>
            </w:r>
            <w:r w:rsidRPr="3E586C87">
              <w:rPr>
                <w:rStyle w:val="ae"/>
                <w:color w:val="auto"/>
              </w:rPr>
              <w:t>!</w:t>
            </w:r>
          </w:p>
        </w:tc>
      </w:tr>
    </w:tbl>
    <w:p w14:paraId="556C824F" w14:textId="77777777" w:rsidR="00B531C8" w:rsidRDefault="00B531C8"/>
    <w:p w14:paraId="4BF4E451" w14:textId="77777777" w:rsidR="00B531C8" w:rsidRDefault="00B531C8"/>
    <w:p w14:paraId="372E0E87" w14:textId="77777777" w:rsidR="00B531C8" w:rsidRDefault="00B531C8"/>
    <w:p w14:paraId="22F5056F" w14:textId="77777777" w:rsidR="00B531C8" w:rsidRDefault="00B531C8"/>
    <w:p w14:paraId="635AC2EF" w14:textId="77777777" w:rsidR="00B531C8" w:rsidRDefault="00B531C8"/>
    <w:p w14:paraId="78AE86DB" w14:textId="77777777" w:rsidR="00B531C8" w:rsidRDefault="00B531C8"/>
    <w:p w14:paraId="595D4985" w14:textId="77777777" w:rsidR="00B531C8" w:rsidRDefault="00B531C8"/>
    <w:p w14:paraId="55F3D080" w14:textId="77777777" w:rsidR="00B531C8" w:rsidRDefault="00B531C8"/>
    <w:p w14:paraId="66A2B3FA" w14:textId="77777777" w:rsidR="00B531C8" w:rsidRDefault="00B531C8"/>
    <w:p w14:paraId="3AE6FE5F" w14:textId="77777777" w:rsidR="00B531C8" w:rsidRDefault="00B531C8"/>
    <w:p w14:paraId="40C020E8" w14:textId="77777777" w:rsidR="00B531C8" w:rsidRDefault="00B531C8"/>
    <w:p w14:paraId="1B4AFCF0" w14:textId="77777777" w:rsidR="00B531C8" w:rsidRDefault="00B531C8"/>
    <w:p w14:paraId="02EAAA36" w14:textId="77777777" w:rsidR="00B531C8" w:rsidRDefault="00B531C8"/>
    <w:p w14:paraId="65653BB4" w14:textId="77777777" w:rsidR="00B531C8" w:rsidRDefault="00B531C8"/>
    <w:p w14:paraId="446D2F1E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5868671D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AD02EE2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65A250A7" w14:textId="4C403A0E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30575882" w:rsidRPr="3E586C87">
              <w:rPr>
                <w:rStyle w:val="ae"/>
                <w:color w:val="auto"/>
              </w:rPr>
              <w:t>9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CC974BB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36AE52DC" w14:textId="60DD7905" w:rsidR="61EB647B" w:rsidRDefault="2DAFB237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카테고리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추가</w:t>
            </w:r>
          </w:p>
        </w:tc>
      </w:tr>
      <w:tr w:rsidR="61EB647B" w14:paraId="24CA5731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743491AA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4943A69E" w14:textId="18A3277E" w:rsidR="61EB647B" w:rsidRDefault="3C63E61C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1FE4A" wp14:editId="2ED0C0AA">
                  <wp:extent cx="2486025" cy="4162425"/>
                  <wp:effectExtent l="0" t="0" r="0" b="0"/>
                  <wp:docPr id="458912805" name="그림 458912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287C0668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D998841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6FC8BB79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2BB5643F" w14:textId="77777777" w:rsidR="00B531C8" w:rsidRDefault="00B531C8"/>
    <w:p w14:paraId="17525034" w14:textId="77777777" w:rsidR="00B531C8" w:rsidRDefault="00B531C8"/>
    <w:p w14:paraId="45162E19" w14:textId="77777777" w:rsidR="00B531C8" w:rsidRDefault="00B531C8"/>
    <w:p w14:paraId="592A0E41" w14:textId="77777777" w:rsidR="00B531C8" w:rsidRDefault="00B531C8"/>
    <w:p w14:paraId="51791A60" w14:textId="77777777" w:rsidR="00B531C8" w:rsidRDefault="00B531C8"/>
    <w:p w14:paraId="45C66DF2" w14:textId="77777777" w:rsidR="00B531C8" w:rsidRDefault="00B531C8"/>
    <w:p w14:paraId="5F9CA6E8" w14:textId="77777777" w:rsidR="00B531C8" w:rsidRDefault="00B531C8"/>
    <w:p w14:paraId="20ABA3EF" w14:textId="77777777" w:rsidR="00B531C8" w:rsidRDefault="00B531C8"/>
    <w:p w14:paraId="2D7267BA" w14:textId="77777777" w:rsidR="00B531C8" w:rsidRDefault="00B531C8"/>
    <w:p w14:paraId="0224A2DB" w14:textId="77777777" w:rsidR="00B531C8" w:rsidRDefault="00B531C8"/>
    <w:p w14:paraId="53D27808" w14:textId="77777777" w:rsidR="00B531C8" w:rsidRDefault="00B531C8"/>
    <w:p w14:paraId="3FB32742" w14:textId="77777777" w:rsidR="00B531C8" w:rsidRDefault="00B531C8"/>
    <w:p w14:paraId="31E057E2" w14:textId="77777777" w:rsidR="00B531C8" w:rsidRDefault="00B531C8"/>
    <w:p w14:paraId="1DCF4C6C" w14:textId="77777777" w:rsidR="00B531C8" w:rsidRDefault="00B531C8"/>
    <w:p w14:paraId="67192661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03174F9B" w14:textId="77777777" w:rsidTr="73DA0B40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1219EDE1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06700129" w14:textId="2C22795D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00E9C95B" w:rsidRPr="3E586C87">
              <w:rPr>
                <w:rStyle w:val="ae"/>
                <w:color w:val="auto"/>
              </w:rPr>
              <w:t>10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099EDB8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4BEC42B4" w14:textId="37BED207" w:rsidR="61EB647B" w:rsidRDefault="73DA0B40" w:rsidP="61EB647B">
            <w:pPr>
              <w:rPr>
                <w:rStyle w:val="ae"/>
                <w:color w:val="auto"/>
              </w:rPr>
            </w:pPr>
            <w:r w:rsidRPr="73DA0B40">
              <w:rPr>
                <w:rStyle w:val="ae"/>
                <w:color w:val="auto"/>
              </w:rPr>
              <w:t>상세</w:t>
            </w:r>
            <w:r w:rsidRPr="73DA0B40">
              <w:rPr>
                <w:rStyle w:val="ae"/>
                <w:color w:val="auto"/>
              </w:rPr>
              <w:t xml:space="preserve"> </w:t>
            </w:r>
            <w:r w:rsidRPr="73DA0B40">
              <w:rPr>
                <w:rStyle w:val="ae"/>
                <w:color w:val="auto"/>
              </w:rPr>
              <w:t>일정</w:t>
            </w:r>
            <w:r w:rsidRPr="73DA0B40">
              <w:rPr>
                <w:rStyle w:val="ae"/>
                <w:color w:val="auto"/>
              </w:rPr>
              <w:t>(</w:t>
            </w:r>
            <w:r w:rsidRPr="73DA0B40">
              <w:rPr>
                <w:rStyle w:val="ae"/>
                <w:color w:val="auto"/>
              </w:rPr>
              <w:t>일정</w:t>
            </w:r>
            <w:r w:rsidRPr="73DA0B40">
              <w:rPr>
                <w:rStyle w:val="ae"/>
                <w:color w:val="auto"/>
              </w:rPr>
              <w:t xml:space="preserve"> </w:t>
            </w:r>
            <w:r w:rsidRPr="73DA0B40">
              <w:rPr>
                <w:rStyle w:val="ae"/>
                <w:color w:val="auto"/>
              </w:rPr>
              <w:t>수정</w:t>
            </w:r>
            <w:r w:rsidRPr="73DA0B40">
              <w:rPr>
                <w:rStyle w:val="ae"/>
                <w:color w:val="auto"/>
              </w:rPr>
              <w:t>)</w:t>
            </w:r>
          </w:p>
        </w:tc>
      </w:tr>
      <w:tr w:rsidR="61EB647B" w14:paraId="78F2AF04" w14:textId="77777777" w:rsidTr="73DA0B40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48FAFA25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7C1A9C6" w14:textId="5078D8B1" w:rsidR="61EB647B" w:rsidRDefault="170AAD99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0590A1" wp14:editId="54870CCF">
                  <wp:extent cx="2486025" cy="4162425"/>
                  <wp:effectExtent l="0" t="0" r="0" b="0"/>
                  <wp:docPr id="1167277212" name="그림 1167277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1EB85E69" w14:textId="77777777" w:rsidTr="73DA0B40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726C9345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8CE2D8F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4AE245FB" w14:textId="77777777" w:rsidR="00B531C8" w:rsidRDefault="00B531C8"/>
    <w:p w14:paraId="50524112" w14:textId="77777777" w:rsidR="00B531C8" w:rsidRDefault="00B531C8"/>
    <w:p w14:paraId="0A8823FB" w14:textId="77777777" w:rsidR="00B531C8" w:rsidRDefault="00B531C8"/>
    <w:p w14:paraId="56D13E08" w14:textId="77777777" w:rsidR="00B531C8" w:rsidRDefault="00B531C8"/>
    <w:p w14:paraId="6F7F9400" w14:textId="77777777" w:rsidR="00B531C8" w:rsidRDefault="00B531C8"/>
    <w:p w14:paraId="01A1EEA5" w14:textId="77777777" w:rsidR="00B531C8" w:rsidRDefault="00B531C8"/>
    <w:p w14:paraId="6D446B77" w14:textId="77777777" w:rsidR="00B531C8" w:rsidRDefault="00B531C8"/>
    <w:p w14:paraId="2744CA83" w14:textId="77777777" w:rsidR="00B531C8" w:rsidRDefault="00B531C8"/>
    <w:p w14:paraId="16F29474" w14:textId="77777777" w:rsidR="00B531C8" w:rsidRDefault="00B531C8"/>
    <w:p w14:paraId="75D8BDD3" w14:textId="77777777" w:rsidR="00B531C8" w:rsidRDefault="00B531C8"/>
    <w:p w14:paraId="24C38E61" w14:textId="77777777" w:rsidR="00B531C8" w:rsidRDefault="00B531C8"/>
    <w:p w14:paraId="32FE727C" w14:textId="77777777" w:rsidR="00B531C8" w:rsidRDefault="00B531C8"/>
    <w:p w14:paraId="0E7B3532" w14:textId="77777777" w:rsidR="00B531C8" w:rsidRDefault="00B531C8"/>
    <w:p w14:paraId="531732CC" w14:textId="77777777" w:rsidR="00B531C8" w:rsidRDefault="00B531C8"/>
    <w:p w14:paraId="1904856A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48692B7E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3B3F6512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7E904071" w14:textId="6F8148F5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19BD4ED2" w:rsidRPr="3E586C87">
              <w:rPr>
                <w:rStyle w:val="ae"/>
                <w:color w:val="auto"/>
              </w:rPr>
              <w:t>11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6959F59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29CF5908" w14:textId="663AC2E2" w:rsidR="61EB647B" w:rsidRDefault="212D05AE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일정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목록</w:t>
            </w:r>
          </w:p>
        </w:tc>
      </w:tr>
      <w:tr w:rsidR="61EB647B" w14:paraId="2E4F47D5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076F52FF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0696B4CF" w14:textId="472BDF4D" w:rsidR="61EB647B" w:rsidRDefault="7EF682FE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C68E99" wp14:editId="6DFD187D">
                  <wp:extent cx="2486025" cy="4162425"/>
                  <wp:effectExtent l="0" t="0" r="0" b="0"/>
                  <wp:docPr id="1149523930" name="그림 1149523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174B07B">
              <w:rPr>
                <w:noProof/>
              </w:rPr>
              <w:lastRenderedPageBreak/>
              <w:drawing>
                <wp:inline distT="0" distB="0" distL="0" distR="0" wp14:anchorId="31083644" wp14:editId="571B256B">
                  <wp:extent cx="2514600" cy="4162425"/>
                  <wp:effectExtent l="0" t="0" r="0" b="0"/>
                  <wp:docPr id="1160173917" name="그림 1160173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784C754F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091AB3B5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5725BF25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5D7EF7C4" w14:textId="77777777" w:rsidR="00B531C8" w:rsidRDefault="00B531C8"/>
    <w:p w14:paraId="2EA09C3E" w14:textId="77777777" w:rsidR="00B531C8" w:rsidRDefault="00B531C8"/>
    <w:p w14:paraId="4E1D98F5" w14:textId="77777777" w:rsidR="00B531C8" w:rsidRDefault="00B531C8"/>
    <w:p w14:paraId="6F44C9A7" w14:textId="77777777" w:rsidR="00B531C8" w:rsidRDefault="00B531C8"/>
    <w:p w14:paraId="3909FE9B" w14:textId="77777777" w:rsidR="00B531C8" w:rsidRDefault="00B531C8"/>
    <w:p w14:paraId="7AD53462" w14:textId="77777777" w:rsidR="00B531C8" w:rsidRDefault="00B531C8"/>
    <w:p w14:paraId="330CCE08" w14:textId="77777777" w:rsidR="00B531C8" w:rsidRDefault="00B531C8"/>
    <w:p w14:paraId="3FD0AF54" w14:textId="77777777" w:rsidR="00B531C8" w:rsidRDefault="00B531C8"/>
    <w:p w14:paraId="74558AA3" w14:textId="77777777" w:rsidR="00B531C8" w:rsidRDefault="00B531C8"/>
    <w:p w14:paraId="77FD8410" w14:textId="77777777" w:rsidR="00B531C8" w:rsidRDefault="00B531C8"/>
    <w:p w14:paraId="14EB418C" w14:textId="77777777" w:rsidR="00B531C8" w:rsidRDefault="00B531C8"/>
    <w:p w14:paraId="10449AC6" w14:textId="77777777" w:rsidR="00B531C8" w:rsidRDefault="00B531C8"/>
    <w:p w14:paraId="13554989" w14:textId="77777777" w:rsidR="00B531C8" w:rsidRDefault="00B531C8"/>
    <w:p w14:paraId="03A30196" w14:textId="77777777" w:rsidR="00B531C8" w:rsidRDefault="00B531C8"/>
    <w:p w14:paraId="1F0D188A" w14:textId="77777777" w:rsidR="00B531C8" w:rsidRDefault="00B531C8"/>
    <w:p w14:paraId="5FF4D878" w14:textId="77777777" w:rsidR="00B531C8" w:rsidRDefault="00B531C8"/>
    <w:p w14:paraId="4F4AA2F7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61EB647B" w14:paraId="67F2DE18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7DCD29C9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03CE5530" w14:textId="737E9012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17DDA448" w:rsidRPr="3E586C87">
              <w:rPr>
                <w:rStyle w:val="ae"/>
                <w:color w:val="auto"/>
              </w:rPr>
              <w:t>12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BD70F89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747734DA" w14:textId="610F5570" w:rsidR="61EB647B" w:rsidRDefault="39A5DEAF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친구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일정</w:t>
            </w:r>
          </w:p>
        </w:tc>
      </w:tr>
      <w:tr w:rsidR="61EB647B" w14:paraId="309F7787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6C2682FA" w14:textId="77777777" w:rsidR="61EB647B" w:rsidRDefault="61EB647B" w:rsidP="61EB647B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4B28BD0" w14:textId="3DAC5287" w:rsidR="61EB647B" w:rsidRDefault="3F4A3867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468D9" wp14:editId="239E55B4">
                  <wp:extent cx="2524125" cy="4162425"/>
                  <wp:effectExtent l="0" t="0" r="0" b="0"/>
                  <wp:docPr id="1995510356" name="그림 1995510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173E6D95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21DD2C25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18EFC967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73BB6C10" w14:textId="47FEE7D2" w:rsidR="61EB647B" w:rsidRDefault="61EB647B" w:rsidP="61EB647B"/>
    <w:p w14:paraId="1CB148AB" w14:textId="77777777" w:rsidR="00B531C8" w:rsidRDefault="00B531C8" w:rsidP="61EB647B"/>
    <w:p w14:paraId="4E55F93B" w14:textId="77777777" w:rsidR="00B531C8" w:rsidRDefault="00B531C8" w:rsidP="61EB647B"/>
    <w:p w14:paraId="6B43A0B8" w14:textId="77777777" w:rsidR="00B531C8" w:rsidRDefault="00B531C8" w:rsidP="61EB647B"/>
    <w:p w14:paraId="03D0E55E" w14:textId="77777777" w:rsidR="00B531C8" w:rsidRDefault="00B531C8" w:rsidP="61EB647B"/>
    <w:p w14:paraId="0300E453" w14:textId="77777777" w:rsidR="00B531C8" w:rsidRDefault="00B531C8" w:rsidP="61EB647B"/>
    <w:p w14:paraId="4D82B88B" w14:textId="77777777" w:rsidR="00B531C8" w:rsidRDefault="00B531C8" w:rsidP="61EB647B"/>
    <w:p w14:paraId="1BE0C033" w14:textId="77777777" w:rsidR="00B531C8" w:rsidRDefault="00B531C8" w:rsidP="61EB647B"/>
    <w:p w14:paraId="0BED9F8B" w14:textId="77777777" w:rsidR="00B531C8" w:rsidRDefault="00B531C8" w:rsidP="61EB647B"/>
    <w:p w14:paraId="5BACF7A8" w14:textId="77777777" w:rsidR="00B531C8" w:rsidRDefault="00B531C8" w:rsidP="61EB647B"/>
    <w:p w14:paraId="143EEBD9" w14:textId="77777777" w:rsidR="00B531C8" w:rsidRDefault="00B531C8" w:rsidP="61EB647B"/>
    <w:p w14:paraId="6192C2A6" w14:textId="77777777" w:rsidR="00B531C8" w:rsidRDefault="00B531C8" w:rsidP="61EB647B"/>
    <w:p w14:paraId="49802B71" w14:textId="77777777" w:rsidR="00B531C8" w:rsidRDefault="00B531C8" w:rsidP="61EB647B"/>
    <w:p w14:paraId="4D6A2C78" w14:textId="77777777" w:rsidR="00B531C8" w:rsidRDefault="00B531C8" w:rsidP="61EB647B"/>
    <w:p w14:paraId="0ADDDD6F" w14:textId="77777777" w:rsidR="00B531C8" w:rsidRDefault="00B531C8" w:rsidP="61EB647B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66D45259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0F51EAC4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33C2E847" w14:textId="54FA2F46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11FF6AC0" w:rsidRPr="3E586C87">
              <w:rPr>
                <w:rStyle w:val="ae"/>
                <w:color w:val="auto"/>
              </w:rPr>
              <w:t>13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7DD4DFAB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25D291FE" w14:textId="2FE0BAF8" w:rsidR="1D4506E1" w:rsidRDefault="705C750B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친구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검색</w:t>
            </w:r>
          </w:p>
        </w:tc>
      </w:tr>
      <w:tr w:rsidR="1D4506E1" w14:paraId="3EB2EBAB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EE449B6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EF583C0" w14:textId="0A6321E2" w:rsidR="1D4506E1" w:rsidRDefault="7FE3F29C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4E386" wp14:editId="44853676">
                  <wp:extent cx="2495550" cy="4162425"/>
                  <wp:effectExtent l="0" t="0" r="0" b="0"/>
                  <wp:docPr id="645065899" name="그림 645065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54AC73BC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4B9853FA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4DF0A8F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09253EA0" w14:textId="633205C4" w:rsidR="1D4506E1" w:rsidRDefault="1D4506E1" w:rsidP="1D4506E1"/>
    <w:p w14:paraId="09621267" w14:textId="77777777" w:rsidR="00B531C8" w:rsidRDefault="00B531C8" w:rsidP="1D4506E1"/>
    <w:p w14:paraId="565B8C3D" w14:textId="77777777" w:rsidR="00B531C8" w:rsidRDefault="00B531C8" w:rsidP="1D4506E1"/>
    <w:p w14:paraId="10F7A146" w14:textId="77777777" w:rsidR="00B531C8" w:rsidRDefault="00B531C8" w:rsidP="1D4506E1"/>
    <w:p w14:paraId="2967D38A" w14:textId="77777777" w:rsidR="00B531C8" w:rsidRDefault="00B531C8" w:rsidP="1D4506E1"/>
    <w:p w14:paraId="02324C1F" w14:textId="77777777" w:rsidR="00B531C8" w:rsidRDefault="00B531C8" w:rsidP="1D4506E1"/>
    <w:p w14:paraId="141CBCF5" w14:textId="77777777" w:rsidR="00B531C8" w:rsidRDefault="00B531C8" w:rsidP="1D4506E1"/>
    <w:p w14:paraId="17F0B56F" w14:textId="77777777" w:rsidR="00B531C8" w:rsidRDefault="00B531C8" w:rsidP="1D4506E1"/>
    <w:p w14:paraId="5F6081FE" w14:textId="77777777" w:rsidR="00B531C8" w:rsidRDefault="00B531C8" w:rsidP="1D4506E1"/>
    <w:p w14:paraId="6E06416B" w14:textId="77777777" w:rsidR="00B531C8" w:rsidRDefault="00B531C8" w:rsidP="1D4506E1"/>
    <w:p w14:paraId="4145B657" w14:textId="77777777" w:rsidR="00B531C8" w:rsidRDefault="00B531C8" w:rsidP="1D4506E1"/>
    <w:p w14:paraId="4C0972C8" w14:textId="77777777" w:rsidR="00B531C8" w:rsidRDefault="00B531C8" w:rsidP="1D4506E1"/>
    <w:p w14:paraId="121AC708" w14:textId="77777777" w:rsidR="00B531C8" w:rsidRDefault="00B531C8" w:rsidP="1D4506E1"/>
    <w:p w14:paraId="76AA3256" w14:textId="77777777" w:rsidR="00B531C8" w:rsidRDefault="00B531C8" w:rsidP="1D4506E1"/>
    <w:p w14:paraId="04E5624A" w14:textId="77777777" w:rsidR="00B531C8" w:rsidRDefault="00B531C8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57D191B1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7C921CB3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10C34689" w14:textId="4688AD91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7D749ED8" w:rsidRPr="3E586C87">
              <w:rPr>
                <w:rStyle w:val="ae"/>
                <w:color w:val="auto"/>
              </w:rPr>
              <w:t>14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4A5C0B2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5C325436" w14:textId="51BD80E5" w:rsidR="1D4506E1" w:rsidRDefault="730B9438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친구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="2F393452" w:rsidRPr="3E586C87">
              <w:rPr>
                <w:rStyle w:val="ae"/>
                <w:color w:val="auto"/>
              </w:rPr>
              <w:t>신청</w:t>
            </w:r>
            <w:r w:rsidR="2F393452" w:rsidRPr="3E586C87">
              <w:rPr>
                <w:rStyle w:val="ae"/>
                <w:color w:val="auto"/>
              </w:rPr>
              <w:t xml:space="preserve"> </w:t>
            </w:r>
            <w:r w:rsidR="2F393452" w:rsidRPr="3E586C87">
              <w:rPr>
                <w:rStyle w:val="ae"/>
                <w:color w:val="auto"/>
              </w:rPr>
              <w:t>목록</w:t>
            </w:r>
          </w:p>
        </w:tc>
      </w:tr>
      <w:tr w:rsidR="1D4506E1" w14:paraId="65FE3B4E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384EB41E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33BF79C" w14:textId="31765F15" w:rsidR="1D4506E1" w:rsidRDefault="3822416A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27CBE6" wp14:editId="35B24599">
                  <wp:extent cx="2495550" cy="4162425"/>
                  <wp:effectExtent l="0" t="0" r="0" b="0"/>
                  <wp:docPr id="758974918" name="그림 758974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67572F40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76FAD6B7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28323C2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6380BA3A" w14:textId="670C8EF5" w:rsidR="1D4506E1" w:rsidRDefault="1D4506E1" w:rsidP="1D4506E1"/>
    <w:p w14:paraId="48128768" w14:textId="77777777" w:rsidR="00B531C8" w:rsidRDefault="00B531C8" w:rsidP="1D4506E1"/>
    <w:p w14:paraId="2B3DEB05" w14:textId="77777777" w:rsidR="00B531C8" w:rsidRDefault="00B531C8" w:rsidP="1D4506E1"/>
    <w:p w14:paraId="710BEC2B" w14:textId="77777777" w:rsidR="00B531C8" w:rsidRDefault="00B531C8" w:rsidP="1D4506E1"/>
    <w:p w14:paraId="769260D5" w14:textId="77777777" w:rsidR="00B531C8" w:rsidRDefault="00B531C8" w:rsidP="1D4506E1"/>
    <w:p w14:paraId="6F4C2310" w14:textId="77777777" w:rsidR="00B531C8" w:rsidRDefault="00B531C8" w:rsidP="1D4506E1"/>
    <w:p w14:paraId="6C7C6A3D" w14:textId="77777777" w:rsidR="00B531C8" w:rsidRDefault="00B531C8" w:rsidP="1D4506E1"/>
    <w:p w14:paraId="55BD5A27" w14:textId="77777777" w:rsidR="00B531C8" w:rsidRDefault="00B531C8" w:rsidP="1D4506E1"/>
    <w:p w14:paraId="7E60C45B" w14:textId="77777777" w:rsidR="00B531C8" w:rsidRDefault="00B531C8" w:rsidP="1D4506E1"/>
    <w:p w14:paraId="4D2E47E6" w14:textId="77777777" w:rsidR="00B531C8" w:rsidRDefault="00B531C8" w:rsidP="1D4506E1"/>
    <w:p w14:paraId="3ED97771" w14:textId="77777777" w:rsidR="00B531C8" w:rsidRDefault="00B531C8" w:rsidP="1D4506E1"/>
    <w:p w14:paraId="0CDA4F91" w14:textId="77777777" w:rsidR="00B531C8" w:rsidRDefault="00B531C8" w:rsidP="1D4506E1"/>
    <w:p w14:paraId="495B730D" w14:textId="77777777" w:rsidR="00B531C8" w:rsidRDefault="00B531C8" w:rsidP="1D4506E1"/>
    <w:p w14:paraId="0EAC4863" w14:textId="77777777" w:rsidR="00B531C8" w:rsidRDefault="00B531C8" w:rsidP="1D4506E1"/>
    <w:p w14:paraId="21935EEC" w14:textId="77777777" w:rsidR="00B531C8" w:rsidRDefault="00B531C8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4A29B5B3" w14:textId="77777777" w:rsidTr="73DA0B40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1099AEBD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3D5D69B5" w14:textId="6CCCFFE8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7E87B3D5" w:rsidRPr="3E586C87">
              <w:rPr>
                <w:rStyle w:val="ae"/>
                <w:color w:val="auto"/>
              </w:rPr>
              <w:t>15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A425A1E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21E2D781" w14:textId="3CDBEE36" w:rsidR="1D4506E1" w:rsidRDefault="0265BD23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설정</w:t>
            </w:r>
          </w:p>
        </w:tc>
      </w:tr>
      <w:tr w:rsidR="1D4506E1" w14:paraId="40E5AF97" w14:textId="77777777" w:rsidTr="73DA0B40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57B4DB36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001BCF6" w14:textId="2C8A3B2C" w:rsidR="1D4506E1" w:rsidRDefault="1D4506E1" w:rsidP="1D4506E1">
            <w:pPr>
              <w:jc w:val="center"/>
            </w:pPr>
          </w:p>
          <w:p w14:paraId="39540FAA" w14:textId="4A5BF81E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0F7B3" wp14:editId="25F6B50E">
                  <wp:extent cx="2505075" cy="1133512"/>
                  <wp:effectExtent l="0" t="0" r="0" b="0"/>
                  <wp:docPr id="1894185699" name="그림 1894185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99F7C" w14:textId="31AF342C" w:rsidR="1D4506E1" w:rsidRDefault="1D4506E1" w:rsidP="1D4506E1">
            <w:pPr>
              <w:jc w:val="center"/>
            </w:pPr>
          </w:p>
          <w:p w14:paraId="39D7EE46" w14:textId="18C4F1DC" w:rsidR="1D4506E1" w:rsidRDefault="1D4506E1" w:rsidP="1D4506E1">
            <w:pPr>
              <w:jc w:val="center"/>
            </w:pPr>
          </w:p>
          <w:p w14:paraId="5AE421B5" w14:textId="56D11C36" w:rsidR="1D4506E1" w:rsidRDefault="1D4506E1" w:rsidP="1D4506E1">
            <w:pPr>
              <w:jc w:val="center"/>
            </w:pPr>
          </w:p>
          <w:p w14:paraId="611C303E" w14:textId="7E163F3A" w:rsidR="1D4506E1" w:rsidRDefault="1D4506E1" w:rsidP="1D4506E1">
            <w:pPr>
              <w:jc w:val="center"/>
            </w:pPr>
          </w:p>
          <w:p w14:paraId="064D253D" w14:textId="0EE1985F" w:rsidR="1D4506E1" w:rsidRDefault="1D4506E1" w:rsidP="1D4506E1">
            <w:pPr>
              <w:jc w:val="center"/>
            </w:pPr>
          </w:p>
          <w:p w14:paraId="6D11FDA8" w14:textId="24FE06B5" w:rsidR="1D4506E1" w:rsidRDefault="1D4506E1" w:rsidP="1D4506E1">
            <w:pPr>
              <w:jc w:val="center"/>
            </w:pPr>
          </w:p>
          <w:p w14:paraId="1002F7E0" w14:textId="7164E532" w:rsidR="1D4506E1" w:rsidRDefault="1D4506E1" w:rsidP="1D4506E1">
            <w:pPr>
              <w:jc w:val="center"/>
            </w:pPr>
          </w:p>
          <w:p w14:paraId="5171DEFE" w14:textId="567E9EA3" w:rsidR="1D4506E1" w:rsidRDefault="1D4506E1" w:rsidP="1D4506E1">
            <w:pPr>
              <w:jc w:val="center"/>
            </w:pPr>
          </w:p>
          <w:p w14:paraId="1C9B13D1" w14:textId="2559DBE6" w:rsidR="1D4506E1" w:rsidRDefault="1D4506E1" w:rsidP="1D4506E1">
            <w:pPr>
              <w:jc w:val="center"/>
            </w:pPr>
          </w:p>
          <w:p w14:paraId="2EC14270" w14:textId="6529D90E" w:rsidR="1D4506E1" w:rsidRDefault="1D4506E1" w:rsidP="1D4506E1">
            <w:pPr>
              <w:jc w:val="center"/>
            </w:pPr>
          </w:p>
          <w:p w14:paraId="572A0682" w14:textId="5A2CF24D" w:rsidR="1D4506E1" w:rsidRDefault="1D4506E1" w:rsidP="1D4506E1">
            <w:pPr>
              <w:jc w:val="center"/>
            </w:pPr>
          </w:p>
          <w:p w14:paraId="58D98F66" w14:textId="10783803" w:rsidR="1D4506E1" w:rsidRDefault="1D4506E1" w:rsidP="1D4506E1">
            <w:pPr>
              <w:jc w:val="center"/>
            </w:pPr>
          </w:p>
          <w:p w14:paraId="518AB488" w14:textId="7DECA62D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9797F9" wp14:editId="22A64408">
                  <wp:extent cx="2505075" cy="876315"/>
                  <wp:effectExtent l="0" t="0" r="0" b="0"/>
                  <wp:docPr id="1502585840" name="그림 1502585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8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15C314EC" w14:textId="77777777" w:rsidTr="73DA0B40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5A8A0616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3CAF8D55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3D0B9832" w14:textId="7030CE3C" w:rsidR="1D4506E1" w:rsidRDefault="1D4506E1" w:rsidP="1D4506E1"/>
    <w:p w14:paraId="0716887E" w14:textId="0369D944" w:rsidR="1D4506E1" w:rsidRDefault="1D4506E1" w:rsidP="1D4506E1"/>
    <w:p w14:paraId="68DE47C7" w14:textId="77777777" w:rsidR="00B531C8" w:rsidRDefault="00B531C8" w:rsidP="1D4506E1"/>
    <w:p w14:paraId="3E270A2E" w14:textId="77777777" w:rsidR="00B531C8" w:rsidRDefault="00B531C8" w:rsidP="1D4506E1"/>
    <w:p w14:paraId="752EAB85" w14:textId="77777777" w:rsidR="00B531C8" w:rsidRDefault="00B531C8" w:rsidP="1D4506E1"/>
    <w:p w14:paraId="638B01DB" w14:textId="77777777" w:rsidR="00B531C8" w:rsidRDefault="00B531C8" w:rsidP="1D4506E1"/>
    <w:p w14:paraId="4BB0834D" w14:textId="77777777" w:rsidR="00B531C8" w:rsidRDefault="00B531C8" w:rsidP="1D4506E1"/>
    <w:p w14:paraId="0C5E36DE" w14:textId="77777777" w:rsidR="00B531C8" w:rsidRDefault="00B531C8" w:rsidP="1D4506E1"/>
    <w:p w14:paraId="5D4B25B3" w14:textId="77777777" w:rsidR="00B531C8" w:rsidRDefault="00B531C8" w:rsidP="1D4506E1"/>
    <w:p w14:paraId="31B87C17" w14:textId="77777777" w:rsidR="00B531C8" w:rsidRDefault="00B531C8" w:rsidP="1D4506E1"/>
    <w:p w14:paraId="18AB1602" w14:textId="77777777" w:rsidR="00B531C8" w:rsidRDefault="00B531C8" w:rsidP="1D4506E1"/>
    <w:p w14:paraId="76512C30" w14:textId="77777777" w:rsidR="00B531C8" w:rsidRDefault="00B531C8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66412AF4" w14:textId="77777777" w:rsidTr="73DA0B40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27C547EF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47A58873" w14:textId="24BEF6E7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3DB5809C" w:rsidRPr="3E586C87">
              <w:rPr>
                <w:rStyle w:val="ae"/>
                <w:color w:val="auto"/>
              </w:rPr>
              <w:t>6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E7FB4B5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45E16DF5" w14:textId="47411371" w:rsidR="1D4506E1" w:rsidRDefault="1D2147AA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계</w:t>
            </w:r>
            <w:r w:rsidR="38E47D1F" w:rsidRPr="3E586C87">
              <w:rPr>
                <w:rStyle w:val="ae"/>
                <w:color w:val="auto"/>
              </w:rPr>
              <w:t>정</w:t>
            </w:r>
          </w:p>
        </w:tc>
      </w:tr>
      <w:tr w:rsidR="1D4506E1" w14:paraId="5538884C" w14:textId="77777777" w:rsidTr="73DA0B40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0BA3A481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254490D" w14:textId="46DBC5EF" w:rsidR="73DA0B40" w:rsidRDefault="73DA0B40" w:rsidP="73DA0B40">
            <w:pPr>
              <w:jc w:val="center"/>
            </w:pPr>
          </w:p>
          <w:p w14:paraId="646CBCE6" w14:textId="4FA2B328" w:rsidR="73DA0B40" w:rsidRDefault="73DA0B40" w:rsidP="73DA0B40">
            <w:pPr>
              <w:jc w:val="center"/>
            </w:pPr>
          </w:p>
          <w:p w14:paraId="02DA5537" w14:textId="553E642D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1741D5" wp14:editId="70D15137">
                  <wp:extent cx="2505075" cy="609629"/>
                  <wp:effectExtent l="0" t="0" r="0" b="0"/>
                  <wp:docPr id="1717674560" name="그림 1717674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0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D9C6D" w14:textId="6013EC74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6A353" wp14:editId="7E4EED8D">
                  <wp:extent cx="2505075" cy="2952783"/>
                  <wp:effectExtent l="0" t="0" r="0" b="0"/>
                  <wp:docPr id="914044982" name="그림 914044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95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69C0184D" w14:textId="77777777" w:rsidTr="73DA0B40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6DC404D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911ADFC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643D1CF6" w14:textId="6DCCCCB3" w:rsidR="1D4506E1" w:rsidRDefault="1D4506E1" w:rsidP="1D4506E1"/>
    <w:p w14:paraId="148EE5A5" w14:textId="77777777" w:rsidR="00B531C8" w:rsidRDefault="00B531C8" w:rsidP="1D4506E1"/>
    <w:p w14:paraId="03266C0F" w14:textId="77777777" w:rsidR="00B531C8" w:rsidRDefault="00B531C8" w:rsidP="1D4506E1"/>
    <w:p w14:paraId="0FD909A6" w14:textId="77777777" w:rsidR="00B531C8" w:rsidRDefault="00B531C8" w:rsidP="1D4506E1"/>
    <w:p w14:paraId="720067AF" w14:textId="77777777" w:rsidR="00B531C8" w:rsidRDefault="00B531C8" w:rsidP="1D4506E1"/>
    <w:p w14:paraId="716D4159" w14:textId="77777777" w:rsidR="00B531C8" w:rsidRDefault="00B531C8" w:rsidP="1D4506E1"/>
    <w:p w14:paraId="12AEC6EE" w14:textId="77777777" w:rsidR="00B531C8" w:rsidRDefault="00B531C8" w:rsidP="1D4506E1"/>
    <w:p w14:paraId="1A817F20" w14:textId="77777777" w:rsidR="00B531C8" w:rsidRDefault="00B531C8" w:rsidP="1D4506E1"/>
    <w:p w14:paraId="3592E729" w14:textId="77777777" w:rsidR="00B531C8" w:rsidRDefault="00B531C8" w:rsidP="1D4506E1"/>
    <w:p w14:paraId="1F07B598" w14:textId="77777777" w:rsidR="00B531C8" w:rsidRDefault="00B531C8" w:rsidP="1D4506E1"/>
    <w:p w14:paraId="56758F13" w14:textId="77777777" w:rsidR="00B531C8" w:rsidRDefault="00B531C8" w:rsidP="1D4506E1"/>
    <w:p w14:paraId="214EC587" w14:textId="77777777" w:rsidR="00B531C8" w:rsidRDefault="00B531C8" w:rsidP="1D4506E1"/>
    <w:p w14:paraId="239AD8A5" w14:textId="77777777" w:rsidR="00B531C8" w:rsidRDefault="00B531C8" w:rsidP="1D4506E1"/>
    <w:p w14:paraId="7633B16B" w14:textId="77777777" w:rsidR="00B531C8" w:rsidRDefault="00B531C8" w:rsidP="1D4506E1"/>
    <w:p w14:paraId="471E97B9" w14:textId="77777777" w:rsidR="00B531C8" w:rsidRDefault="00B531C8" w:rsidP="1D4506E1"/>
    <w:p w14:paraId="15AD220F" w14:textId="77777777" w:rsidR="00B531C8" w:rsidRDefault="00B531C8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65544CBD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0A6BF5DF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388FE39A" w14:textId="7DD053BF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257CD842" w:rsidRPr="3E586C87">
              <w:rPr>
                <w:rStyle w:val="ae"/>
                <w:color w:val="auto"/>
              </w:rPr>
              <w:t>7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A638003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11BB22C6" w14:textId="327CC8A2" w:rsidR="1D4506E1" w:rsidRDefault="03E388BB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회원정보</w:t>
            </w:r>
          </w:p>
        </w:tc>
      </w:tr>
      <w:tr w:rsidR="1D4506E1" w14:paraId="181E9BA8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69A75288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2639E5D" w14:textId="5A66806A" w:rsidR="1D4506E1" w:rsidRDefault="0D1C0443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B63B5" wp14:editId="02DD53BD">
                  <wp:extent cx="2486025" cy="4162425"/>
                  <wp:effectExtent l="0" t="0" r="0" b="0"/>
                  <wp:docPr id="2009371666" name="그림 2009371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103DD772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9E84868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C9256EF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5D2CEC36" w14:textId="4E4A8A98" w:rsidR="1D4506E1" w:rsidRDefault="1D4506E1" w:rsidP="1D4506E1"/>
    <w:p w14:paraId="5CEA2DE3" w14:textId="77777777" w:rsidR="00B531C8" w:rsidRDefault="00B531C8" w:rsidP="1D4506E1"/>
    <w:p w14:paraId="5E904A4F" w14:textId="77777777" w:rsidR="00B531C8" w:rsidRDefault="00B531C8" w:rsidP="1D4506E1"/>
    <w:p w14:paraId="1E330F9C" w14:textId="77777777" w:rsidR="00B531C8" w:rsidRDefault="00B531C8" w:rsidP="1D4506E1"/>
    <w:p w14:paraId="6F09E38A" w14:textId="77777777" w:rsidR="00B531C8" w:rsidRDefault="00B531C8" w:rsidP="1D4506E1"/>
    <w:p w14:paraId="4AA192BC" w14:textId="77777777" w:rsidR="00B531C8" w:rsidRDefault="00B531C8" w:rsidP="1D4506E1"/>
    <w:p w14:paraId="61742A03" w14:textId="77777777" w:rsidR="00B531C8" w:rsidRDefault="00B531C8" w:rsidP="1D4506E1"/>
    <w:p w14:paraId="07D7175E" w14:textId="77777777" w:rsidR="00B531C8" w:rsidRDefault="00B531C8" w:rsidP="1D4506E1"/>
    <w:p w14:paraId="0924D03A" w14:textId="77777777" w:rsidR="00B531C8" w:rsidRDefault="00B531C8" w:rsidP="1D4506E1"/>
    <w:p w14:paraId="281728FA" w14:textId="77777777" w:rsidR="00B531C8" w:rsidRDefault="00B531C8" w:rsidP="1D4506E1"/>
    <w:p w14:paraId="5AF02C03" w14:textId="77777777" w:rsidR="00B531C8" w:rsidRDefault="00B531C8" w:rsidP="1D4506E1"/>
    <w:p w14:paraId="7341C54B" w14:textId="77777777" w:rsidR="00B531C8" w:rsidRDefault="00B531C8" w:rsidP="1D4506E1"/>
    <w:p w14:paraId="13CCC66D" w14:textId="77777777" w:rsidR="00B531C8" w:rsidRDefault="00B531C8" w:rsidP="1D4506E1"/>
    <w:p w14:paraId="3A8AE72F" w14:textId="77777777" w:rsidR="00B531C8" w:rsidRDefault="00B531C8" w:rsidP="1D4506E1"/>
    <w:p w14:paraId="6B92F07A" w14:textId="77777777" w:rsidR="00B531C8" w:rsidRDefault="00B531C8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7D0DBAB2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40EE0B26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6EDCD6AF" w14:textId="71638609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553C3EF8" w:rsidRPr="3E586C87">
              <w:rPr>
                <w:rStyle w:val="ae"/>
                <w:color w:val="auto"/>
              </w:rPr>
              <w:t>8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92177AA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1DF0EE12" w14:textId="30F28FC5" w:rsidR="1D4506E1" w:rsidRDefault="0C8352F8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이메일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주소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재설정</w:t>
            </w:r>
          </w:p>
        </w:tc>
      </w:tr>
      <w:tr w:rsidR="1D4506E1" w14:paraId="31126917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029BB65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AF32309" w14:textId="30667DE1" w:rsidR="1D4506E1" w:rsidRDefault="735ED7F5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F6A8B9" wp14:editId="18F6E68F">
                  <wp:extent cx="2514600" cy="4162425"/>
                  <wp:effectExtent l="0" t="0" r="0" b="0"/>
                  <wp:docPr id="1793605766" name="그림 1793605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7198AE6D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150372C9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35C86125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40263CD4" w14:textId="24ED3AD6" w:rsidR="1D4506E1" w:rsidRDefault="1D4506E1" w:rsidP="1D4506E1"/>
    <w:p w14:paraId="19275C2D" w14:textId="77777777" w:rsidR="00B531C8" w:rsidRDefault="00B531C8" w:rsidP="1D4506E1"/>
    <w:p w14:paraId="46238158" w14:textId="77777777" w:rsidR="00B531C8" w:rsidRDefault="00B531C8" w:rsidP="1D4506E1"/>
    <w:p w14:paraId="560EFC26" w14:textId="77777777" w:rsidR="00B531C8" w:rsidRDefault="00B531C8" w:rsidP="1D4506E1"/>
    <w:p w14:paraId="59311125" w14:textId="77777777" w:rsidR="00B531C8" w:rsidRDefault="00B531C8" w:rsidP="1D4506E1"/>
    <w:p w14:paraId="1CBD9B7C" w14:textId="77777777" w:rsidR="00B531C8" w:rsidRDefault="00B531C8" w:rsidP="1D4506E1"/>
    <w:p w14:paraId="4DC0673A" w14:textId="77777777" w:rsidR="00B531C8" w:rsidRDefault="00B531C8" w:rsidP="1D4506E1"/>
    <w:p w14:paraId="17442A2E" w14:textId="77777777" w:rsidR="00B531C8" w:rsidRDefault="00B531C8" w:rsidP="1D4506E1"/>
    <w:p w14:paraId="47CD6F29" w14:textId="77777777" w:rsidR="00B531C8" w:rsidRDefault="00B531C8" w:rsidP="1D4506E1"/>
    <w:p w14:paraId="1F4767DE" w14:textId="77777777" w:rsidR="00B531C8" w:rsidRDefault="00B531C8" w:rsidP="1D4506E1"/>
    <w:p w14:paraId="6F0B3923" w14:textId="77777777" w:rsidR="00B531C8" w:rsidRDefault="00B531C8" w:rsidP="1D4506E1"/>
    <w:p w14:paraId="22A1F5E2" w14:textId="77777777" w:rsidR="00B531C8" w:rsidRDefault="00B531C8" w:rsidP="1D4506E1"/>
    <w:p w14:paraId="75B485DF" w14:textId="77777777" w:rsidR="00B531C8" w:rsidRDefault="00B531C8" w:rsidP="1D4506E1"/>
    <w:p w14:paraId="4793E040" w14:textId="77777777" w:rsidR="00B531C8" w:rsidRDefault="00B531C8" w:rsidP="1D4506E1"/>
    <w:p w14:paraId="48B4374B" w14:textId="77777777" w:rsidR="00B531C8" w:rsidRDefault="00B531C8" w:rsidP="1D4506E1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21C0F417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6FD2F36E" w14:textId="77777777" w:rsidR="671FBCEE" w:rsidRDefault="671FBCEE" w:rsidP="671FBCEE">
            <w:pPr>
              <w:pStyle w:val="af"/>
            </w:pPr>
            <w:r w:rsidRPr="671FBCEE">
              <w:t>화면 ID</w:t>
            </w:r>
          </w:p>
        </w:tc>
        <w:tc>
          <w:tcPr>
            <w:tcW w:w="2278" w:type="dxa"/>
          </w:tcPr>
          <w:p w14:paraId="588269FF" w14:textId="69FF9B17" w:rsidR="671FBCEE" w:rsidRDefault="78F86E96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36631747" w:rsidRPr="3E586C87">
              <w:rPr>
                <w:rStyle w:val="ae"/>
                <w:color w:val="auto"/>
              </w:rPr>
              <w:t>9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B0292F3" w14:textId="77777777" w:rsidR="671FBCEE" w:rsidRDefault="671FBCEE" w:rsidP="671FBCEE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39D1FBC5" w14:textId="468ACD64" w:rsidR="671FBCEE" w:rsidRDefault="21C8E51C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비밀번호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변경</w:t>
            </w:r>
          </w:p>
        </w:tc>
      </w:tr>
      <w:tr w:rsidR="1D4506E1" w14:paraId="71FD8706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5DB6C6CC" w14:textId="77777777" w:rsidR="671FBCEE" w:rsidRDefault="671FBCEE" w:rsidP="671FBCEE">
            <w:pPr>
              <w:pStyle w:val="af"/>
            </w:pPr>
            <w:r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33209347" w14:textId="4DB81B00" w:rsidR="671FBCEE" w:rsidRDefault="4C78F77D" w:rsidP="671FB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2BC10F" wp14:editId="0AB56E96">
                  <wp:extent cx="2486025" cy="4162425"/>
                  <wp:effectExtent l="0" t="0" r="0" b="0"/>
                  <wp:docPr id="1692595382" name="그림 1692595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73F01279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71BA891C" w14:textId="77777777" w:rsidR="671FBCEE" w:rsidRDefault="671FBCEE" w:rsidP="671FBCEE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6AF01597" w14:textId="2AFC04BB" w:rsidR="671FBCEE" w:rsidRDefault="671FBCEE" w:rsidP="671FBCEE">
            <w:pPr>
              <w:ind w:left="282" w:hanging="142"/>
              <w:rPr>
                <w:rStyle w:val="ae"/>
              </w:rPr>
            </w:pPr>
          </w:p>
        </w:tc>
      </w:tr>
    </w:tbl>
    <w:p w14:paraId="44BA032D" w14:textId="77777777" w:rsidR="00B531C8" w:rsidRDefault="00B531C8"/>
    <w:p w14:paraId="5EF4ADE7" w14:textId="77777777" w:rsidR="00B531C8" w:rsidRDefault="00B531C8"/>
    <w:p w14:paraId="503C823A" w14:textId="77777777" w:rsidR="00B531C8" w:rsidRDefault="00B531C8"/>
    <w:p w14:paraId="50FD4DA8" w14:textId="77777777" w:rsidR="00B531C8" w:rsidRDefault="00B531C8"/>
    <w:p w14:paraId="29C2127E" w14:textId="77777777" w:rsidR="00B531C8" w:rsidRDefault="00B531C8"/>
    <w:p w14:paraId="2A4567A4" w14:textId="77777777" w:rsidR="00B531C8" w:rsidRDefault="00B531C8"/>
    <w:p w14:paraId="483942E9" w14:textId="77777777" w:rsidR="00B531C8" w:rsidRDefault="00B531C8"/>
    <w:p w14:paraId="4C31E1DB" w14:textId="77777777" w:rsidR="00B531C8" w:rsidRDefault="00B531C8"/>
    <w:p w14:paraId="4728250E" w14:textId="77777777" w:rsidR="00B531C8" w:rsidRDefault="00B531C8"/>
    <w:p w14:paraId="43ED51F1" w14:textId="77777777" w:rsidR="00B531C8" w:rsidRDefault="00B531C8"/>
    <w:p w14:paraId="3B54CF1E" w14:textId="77777777" w:rsidR="00B531C8" w:rsidRDefault="00B531C8"/>
    <w:p w14:paraId="28B02629" w14:textId="77777777" w:rsidR="00B531C8" w:rsidRDefault="00B531C8"/>
    <w:p w14:paraId="1B167A5C" w14:textId="77777777" w:rsidR="00B531C8" w:rsidRDefault="00B531C8"/>
    <w:p w14:paraId="46B72AAA" w14:textId="77777777" w:rsidR="00B531C8" w:rsidRDefault="00B531C8"/>
    <w:p w14:paraId="3DACC655" w14:textId="77777777" w:rsidR="00B531C8" w:rsidRDefault="00B531C8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2278"/>
        <w:gridCol w:w="1435"/>
        <w:gridCol w:w="3120"/>
      </w:tblGrid>
      <w:tr w:rsidR="671FBCEE" w14:paraId="12D81F80" w14:textId="77777777" w:rsidTr="3E586C87">
        <w:trPr>
          <w:trHeight w:val="354"/>
        </w:trPr>
        <w:tc>
          <w:tcPr>
            <w:tcW w:w="1483" w:type="dxa"/>
            <w:shd w:val="clear" w:color="auto" w:fill="CCCCCC"/>
            <w:vAlign w:val="center"/>
          </w:tcPr>
          <w:p w14:paraId="6156FE97" w14:textId="77777777" w:rsidR="671FBCEE" w:rsidRDefault="671FBCEE" w:rsidP="671FBCEE">
            <w:pPr>
              <w:pStyle w:val="af"/>
            </w:pPr>
            <w:r w:rsidRPr="671FBCEE">
              <w:t>화면 ID</w:t>
            </w:r>
          </w:p>
        </w:tc>
        <w:tc>
          <w:tcPr>
            <w:tcW w:w="2278" w:type="dxa"/>
          </w:tcPr>
          <w:p w14:paraId="7FB6CA0C" w14:textId="7E5A308D" w:rsidR="671FBCEE" w:rsidRDefault="78F86E96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3163A1EC" w:rsidRPr="3E586C87">
              <w:rPr>
                <w:rStyle w:val="ae"/>
                <w:color w:val="auto"/>
              </w:rPr>
              <w:t>20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14:paraId="45B2CAAB" w14:textId="77777777" w:rsidR="671FBCEE" w:rsidRDefault="671FBCEE" w:rsidP="671FBCEE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1F707428" w14:textId="14013226" w:rsidR="2DAE0B9D" w:rsidRDefault="4A45039D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회원탈퇴</w:t>
            </w:r>
          </w:p>
        </w:tc>
      </w:tr>
      <w:tr w:rsidR="671FBCEE" w14:paraId="0B82A2EA" w14:textId="77777777" w:rsidTr="3E586C87">
        <w:trPr>
          <w:trHeight w:val="6505"/>
        </w:trPr>
        <w:tc>
          <w:tcPr>
            <w:tcW w:w="1483" w:type="dxa"/>
            <w:shd w:val="clear" w:color="auto" w:fill="CCCCCC"/>
            <w:vAlign w:val="center"/>
          </w:tcPr>
          <w:p w14:paraId="3374A28A" w14:textId="77777777" w:rsidR="671FBCEE" w:rsidRDefault="671FBCEE" w:rsidP="671FBCEE">
            <w:pPr>
              <w:pStyle w:val="af"/>
            </w:pPr>
            <w:r>
              <w:t>화면</w:t>
            </w:r>
          </w:p>
        </w:tc>
        <w:tc>
          <w:tcPr>
            <w:tcW w:w="6833" w:type="dxa"/>
            <w:gridSpan w:val="3"/>
            <w:vAlign w:val="center"/>
          </w:tcPr>
          <w:p w14:paraId="1D6D32F4" w14:textId="10D01067" w:rsidR="54EE2C3F" w:rsidRDefault="54EE2C3F" w:rsidP="671FBCEE">
            <w:pPr>
              <w:jc w:val="center"/>
            </w:pPr>
          </w:p>
          <w:p w14:paraId="157056ED" w14:textId="2B5CDAD2" w:rsidR="145E6794" w:rsidRDefault="5D06CFD8" w:rsidP="671FB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9FAF2" wp14:editId="5A0A9CDE">
                  <wp:extent cx="2505075" cy="4171950"/>
                  <wp:effectExtent l="0" t="0" r="0" b="0"/>
                  <wp:docPr id="52628528" name="그림 52628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1FBCEE" w14:paraId="465F025C" w14:textId="77777777" w:rsidTr="3E586C87">
        <w:trPr>
          <w:trHeight w:val="368"/>
        </w:trPr>
        <w:tc>
          <w:tcPr>
            <w:tcW w:w="1483" w:type="dxa"/>
            <w:shd w:val="clear" w:color="auto" w:fill="CCCCCC"/>
            <w:vAlign w:val="center"/>
          </w:tcPr>
          <w:p w14:paraId="4C8D03ED" w14:textId="77777777" w:rsidR="671FBCEE" w:rsidRDefault="671FBCEE" w:rsidP="671FBCEE">
            <w:pPr>
              <w:pStyle w:val="af"/>
            </w:pPr>
            <w:r>
              <w:t>요구사항</w:t>
            </w:r>
          </w:p>
        </w:tc>
        <w:tc>
          <w:tcPr>
            <w:tcW w:w="6833" w:type="dxa"/>
            <w:gridSpan w:val="3"/>
          </w:tcPr>
          <w:p w14:paraId="0C049B33" w14:textId="2AFC04BB" w:rsidR="671FBCEE" w:rsidRDefault="671FBCEE" w:rsidP="671FBCEE">
            <w:pPr>
              <w:ind w:left="282" w:hanging="142"/>
              <w:rPr>
                <w:rStyle w:val="ae"/>
              </w:rPr>
            </w:pPr>
          </w:p>
        </w:tc>
      </w:tr>
    </w:tbl>
    <w:p w14:paraId="0EE78018" w14:textId="0F1E3294" w:rsidR="1D4506E1" w:rsidRDefault="1D4506E1" w:rsidP="1D4506E1"/>
    <w:p w14:paraId="0C178E9E" w14:textId="77777777" w:rsidR="004221DF" w:rsidRDefault="004221DF" w:rsidP="004221DF">
      <w:r>
        <w:br w:type="page"/>
      </w:r>
      <w:bookmarkStart w:id="21" w:name="_Toc287096159"/>
    </w:p>
    <w:p w14:paraId="328684FD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C0395D3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3530E361" w14:textId="77777777" w:rsidTr="00BA2195">
        <w:tc>
          <w:tcPr>
            <w:tcW w:w="8524" w:type="dxa"/>
          </w:tcPr>
          <w:p w14:paraId="729EBC0D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54BC2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B8E60E6" w14:textId="77777777" w:rsidTr="00D54A11">
        <w:tc>
          <w:tcPr>
            <w:tcW w:w="2450" w:type="dxa"/>
            <w:shd w:val="clear" w:color="auto" w:fill="CCCCCC"/>
          </w:tcPr>
          <w:p w14:paraId="336F6E5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474D726C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651E9592" w14:textId="77777777" w:rsidTr="00D54A11">
        <w:tc>
          <w:tcPr>
            <w:tcW w:w="2450" w:type="dxa"/>
          </w:tcPr>
          <w:p w14:paraId="269E314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7341341" w14:textId="77777777" w:rsidR="000578B6" w:rsidRPr="00BA2195" w:rsidRDefault="000578B6" w:rsidP="00342162"/>
        </w:tc>
      </w:tr>
      <w:tr w:rsidR="000578B6" w:rsidRPr="00D54A11" w14:paraId="42EF2083" w14:textId="77777777" w:rsidTr="00D54A11">
        <w:tc>
          <w:tcPr>
            <w:tcW w:w="2450" w:type="dxa"/>
          </w:tcPr>
          <w:p w14:paraId="7B40C95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B4D7232" w14:textId="77777777" w:rsidR="000578B6" w:rsidRPr="00BA2195" w:rsidRDefault="000578B6" w:rsidP="00342162"/>
        </w:tc>
      </w:tr>
      <w:tr w:rsidR="000578B6" w:rsidRPr="00D54A11" w14:paraId="2093CA67" w14:textId="77777777" w:rsidTr="00D54A11">
        <w:tc>
          <w:tcPr>
            <w:tcW w:w="2450" w:type="dxa"/>
          </w:tcPr>
          <w:p w14:paraId="2503B1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288749" w14:textId="77777777" w:rsidR="000578B6" w:rsidRPr="00BA2195" w:rsidRDefault="000578B6" w:rsidP="00342162"/>
        </w:tc>
      </w:tr>
      <w:tr w:rsidR="000578B6" w:rsidRPr="00D54A11" w14:paraId="20BD9A1A" w14:textId="77777777" w:rsidTr="00D54A11">
        <w:tc>
          <w:tcPr>
            <w:tcW w:w="2450" w:type="dxa"/>
          </w:tcPr>
          <w:p w14:paraId="0C136C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392C6A" w14:textId="77777777" w:rsidR="000578B6" w:rsidRPr="00BA2195" w:rsidRDefault="000578B6" w:rsidP="00342162"/>
        </w:tc>
      </w:tr>
      <w:tr w:rsidR="000578B6" w:rsidRPr="00D54A11" w14:paraId="290583F9" w14:textId="77777777" w:rsidTr="00D54A11">
        <w:tc>
          <w:tcPr>
            <w:tcW w:w="2450" w:type="dxa"/>
          </w:tcPr>
          <w:p w14:paraId="68F21D9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3C326F3" w14:textId="77777777" w:rsidR="000578B6" w:rsidRPr="00BA2195" w:rsidRDefault="000578B6" w:rsidP="00342162"/>
        </w:tc>
      </w:tr>
      <w:tr w:rsidR="000578B6" w:rsidRPr="00D54A11" w14:paraId="4853B841" w14:textId="77777777" w:rsidTr="00D54A11">
        <w:tc>
          <w:tcPr>
            <w:tcW w:w="2450" w:type="dxa"/>
          </w:tcPr>
          <w:p w14:paraId="5012523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A25747A" w14:textId="77777777" w:rsidR="000578B6" w:rsidRPr="00BA2195" w:rsidRDefault="000578B6" w:rsidP="00342162"/>
        </w:tc>
      </w:tr>
      <w:tr w:rsidR="000578B6" w:rsidRPr="00D54A11" w14:paraId="09B8D95D" w14:textId="77777777" w:rsidTr="00D54A11">
        <w:tc>
          <w:tcPr>
            <w:tcW w:w="2450" w:type="dxa"/>
          </w:tcPr>
          <w:p w14:paraId="78BEFD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7A76422" w14:textId="77777777" w:rsidR="000578B6" w:rsidRPr="00BA2195" w:rsidRDefault="000578B6" w:rsidP="00342162"/>
        </w:tc>
      </w:tr>
      <w:tr w:rsidR="000578B6" w:rsidRPr="00D54A11" w14:paraId="49206A88" w14:textId="77777777" w:rsidTr="00D54A11">
        <w:tc>
          <w:tcPr>
            <w:tcW w:w="2450" w:type="dxa"/>
          </w:tcPr>
          <w:p w14:paraId="67B7A70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1887C79" w14:textId="77777777" w:rsidR="000578B6" w:rsidRPr="00BA2195" w:rsidRDefault="000578B6" w:rsidP="00342162"/>
        </w:tc>
      </w:tr>
      <w:tr w:rsidR="000578B6" w:rsidRPr="00D54A11" w14:paraId="3B7FD67C" w14:textId="77777777" w:rsidTr="00D54A11">
        <w:tc>
          <w:tcPr>
            <w:tcW w:w="2450" w:type="dxa"/>
          </w:tcPr>
          <w:p w14:paraId="38D6B9B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2F860BB" w14:textId="77777777" w:rsidR="000578B6" w:rsidRPr="00BA2195" w:rsidRDefault="000578B6" w:rsidP="00342162"/>
        </w:tc>
      </w:tr>
    </w:tbl>
    <w:p w14:paraId="698536F5" w14:textId="77777777" w:rsidR="000578B6" w:rsidRPr="000578B6" w:rsidRDefault="000578B6" w:rsidP="000578B6"/>
    <w:sectPr w:rsidR="000578B6" w:rsidRPr="000578B6" w:rsidSect="007E70C2">
      <w:headerReference w:type="first" r:id="rId39"/>
      <w:footerReference w:type="first" r:id="rId40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9CD7" w14:textId="77777777" w:rsidR="0038318B" w:rsidRDefault="0038318B">
      <w:r>
        <w:separator/>
      </w:r>
    </w:p>
    <w:p w14:paraId="4273B806" w14:textId="77777777" w:rsidR="0038318B" w:rsidRDefault="0038318B"/>
    <w:p w14:paraId="6C67A8CD" w14:textId="77777777" w:rsidR="0038318B" w:rsidRDefault="0038318B"/>
    <w:p w14:paraId="5FC3AC85" w14:textId="77777777" w:rsidR="0038318B" w:rsidRDefault="0038318B"/>
  </w:endnote>
  <w:endnote w:type="continuationSeparator" w:id="0">
    <w:p w14:paraId="4DE208DC" w14:textId="77777777" w:rsidR="0038318B" w:rsidRDefault="0038318B">
      <w:r>
        <w:continuationSeparator/>
      </w:r>
    </w:p>
    <w:p w14:paraId="737AB45D" w14:textId="77777777" w:rsidR="0038318B" w:rsidRDefault="0038318B"/>
    <w:p w14:paraId="456648D3" w14:textId="77777777" w:rsidR="0038318B" w:rsidRDefault="0038318B"/>
    <w:p w14:paraId="00049601" w14:textId="77777777" w:rsidR="0038318B" w:rsidRDefault="0038318B"/>
  </w:endnote>
  <w:endnote w:type="continuationNotice" w:id="1">
    <w:p w14:paraId="2973AD1D" w14:textId="77777777" w:rsidR="0038318B" w:rsidRDefault="003831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686DC7" w14:textId="77777777" w:rsidR="0003407A" w:rsidRDefault="0003407A"/>
  <w:p w14:paraId="53BD644D" w14:textId="77777777" w:rsidR="0003407A" w:rsidRDefault="0003407A"/>
  <w:p w14:paraId="1A3FAC43" w14:textId="77777777" w:rsidR="0003407A" w:rsidRDefault="0003407A"/>
  <w:p w14:paraId="2BBD94B2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2C3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15FA3351" w14:textId="77777777" w:rsidR="0003407A" w:rsidRDefault="00910CC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A09284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arto="http://schemas.microsoft.com/office/word/2006/arto">
          <w:pict w14:anchorId="4A2553AC">
            <v:rect id="Rectangle 35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67C3E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62E0516C" wp14:editId="07777777">
          <wp:extent cx="2057400" cy="2381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7C3D59D6" w14:textId="77777777" w:rsidTr="004D9998">
      <w:trPr>
        <w:trHeight w:val="300"/>
      </w:trPr>
      <w:tc>
        <w:tcPr>
          <w:tcW w:w="2830" w:type="dxa"/>
        </w:tcPr>
        <w:p w14:paraId="32622CC2" w14:textId="0D04E587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AFFAE71" w14:textId="3B4AFA1C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1391849A" w14:textId="0311C9EA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0A6C42B0" w14:textId="0E8781B5" w:rsidR="004D9998" w:rsidRDefault="004D9998" w:rsidP="004D9998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02B502A9" w14:textId="77777777" w:rsidTr="004D9998">
      <w:trPr>
        <w:trHeight w:val="300"/>
      </w:trPr>
      <w:tc>
        <w:tcPr>
          <w:tcW w:w="2830" w:type="dxa"/>
        </w:tcPr>
        <w:p w14:paraId="320A90F1" w14:textId="7ECB1F9C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4F9FEDE" w14:textId="189A4312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08EEE5C7" w14:textId="4CDED86E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0F766D17" w14:textId="6E89A452" w:rsidR="004D9998" w:rsidRDefault="004D9998" w:rsidP="004D9998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1DB72223" w14:textId="77777777" w:rsidTr="004D9998">
      <w:trPr>
        <w:trHeight w:val="300"/>
      </w:trPr>
      <w:tc>
        <w:tcPr>
          <w:tcW w:w="2830" w:type="dxa"/>
        </w:tcPr>
        <w:p w14:paraId="3837417C" w14:textId="20DFBF0B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9197533" w14:textId="52109BD7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11AC7A98" w14:textId="2A0B5068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16A41709" w14:textId="5655E3F1" w:rsidR="004D9998" w:rsidRDefault="004D9998" w:rsidP="004D99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AA1F" w14:textId="77777777" w:rsidR="0038318B" w:rsidRDefault="0038318B">
      <w:r>
        <w:separator/>
      </w:r>
    </w:p>
    <w:p w14:paraId="0FAB5376" w14:textId="77777777" w:rsidR="0038318B" w:rsidRDefault="0038318B"/>
    <w:p w14:paraId="3AAD946F" w14:textId="77777777" w:rsidR="0038318B" w:rsidRDefault="0038318B"/>
    <w:p w14:paraId="30243380" w14:textId="77777777" w:rsidR="0038318B" w:rsidRDefault="0038318B"/>
  </w:footnote>
  <w:footnote w:type="continuationSeparator" w:id="0">
    <w:p w14:paraId="4A840854" w14:textId="77777777" w:rsidR="0038318B" w:rsidRDefault="0038318B">
      <w:r>
        <w:continuationSeparator/>
      </w:r>
    </w:p>
    <w:p w14:paraId="46405A27" w14:textId="77777777" w:rsidR="0038318B" w:rsidRDefault="0038318B"/>
    <w:p w14:paraId="2DCF69A1" w14:textId="77777777" w:rsidR="0038318B" w:rsidRDefault="0038318B"/>
    <w:p w14:paraId="091408B4" w14:textId="77777777" w:rsidR="0038318B" w:rsidRDefault="0038318B"/>
  </w:footnote>
  <w:footnote w:type="continuationNotice" w:id="1">
    <w:p w14:paraId="3E5D3ED9" w14:textId="77777777" w:rsidR="0038318B" w:rsidRDefault="003831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3"/>
      <w:gridCol w:w="1664"/>
      <w:gridCol w:w="2535"/>
    </w:tblGrid>
    <w:tr w:rsidR="0003407A" w:rsidRPr="00D54A11" w14:paraId="62F919EA" w14:textId="77777777" w:rsidTr="2C108AF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5D3C6E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854DE7F" w14:textId="1E013241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할 일 목록 애플리케이션</w:t>
          </w: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A7ADD4" w14:textId="002CC8C8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계약일~1학기 종료일</w:t>
          </w:r>
        </w:p>
      </w:tc>
    </w:tr>
    <w:tr w:rsidR="0003407A" w:rsidRPr="00D54A11" w14:paraId="589B9245" w14:textId="77777777" w:rsidTr="2C108AF0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CBCB81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314EE24A" w14:textId="31DCC89B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6614669" w14:textId="05785883" w:rsidR="004950AD" w:rsidRPr="00D54A11" w:rsidRDefault="2C108AF0" w:rsidP="004950AD">
          <w:pPr>
            <w:jc w:val="center"/>
            <w:rPr>
              <w:rFonts w:ascii="돋움" w:eastAsia="돋움" w:hAnsi="돋움" w:hint="eastAsia"/>
            </w:rPr>
          </w:pPr>
          <w:r w:rsidRPr="2C108AF0">
            <w:rPr>
              <w:rFonts w:ascii="돋움" w:eastAsia="돋움" w:hAnsi="돋움"/>
            </w:rPr>
            <w:t>Ver 1.0.</w:t>
          </w:r>
          <w:r w:rsidR="004950AD">
            <w:rPr>
              <w:rFonts w:ascii="돋움" w:eastAsia="돋움" w:hAnsi="돋움"/>
            </w:rPr>
            <w:t>4</w:t>
          </w:r>
        </w:p>
      </w:tc>
    </w:tr>
  </w:tbl>
  <w:p w14:paraId="4706D880" w14:textId="77777777" w:rsidR="0003407A" w:rsidRPr="00EF53CF" w:rsidRDefault="00910CC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6C0471" wp14:editId="0777777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<w:pict w14:anchorId="77B5A624">
            <v:rect id="Rectangle 28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6981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1D0ADB8E" w14:textId="77777777" w:rsidTr="004D9998">
      <w:trPr>
        <w:trHeight w:val="300"/>
      </w:trPr>
      <w:tc>
        <w:tcPr>
          <w:tcW w:w="2830" w:type="dxa"/>
        </w:tcPr>
        <w:p w14:paraId="6003FA76" w14:textId="243294B3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85C2391" w14:textId="3DFC85A3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7E76EF40" w14:textId="69C237E8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220BE4BD" w14:textId="39DFF11C" w:rsidR="004D9998" w:rsidRDefault="004D9998" w:rsidP="004D999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75CAF809" w14:textId="77777777" w:rsidTr="004D9998">
      <w:trPr>
        <w:trHeight w:val="300"/>
      </w:trPr>
      <w:tc>
        <w:tcPr>
          <w:tcW w:w="2830" w:type="dxa"/>
        </w:tcPr>
        <w:p w14:paraId="5109D0B7" w14:textId="41929ECB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7D550BC" w14:textId="2252BD7C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335D1A2F" w14:textId="314A7163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6AED87BA" w14:textId="1E84FBE5" w:rsidR="004D9998" w:rsidRDefault="004D9998" w:rsidP="004D999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774C211F" w14:textId="77777777" w:rsidTr="004D9998">
      <w:trPr>
        <w:trHeight w:val="300"/>
      </w:trPr>
      <w:tc>
        <w:tcPr>
          <w:tcW w:w="2830" w:type="dxa"/>
        </w:tcPr>
        <w:p w14:paraId="7708162C" w14:textId="3DEE887B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AD67812" w14:textId="58AE50DC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5710BB7A" w14:textId="5ADF6B7E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1094351A" w14:textId="149A8686" w:rsidR="004D9998" w:rsidRDefault="004D9998" w:rsidP="004D99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4150DD1"/>
    <w:multiLevelType w:val="hybridMultilevel"/>
    <w:tmpl w:val="4270227C"/>
    <w:lvl w:ilvl="0" w:tplc="3702C6A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C244E7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3F65C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B6866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8EE8B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221A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13C21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F2FE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65805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7C4248B"/>
    <w:multiLevelType w:val="hybridMultilevel"/>
    <w:tmpl w:val="AB28BF14"/>
    <w:lvl w:ilvl="0" w:tplc="EE585D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13C73C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27291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BCBA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F28AB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88E6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CB07A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F2EEC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72E63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614756913">
    <w:abstractNumId w:val="7"/>
  </w:num>
  <w:num w:numId="2" w16cid:durableId="1093552941">
    <w:abstractNumId w:val="11"/>
  </w:num>
  <w:num w:numId="3" w16cid:durableId="2124108882">
    <w:abstractNumId w:val="13"/>
  </w:num>
  <w:num w:numId="4" w16cid:durableId="640040201">
    <w:abstractNumId w:val="4"/>
  </w:num>
  <w:num w:numId="5" w16cid:durableId="864248210">
    <w:abstractNumId w:val="8"/>
  </w:num>
  <w:num w:numId="6" w16cid:durableId="2011135472">
    <w:abstractNumId w:val="0"/>
  </w:num>
  <w:num w:numId="7" w16cid:durableId="677733443">
    <w:abstractNumId w:val="3"/>
  </w:num>
  <w:num w:numId="8" w16cid:durableId="1005089171">
    <w:abstractNumId w:val="6"/>
  </w:num>
  <w:num w:numId="9" w16cid:durableId="1377854808">
    <w:abstractNumId w:val="2"/>
  </w:num>
  <w:num w:numId="10" w16cid:durableId="695040780">
    <w:abstractNumId w:val="5"/>
  </w:num>
  <w:num w:numId="11" w16cid:durableId="1396391378">
    <w:abstractNumId w:val="12"/>
  </w:num>
  <w:num w:numId="12" w16cid:durableId="1402287902">
    <w:abstractNumId w:val="10"/>
  </w:num>
  <w:num w:numId="13" w16cid:durableId="7271516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925676">
    <w:abstractNumId w:val="1"/>
  </w:num>
  <w:num w:numId="15" w16cid:durableId="1413819285">
    <w:abstractNumId w:val="1"/>
    <w:lvlOverride w:ilvl="0">
      <w:startOverride w:val="1"/>
    </w:lvlOverride>
  </w:num>
  <w:num w:numId="16" w16cid:durableId="590436513">
    <w:abstractNumId w:val="4"/>
    <w:lvlOverride w:ilvl="0">
      <w:startOverride w:val="1"/>
    </w:lvlOverride>
  </w:num>
  <w:num w:numId="17" w16cid:durableId="1671911467">
    <w:abstractNumId w:val="1"/>
  </w:num>
  <w:num w:numId="18" w16cid:durableId="914241720">
    <w:abstractNumId w:val="13"/>
  </w:num>
  <w:num w:numId="19" w16cid:durableId="934555460">
    <w:abstractNumId w:val="13"/>
  </w:num>
  <w:num w:numId="20" w16cid:durableId="175728419">
    <w:abstractNumId w:val="13"/>
  </w:num>
  <w:num w:numId="21" w16cid:durableId="153303851">
    <w:abstractNumId w:val="13"/>
  </w:num>
  <w:num w:numId="22" w16cid:durableId="483358910">
    <w:abstractNumId w:val="13"/>
  </w:num>
  <w:num w:numId="23" w16cid:durableId="1619608248">
    <w:abstractNumId w:val="13"/>
  </w:num>
  <w:num w:numId="24" w16cid:durableId="1149639939">
    <w:abstractNumId w:val="13"/>
  </w:num>
  <w:num w:numId="25" w16cid:durableId="92943212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9B9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EEFE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3150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66BD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318B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0AD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9998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41D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B85CC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CC5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9BEE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0CE1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68D9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AC7E0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1C8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4FCC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9C95B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592D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013CDAF6"/>
    <w:rsid w:val="013F0AC1"/>
    <w:rsid w:val="015DF76B"/>
    <w:rsid w:val="0211976A"/>
    <w:rsid w:val="02380250"/>
    <w:rsid w:val="0254639C"/>
    <w:rsid w:val="0265BD23"/>
    <w:rsid w:val="027372A5"/>
    <w:rsid w:val="02A6922A"/>
    <w:rsid w:val="02F14F03"/>
    <w:rsid w:val="0367480B"/>
    <w:rsid w:val="03E388BB"/>
    <w:rsid w:val="03F9ECE8"/>
    <w:rsid w:val="040F4306"/>
    <w:rsid w:val="04201A85"/>
    <w:rsid w:val="046639FA"/>
    <w:rsid w:val="0471AE99"/>
    <w:rsid w:val="049B7030"/>
    <w:rsid w:val="04DE6021"/>
    <w:rsid w:val="04E0C899"/>
    <w:rsid w:val="04E64DA7"/>
    <w:rsid w:val="04FE9590"/>
    <w:rsid w:val="04FFADB6"/>
    <w:rsid w:val="050F178D"/>
    <w:rsid w:val="056FA312"/>
    <w:rsid w:val="059FFEB3"/>
    <w:rsid w:val="05D54D13"/>
    <w:rsid w:val="05DBE8E4"/>
    <w:rsid w:val="061D7DA8"/>
    <w:rsid w:val="0667803F"/>
    <w:rsid w:val="06751A6C"/>
    <w:rsid w:val="067C98FA"/>
    <w:rsid w:val="07399091"/>
    <w:rsid w:val="07415187"/>
    <w:rsid w:val="078F25CC"/>
    <w:rsid w:val="08661404"/>
    <w:rsid w:val="08B09B94"/>
    <w:rsid w:val="08B5414D"/>
    <w:rsid w:val="08D9CD3B"/>
    <w:rsid w:val="08E2B429"/>
    <w:rsid w:val="091650A3"/>
    <w:rsid w:val="0920B66D"/>
    <w:rsid w:val="0932D593"/>
    <w:rsid w:val="094E78A0"/>
    <w:rsid w:val="09E7F9E4"/>
    <w:rsid w:val="09F9FB65"/>
    <w:rsid w:val="0AF6A06D"/>
    <w:rsid w:val="0B382D56"/>
    <w:rsid w:val="0B6041B4"/>
    <w:rsid w:val="0BC0FC79"/>
    <w:rsid w:val="0C8352F8"/>
    <w:rsid w:val="0D1C0443"/>
    <w:rsid w:val="0D58B294"/>
    <w:rsid w:val="0D60381E"/>
    <w:rsid w:val="0DA22390"/>
    <w:rsid w:val="0DC297C2"/>
    <w:rsid w:val="0DC3B505"/>
    <w:rsid w:val="0E88BEE8"/>
    <w:rsid w:val="0E93606C"/>
    <w:rsid w:val="0EE93FD5"/>
    <w:rsid w:val="0F6B22BC"/>
    <w:rsid w:val="0FF8293F"/>
    <w:rsid w:val="10FA8FF9"/>
    <w:rsid w:val="1150E30C"/>
    <w:rsid w:val="11C3E9E8"/>
    <w:rsid w:val="11CBAAF0"/>
    <w:rsid w:val="11F896DD"/>
    <w:rsid w:val="11FAA339"/>
    <w:rsid w:val="11FF6AC0"/>
    <w:rsid w:val="12622A4F"/>
    <w:rsid w:val="12B14F22"/>
    <w:rsid w:val="12D8ECF8"/>
    <w:rsid w:val="134778B3"/>
    <w:rsid w:val="1366884E"/>
    <w:rsid w:val="136ABE9F"/>
    <w:rsid w:val="137CC596"/>
    <w:rsid w:val="139086B1"/>
    <w:rsid w:val="13929931"/>
    <w:rsid w:val="13DFC4F5"/>
    <w:rsid w:val="14176FD9"/>
    <w:rsid w:val="145E6794"/>
    <w:rsid w:val="14A07D34"/>
    <w:rsid w:val="14F3F284"/>
    <w:rsid w:val="14FF2BCC"/>
    <w:rsid w:val="1559A72C"/>
    <w:rsid w:val="15744AAF"/>
    <w:rsid w:val="15CD75BA"/>
    <w:rsid w:val="16676AC3"/>
    <w:rsid w:val="167B2EF4"/>
    <w:rsid w:val="16D1AFA2"/>
    <w:rsid w:val="1700087E"/>
    <w:rsid w:val="170AAD99"/>
    <w:rsid w:val="1755E1C4"/>
    <w:rsid w:val="17706958"/>
    <w:rsid w:val="177EEC40"/>
    <w:rsid w:val="17B9A9C6"/>
    <w:rsid w:val="17DDA448"/>
    <w:rsid w:val="17EBC950"/>
    <w:rsid w:val="18033B24"/>
    <w:rsid w:val="1837A228"/>
    <w:rsid w:val="188A04CC"/>
    <w:rsid w:val="190AE2FD"/>
    <w:rsid w:val="1971974E"/>
    <w:rsid w:val="199918C3"/>
    <w:rsid w:val="199E2429"/>
    <w:rsid w:val="19A584CF"/>
    <w:rsid w:val="19BD4ED2"/>
    <w:rsid w:val="1A47BFBF"/>
    <w:rsid w:val="1A687F8D"/>
    <w:rsid w:val="1A8FD920"/>
    <w:rsid w:val="1AA1FEED"/>
    <w:rsid w:val="1AC4FDF8"/>
    <w:rsid w:val="1AC522F3"/>
    <w:rsid w:val="1B065C87"/>
    <w:rsid w:val="1B602C9E"/>
    <w:rsid w:val="1B80E930"/>
    <w:rsid w:val="1B92F616"/>
    <w:rsid w:val="1BEAAEF6"/>
    <w:rsid w:val="1BFCF5E6"/>
    <w:rsid w:val="1C062711"/>
    <w:rsid w:val="1C28594D"/>
    <w:rsid w:val="1C3307F4"/>
    <w:rsid w:val="1C60F354"/>
    <w:rsid w:val="1CA5A8EB"/>
    <w:rsid w:val="1CA78872"/>
    <w:rsid w:val="1CE23668"/>
    <w:rsid w:val="1D2147AA"/>
    <w:rsid w:val="1D384606"/>
    <w:rsid w:val="1D429AFE"/>
    <w:rsid w:val="1D4506E1"/>
    <w:rsid w:val="1D7F6081"/>
    <w:rsid w:val="1D89CF7F"/>
    <w:rsid w:val="1DA4BD3A"/>
    <w:rsid w:val="1DBC9224"/>
    <w:rsid w:val="1DDFAADC"/>
    <w:rsid w:val="1E0AC094"/>
    <w:rsid w:val="1E16623B"/>
    <w:rsid w:val="1E8C4BD1"/>
    <w:rsid w:val="1E9DB57C"/>
    <w:rsid w:val="1F063765"/>
    <w:rsid w:val="1F3B226D"/>
    <w:rsid w:val="1F647E29"/>
    <w:rsid w:val="1FE647B5"/>
    <w:rsid w:val="20145C3D"/>
    <w:rsid w:val="202DD316"/>
    <w:rsid w:val="208823D2"/>
    <w:rsid w:val="20C10FCA"/>
    <w:rsid w:val="20ECD759"/>
    <w:rsid w:val="212D05AE"/>
    <w:rsid w:val="21C8E51C"/>
    <w:rsid w:val="2252D1A4"/>
    <w:rsid w:val="22D5850E"/>
    <w:rsid w:val="22E8D93F"/>
    <w:rsid w:val="2361508B"/>
    <w:rsid w:val="23A1DB70"/>
    <w:rsid w:val="23E2F6D4"/>
    <w:rsid w:val="245CBDDE"/>
    <w:rsid w:val="2573E09E"/>
    <w:rsid w:val="257CD842"/>
    <w:rsid w:val="25CFCDFC"/>
    <w:rsid w:val="25E9E7B7"/>
    <w:rsid w:val="264D3438"/>
    <w:rsid w:val="26562107"/>
    <w:rsid w:val="266BF2D0"/>
    <w:rsid w:val="26CB324A"/>
    <w:rsid w:val="270035B1"/>
    <w:rsid w:val="2708DF5A"/>
    <w:rsid w:val="272E304D"/>
    <w:rsid w:val="272F4485"/>
    <w:rsid w:val="273D7FB9"/>
    <w:rsid w:val="27C69BEA"/>
    <w:rsid w:val="2850CC5A"/>
    <w:rsid w:val="2924D093"/>
    <w:rsid w:val="2927BA58"/>
    <w:rsid w:val="29BB8CFF"/>
    <w:rsid w:val="29C0FB43"/>
    <w:rsid w:val="29D681A0"/>
    <w:rsid w:val="2A65D10F"/>
    <w:rsid w:val="2A829548"/>
    <w:rsid w:val="2ACCB0CC"/>
    <w:rsid w:val="2B58FD2A"/>
    <w:rsid w:val="2B725201"/>
    <w:rsid w:val="2B9CF266"/>
    <w:rsid w:val="2C01A170"/>
    <w:rsid w:val="2C108AF0"/>
    <w:rsid w:val="2C1681C3"/>
    <w:rsid w:val="2C173597"/>
    <w:rsid w:val="2C6D0F8B"/>
    <w:rsid w:val="2D3EC6A0"/>
    <w:rsid w:val="2D627A86"/>
    <w:rsid w:val="2D6689CF"/>
    <w:rsid w:val="2D6F75BE"/>
    <w:rsid w:val="2D8342BD"/>
    <w:rsid w:val="2DAE0B9D"/>
    <w:rsid w:val="2DAFB237"/>
    <w:rsid w:val="2DC22676"/>
    <w:rsid w:val="2DCE293D"/>
    <w:rsid w:val="2DDF1959"/>
    <w:rsid w:val="2EB9E048"/>
    <w:rsid w:val="2F18DDD6"/>
    <w:rsid w:val="2F393452"/>
    <w:rsid w:val="2F3E7C09"/>
    <w:rsid w:val="2F4623E5"/>
    <w:rsid w:val="2F4857BE"/>
    <w:rsid w:val="2F6D62F1"/>
    <w:rsid w:val="2F941217"/>
    <w:rsid w:val="2FDC9D0C"/>
    <w:rsid w:val="303FAF7A"/>
    <w:rsid w:val="30575882"/>
    <w:rsid w:val="309462CA"/>
    <w:rsid w:val="30B4CA50"/>
    <w:rsid w:val="3116BA1B"/>
    <w:rsid w:val="3158DF2F"/>
    <w:rsid w:val="3163A1EC"/>
    <w:rsid w:val="3172DF7E"/>
    <w:rsid w:val="3173AA77"/>
    <w:rsid w:val="3181FF9F"/>
    <w:rsid w:val="31BD0820"/>
    <w:rsid w:val="31F1810A"/>
    <w:rsid w:val="328EA134"/>
    <w:rsid w:val="32CA7495"/>
    <w:rsid w:val="32CF42CE"/>
    <w:rsid w:val="3320C74B"/>
    <w:rsid w:val="33906FDF"/>
    <w:rsid w:val="339F3280"/>
    <w:rsid w:val="340CB355"/>
    <w:rsid w:val="343F09F2"/>
    <w:rsid w:val="34DADEE0"/>
    <w:rsid w:val="350BA4CA"/>
    <w:rsid w:val="353FAAC0"/>
    <w:rsid w:val="358DE37D"/>
    <w:rsid w:val="35A17FEB"/>
    <w:rsid w:val="35BD35EE"/>
    <w:rsid w:val="36631747"/>
    <w:rsid w:val="370992AB"/>
    <w:rsid w:val="37688277"/>
    <w:rsid w:val="3789AFAD"/>
    <w:rsid w:val="381D092F"/>
    <w:rsid w:val="3822416A"/>
    <w:rsid w:val="3871920D"/>
    <w:rsid w:val="38B73C7E"/>
    <w:rsid w:val="38C1BB4D"/>
    <w:rsid w:val="38D79BB9"/>
    <w:rsid w:val="38E47D1F"/>
    <w:rsid w:val="390EF2FA"/>
    <w:rsid w:val="39A5DEAF"/>
    <w:rsid w:val="3A5A6643"/>
    <w:rsid w:val="3B3A4BB9"/>
    <w:rsid w:val="3B5D8D9A"/>
    <w:rsid w:val="3B8987E3"/>
    <w:rsid w:val="3BA596D8"/>
    <w:rsid w:val="3BD461E2"/>
    <w:rsid w:val="3BDC4884"/>
    <w:rsid w:val="3C63E61C"/>
    <w:rsid w:val="3C86927D"/>
    <w:rsid w:val="3CACDCFC"/>
    <w:rsid w:val="3CD6ADF7"/>
    <w:rsid w:val="3CFE6782"/>
    <w:rsid w:val="3D255D32"/>
    <w:rsid w:val="3D411E53"/>
    <w:rsid w:val="3D51E1DE"/>
    <w:rsid w:val="3D8C5952"/>
    <w:rsid w:val="3DB5809C"/>
    <w:rsid w:val="3DEB9107"/>
    <w:rsid w:val="3E375CE6"/>
    <w:rsid w:val="3E56AADB"/>
    <w:rsid w:val="3E586C87"/>
    <w:rsid w:val="3E839F93"/>
    <w:rsid w:val="3E95F57E"/>
    <w:rsid w:val="3ECA93A0"/>
    <w:rsid w:val="3ECAE662"/>
    <w:rsid w:val="3F1F10C4"/>
    <w:rsid w:val="3F269BCE"/>
    <w:rsid w:val="3F4A3867"/>
    <w:rsid w:val="408CFE64"/>
    <w:rsid w:val="40D1B030"/>
    <w:rsid w:val="41963434"/>
    <w:rsid w:val="429CACE3"/>
    <w:rsid w:val="42E5C71F"/>
    <w:rsid w:val="432CABB4"/>
    <w:rsid w:val="43CB026C"/>
    <w:rsid w:val="4486A11D"/>
    <w:rsid w:val="44B428F4"/>
    <w:rsid w:val="45645C89"/>
    <w:rsid w:val="459E86EB"/>
    <w:rsid w:val="45C272D9"/>
    <w:rsid w:val="45EEFE06"/>
    <w:rsid w:val="46630334"/>
    <w:rsid w:val="468C5D5D"/>
    <w:rsid w:val="477976EA"/>
    <w:rsid w:val="478ACE67"/>
    <w:rsid w:val="47CD1FA2"/>
    <w:rsid w:val="47FCE494"/>
    <w:rsid w:val="4818B398"/>
    <w:rsid w:val="485DBDFB"/>
    <w:rsid w:val="48A0BC5B"/>
    <w:rsid w:val="490BEE67"/>
    <w:rsid w:val="495180EE"/>
    <w:rsid w:val="4A3FB01B"/>
    <w:rsid w:val="4A45039D"/>
    <w:rsid w:val="4A716B71"/>
    <w:rsid w:val="4A9D3333"/>
    <w:rsid w:val="4AC4B59F"/>
    <w:rsid w:val="4B03E969"/>
    <w:rsid w:val="4B407FB7"/>
    <w:rsid w:val="4BB1DA8C"/>
    <w:rsid w:val="4BDB807C"/>
    <w:rsid w:val="4C051D4F"/>
    <w:rsid w:val="4C4BD742"/>
    <w:rsid w:val="4C64295A"/>
    <w:rsid w:val="4C78F77D"/>
    <w:rsid w:val="4D5BE841"/>
    <w:rsid w:val="4D8388EE"/>
    <w:rsid w:val="4D9C1FAF"/>
    <w:rsid w:val="4E1007ED"/>
    <w:rsid w:val="4E24F211"/>
    <w:rsid w:val="4E77DD51"/>
    <w:rsid w:val="4E8600F5"/>
    <w:rsid w:val="4F13213E"/>
    <w:rsid w:val="4F85D465"/>
    <w:rsid w:val="4F95F677"/>
    <w:rsid w:val="4FE01654"/>
    <w:rsid w:val="4FFEF6AB"/>
    <w:rsid w:val="5043F309"/>
    <w:rsid w:val="5121A4C6"/>
    <w:rsid w:val="512FA2A0"/>
    <w:rsid w:val="5167A787"/>
    <w:rsid w:val="5174B07B"/>
    <w:rsid w:val="51C2CC60"/>
    <w:rsid w:val="51DBF4BD"/>
    <w:rsid w:val="52206CE5"/>
    <w:rsid w:val="524AC200"/>
    <w:rsid w:val="529BEFA7"/>
    <w:rsid w:val="52A0A44F"/>
    <w:rsid w:val="52DF2B0F"/>
    <w:rsid w:val="53006F1C"/>
    <w:rsid w:val="53E181A0"/>
    <w:rsid w:val="53E24905"/>
    <w:rsid w:val="540E97B5"/>
    <w:rsid w:val="54192FE0"/>
    <w:rsid w:val="543C74B0"/>
    <w:rsid w:val="54943395"/>
    <w:rsid w:val="54EE2C3F"/>
    <w:rsid w:val="553C3EF8"/>
    <w:rsid w:val="55690E6B"/>
    <w:rsid w:val="56644200"/>
    <w:rsid w:val="56885B78"/>
    <w:rsid w:val="56B62F0E"/>
    <w:rsid w:val="5718FD8C"/>
    <w:rsid w:val="572CD3EE"/>
    <w:rsid w:val="57AA7997"/>
    <w:rsid w:val="57CABD0D"/>
    <w:rsid w:val="57E59E95"/>
    <w:rsid w:val="5894CB4F"/>
    <w:rsid w:val="58CA9696"/>
    <w:rsid w:val="58E560D6"/>
    <w:rsid w:val="59817FBC"/>
    <w:rsid w:val="59B48A1D"/>
    <w:rsid w:val="5A0BB8CE"/>
    <w:rsid w:val="5A166C08"/>
    <w:rsid w:val="5A4200E7"/>
    <w:rsid w:val="5AC709A0"/>
    <w:rsid w:val="5ADD34B5"/>
    <w:rsid w:val="5B3B9891"/>
    <w:rsid w:val="5B4996D8"/>
    <w:rsid w:val="5B9B9502"/>
    <w:rsid w:val="5B9B9673"/>
    <w:rsid w:val="5BD6AF3B"/>
    <w:rsid w:val="5BE4B3FA"/>
    <w:rsid w:val="5C61A079"/>
    <w:rsid w:val="5D06CFD8"/>
    <w:rsid w:val="5D1434D2"/>
    <w:rsid w:val="5D61A31F"/>
    <w:rsid w:val="5DA77C7D"/>
    <w:rsid w:val="5DB5FB91"/>
    <w:rsid w:val="5DE61305"/>
    <w:rsid w:val="5E09635A"/>
    <w:rsid w:val="5E1044F2"/>
    <w:rsid w:val="5E526918"/>
    <w:rsid w:val="5E5411DF"/>
    <w:rsid w:val="5E70C65E"/>
    <w:rsid w:val="5F76B544"/>
    <w:rsid w:val="5F7F9D7A"/>
    <w:rsid w:val="5FAE7821"/>
    <w:rsid w:val="5FC081B5"/>
    <w:rsid w:val="60620459"/>
    <w:rsid w:val="606F0625"/>
    <w:rsid w:val="60B9ACE1"/>
    <w:rsid w:val="61003F1D"/>
    <w:rsid w:val="61382976"/>
    <w:rsid w:val="619FAFFF"/>
    <w:rsid w:val="61EB647B"/>
    <w:rsid w:val="61FDD4BA"/>
    <w:rsid w:val="623BF9A3"/>
    <w:rsid w:val="6267650E"/>
    <w:rsid w:val="628195E6"/>
    <w:rsid w:val="62D3F9D7"/>
    <w:rsid w:val="62F82277"/>
    <w:rsid w:val="637BE937"/>
    <w:rsid w:val="63A6A6E7"/>
    <w:rsid w:val="63C75BE4"/>
    <w:rsid w:val="6476C53C"/>
    <w:rsid w:val="64BBE825"/>
    <w:rsid w:val="65554C2B"/>
    <w:rsid w:val="65871FBB"/>
    <w:rsid w:val="659006A9"/>
    <w:rsid w:val="65DEB8EA"/>
    <w:rsid w:val="661DB9A5"/>
    <w:rsid w:val="66E5D449"/>
    <w:rsid w:val="6715A8F2"/>
    <w:rsid w:val="671FBCEE"/>
    <w:rsid w:val="6722F01C"/>
    <w:rsid w:val="67E9A323"/>
    <w:rsid w:val="67E9E5A7"/>
    <w:rsid w:val="686720D8"/>
    <w:rsid w:val="689179FF"/>
    <w:rsid w:val="68BC92B7"/>
    <w:rsid w:val="698F5948"/>
    <w:rsid w:val="69FCA91F"/>
    <w:rsid w:val="6A4927F2"/>
    <w:rsid w:val="6A586318"/>
    <w:rsid w:val="6A63D908"/>
    <w:rsid w:val="6AB3A013"/>
    <w:rsid w:val="6BB176D0"/>
    <w:rsid w:val="6BF928EB"/>
    <w:rsid w:val="6C53A264"/>
    <w:rsid w:val="6CB3D864"/>
    <w:rsid w:val="6CE262A6"/>
    <w:rsid w:val="6D684FDB"/>
    <w:rsid w:val="6D7D21F8"/>
    <w:rsid w:val="6DDFCDF4"/>
    <w:rsid w:val="6E5CD07C"/>
    <w:rsid w:val="6E7B2085"/>
    <w:rsid w:val="6F04BC4E"/>
    <w:rsid w:val="6F1C9915"/>
    <w:rsid w:val="6F68E053"/>
    <w:rsid w:val="6FD753D1"/>
    <w:rsid w:val="701D3A78"/>
    <w:rsid w:val="7027D9A8"/>
    <w:rsid w:val="70352403"/>
    <w:rsid w:val="70484F61"/>
    <w:rsid w:val="705C750B"/>
    <w:rsid w:val="70C5F01A"/>
    <w:rsid w:val="70C93833"/>
    <w:rsid w:val="70F25DBF"/>
    <w:rsid w:val="71CACD46"/>
    <w:rsid w:val="71D1F083"/>
    <w:rsid w:val="722F28E0"/>
    <w:rsid w:val="72556154"/>
    <w:rsid w:val="72E50BC9"/>
    <w:rsid w:val="730B9438"/>
    <w:rsid w:val="73239297"/>
    <w:rsid w:val="7351A42A"/>
    <w:rsid w:val="73598B41"/>
    <w:rsid w:val="735ED7F5"/>
    <w:rsid w:val="7364352F"/>
    <w:rsid w:val="73C89C5C"/>
    <w:rsid w:val="73CAF941"/>
    <w:rsid w:val="73DA0B40"/>
    <w:rsid w:val="740732E4"/>
    <w:rsid w:val="746DF864"/>
    <w:rsid w:val="748C4BB2"/>
    <w:rsid w:val="74F56211"/>
    <w:rsid w:val="753C7E81"/>
    <w:rsid w:val="76397739"/>
    <w:rsid w:val="7680C509"/>
    <w:rsid w:val="7730B70A"/>
    <w:rsid w:val="777CF2E4"/>
    <w:rsid w:val="77845F5D"/>
    <w:rsid w:val="77A50D33"/>
    <w:rsid w:val="77CB3261"/>
    <w:rsid w:val="78DA5470"/>
    <w:rsid w:val="78F86E96"/>
    <w:rsid w:val="79170740"/>
    <w:rsid w:val="799BAD79"/>
    <w:rsid w:val="799F4ABD"/>
    <w:rsid w:val="79CADCE1"/>
    <w:rsid w:val="79F47185"/>
    <w:rsid w:val="7A08DC8D"/>
    <w:rsid w:val="7A717349"/>
    <w:rsid w:val="7C91A6B3"/>
    <w:rsid w:val="7CF08A91"/>
    <w:rsid w:val="7D215964"/>
    <w:rsid w:val="7D749ED8"/>
    <w:rsid w:val="7D7DB989"/>
    <w:rsid w:val="7DAB788A"/>
    <w:rsid w:val="7DAD96A3"/>
    <w:rsid w:val="7DAF108B"/>
    <w:rsid w:val="7DE0165F"/>
    <w:rsid w:val="7E3112F0"/>
    <w:rsid w:val="7E8350ED"/>
    <w:rsid w:val="7E87B3D5"/>
    <w:rsid w:val="7E958C98"/>
    <w:rsid w:val="7ECA58A9"/>
    <w:rsid w:val="7EF682FE"/>
    <w:rsid w:val="7F0E9458"/>
    <w:rsid w:val="7F95C40A"/>
    <w:rsid w:val="7F97839B"/>
    <w:rsid w:val="7FE3F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11EDF63C"/>
  <w15:chartTrackingRefBased/>
  <w15:docId w15:val="{5DF5C130-CD1A-412F-89E9-E9F576C3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3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3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3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3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4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24</TotalTime>
  <Pages>49</Pages>
  <Words>2878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준수 하</cp:lastModifiedBy>
  <cp:revision>28</cp:revision>
  <cp:lastPrinted>2008-01-27T14:17:00Z</cp:lastPrinted>
  <dcterms:created xsi:type="dcterms:W3CDTF">2023-04-11T20:22:00Z</dcterms:created>
  <dcterms:modified xsi:type="dcterms:W3CDTF">2023-06-07T14:46:00Z</dcterms:modified>
</cp:coreProperties>
</file>